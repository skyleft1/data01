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4DA" w:rsidRPr="00AE4D77" w:rsidRDefault="00C914DA" w:rsidP="00C914DA">
      <w:pPr>
        <w:pStyle w:val="10"/>
        <w:rPr>
          <w:rFonts w:ascii="나눔고딕코딩" w:eastAsia="나눔고딕코딩" w:hAnsi="나눔고딕코딩"/>
        </w:rPr>
      </w:pPr>
      <w:bookmarkStart w:id="0" w:name="_GoBack"/>
      <w:bookmarkEnd w:id="0"/>
      <w:r w:rsidRPr="00AE4D77">
        <w:rPr>
          <w:rFonts w:ascii="나눔고딕코딩" w:eastAsia="나눔고딕코딩" w:hAnsi="나눔고딕코딩" w:hint="eastAsia"/>
        </w:rPr>
        <w:t>자바를 정의하시오.</w:t>
      </w:r>
    </w:p>
    <w:p w:rsidR="00C914DA" w:rsidRPr="00AE4D77" w:rsidRDefault="00C914DA" w:rsidP="00C914DA">
      <w:pPr>
        <w:rPr>
          <w:rFonts w:ascii="나눔고딕코딩" w:eastAsia="나눔고딕코딩" w:hAnsi="나눔고딕코딩"/>
          <w:lang w:eastAsia="ko-KR"/>
        </w:rPr>
      </w:pPr>
    </w:p>
    <w:p w:rsidR="00C914DA" w:rsidRPr="00AE4D77" w:rsidRDefault="00C914DA" w:rsidP="00C914DA">
      <w:pPr>
        <w:rPr>
          <w:rFonts w:ascii="나눔고딕코딩" w:eastAsia="나눔고딕코딩" w:hAnsi="나눔고딕코딩" w:cs="Consolas"/>
          <w:lang w:eastAsia="ko-KR"/>
        </w:rPr>
      </w:pPr>
    </w:p>
    <w:p w:rsidR="00C914DA" w:rsidRDefault="00C914DA" w:rsidP="00C914DA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문장은 항상 (    ) 으로 끝나야 한다.</w:t>
      </w:r>
    </w:p>
    <w:p w:rsidR="00C914DA" w:rsidRDefault="00C914DA" w:rsidP="00C914DA">
      <w:pPr>
        <w:rPr>
          <w:lang w:eastAsia="ko-KR"/>
        </w:rPr>
      </w:pPr>
    </w:p>
    <w:p w:rsidR="00C914DA" w:rsidRDefault="00C914DA" w:rsidP="00C914DA">
      <w:pPr>
        <w:pStyle w:val="1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</w:pPr>
      <w:r>
        <w:rPr>
          <w:rFonts w:hint="eastAsia"/>
        </w:rPr>
        <w:t>Scanner를 이용하여 정수와 문자열을 입력 받는 코드를 작성하시오</w:t>
      </w:r>
    </w:p>
    <w:p w:rsidR="00C914DA" w:rsidRDefault="00C914DA" w:rsidP="00C914DA">
      <w:pPr>
        <w:pStyle w:val="af2"/>
      </w:pPr>
    </w:p>
    <w:p w:rsidR="00C914DA" w:rsidRPr="00B9691C" w:rsidRDefault="00C914DA" w:rsidP="00C914DA">
      <w:pPr>
        <w:pStyle w:val="af2"/>
      </w:pPr>
    </w:p>
    <w:p w:rsidR="00C914DA" w:rsidRDefault="00C914DA" w:rsidP="00C914DA">
      <w:pPr>
        <w:pStyle w:val="af2"/>
      </w:pPr>
    </w:p>
    <w:p w:rsidR="00C914DA" w:rsidRDefault="00C914DA" w:rsidP="00C914DA">
      <w:pPr>
        <w:pStyle w:val="af2"/>
      </w:pPr>
    </w:p>
    <w:p w:rsidR="00C914DA" w:rsidRDefault="00C914DA" w:rsidP="00C914DA">
      <w:pPr>
        <w:pStyle w:val="af2"/>
      </w:pPr>
    </w:p>
    <w:p w:rsidR="00C914DA" w:rsidRDefault="00C914DA" w:rsidP="00C914DA">
      <w:pPr>
        <w:pStyle w:val="af2"/>
      </w:pPr>
    </w:p>
    <w:p w:rsidR="00C914DA" w:rsidRDefault="00C914DA" w:rsidP="00C914DA">
      <w:pPr>
        <w:pStyle w:val="af2"/>
      </w:pPr>
    </w:p>
    <w:p w:rsidR="00C914DA" w:rsidRPr="00C866FF" w:rsidRDefault="00C914DA" w:rsidP="00C914DA">
      <w:pPr>
        <w:pStyle w:val="af2"/>
      </w:pPr>
    </w:p>
    <w:p w:rsidR="00C914DA" w:rsidRPr="00331503" w:rsidRDefault="00C914DA" w:rsidP="00C914DA">
      <w:pPr>
        <w:pStyle w:val="af2"/>
      </w:pPr>
    </w:p>
    <w:p w:rsidR="00C914DA" w:rsidRPr="00AE4D77" w:rsidRDefault="00C914DA" w:rsidP="00C914DA">
      <w:pPr>
        <w:pStyle w:val="af2"/>
        <w:rPr>
          <w:rFonts w:cs="Consolas"/>
        </w:rPr>
      </w:pPr>
    </w:p>
    <w:p w:rsidR="00C914DA" w:rsidRPr="00C914DA" w:rsidRDefault="00C914DA" w:rsidP="00C914DA">
      <w:pPr>
        <w:rPr>
          <w:lang w:eastAsia="ko-KR"/>
        </w:rPr>
      </w:pPr>
    </w:p>
    <w:p w:rsidR="00C914DA" w:rsidRDefault="00C914DA" w:rsidP="00C914DA">
      <w:pPr>
        <w:pStyle w:val="10"/>
      </w:pPr>
      <w:r w:rsidRPr="00AE4D77">
        <w:rPr>
          <w:rFonts w:hint="eastAsia"/>
        </w:rPr>
        <w:t>정수 변수를</w:t>
      </w:r>
      <w:r>
        <w:rPr>
          <w:rFonts w:hint="eastAsia"/>
        </w:rPr>
        <w:t xml:space="preserve"> </w:t>
      </w:r>
      <w:r w:rsidRPr="00AE4D77">
        <w:rPr>
          <w:rFonts w:hint="eastAsia"/>
        </w:rPr>
        <w:t>선언하고 정수 10을 대입하시오.</w:t>
      </w:r>
    </w:p>
    <w:p w:rsidR="00C914DA" w:rsidRDefault="00C914DA" w:rsidP="00C914DA">
      <w:pPr>
        <w:rPr>
          <w:lang w:eastAsia="ko-KR"/>
        </w:rPr>
      </w:pPr>
    </w:p>
    <w:p w:rsidR="00C914DA" w:rsidRPr="008A74F9" w:rsidRDefault="00C914DA" w:rsidP="00C914DA">
      <w:pPr>
        <w:rPr>
          <w:lang w:eastAsia="ko-KR"/>
        </w:rPr>
      </w:pPr>
    </w:p>
    <w:p w:rsidR="00C914DA" w:rsidRPr="008A74F9" w:rsidRDefault="00C914DA" w:rsidP="00C914DA">
      <w:pPr>
        <w:rPr>
          <w:lang w:eastAsia="ko-KR"/>
        </w:rPr>
      </w:pPr>
    </w:p>
    <w:p w:rsidR="00C914DA" w:rsidRPr="008A74F9" w:rsidRDefault="00C914DA" w:rsidP="00C914DA">
      <w:pPr>
        <w:rPr>
          <w:lang w:eastAsia="ko-KR"/>
        </w:rPr>
      </w:pPr>
    </w:p>
    <w:p w:rsidR="00C914DA" w:rsidRDefault="00C914DA" w:rsidP="00C914DA">
      <w:pPr>
        <w:pStyle w:val="10"/>
      </w:pPr>
      <w:r w:rsidRPr="00AE4D77">
        <w:rPr>
          <w:rFonts w:hint="eastAsia"/>
        </w:rPr>
        <w:t>문자열 변수를 선언하고 "We</w:t>
      </w:r>
      <w:r>
        <w:rPr>
          <w:rFonts w:hint="eastAsia"/>
        </w:rPr>
        <w:t>l</w:t>
      </w:r>
      <w:r w:rsidRPr="00AE4D77">
        <w:rPr>
          <w:rFonts w:hint="eastAsia"/>
        </w:rPr>
        <w:t>come"을 대입하시오</w:t>
      </w:r>
    </w:p>
    <w:p w:rsidR="00C914DA" w:rsidRDefault="00C914DA" w:rsidP="00C914DA">
      <w:pPr>
        <w:rPr>
          <w:lang w:eastAsia="ko-KR"/>
        </w:rPr>
      </w:pPr>
    </w:p>
    <w:p w:rsidR="00C914DA" w:rsidRDefault="00C914DA" w:rsidP="00C914DA">
      <w:pPr>
        <w:rPr>
          <w:lang w:eastAsia="ko-KR"/>
        </w:rPr>
      </w:pPr>
    </w:p>
    <w:p w:rsidR="008F3021" w:rsidRPr="008F3021" w:rsidRDefault="008F3021" w:rsidP="00C914DA">
      <w:pPr>
        <w:rPr>
          <w:lang w:eastAsia="ko-KR"/>
        </w:rPr>
      </w:pPr>
    </w:p>
    <w:p w:rsidR="00C914DA" w:rsidRPr="00C914DA" w:rsidRDefault="00C914DA" w:rsidP="00C914DA">
      <w:pPr>
        <w:rPr>
          <w:lang w:eastAsia="ko-KR"/>
        </w:rPr>
      </w:pPr>
    </w:p>
    <w:p w:rsidR="004C271A" w:rsidRPr="00AE4D77" w:rsidRDefault="004C271A" w:rsidP="004C271A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변수의 범위(scope, 생명주기)는 (       ) 다.</w:t>
      </w:r>
    </w:p>
    <w:p w:rsidR="004C271A" w:rsidRPr="00AE4D77" w:rsidRDefault="004C271A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4C271A" w:rsidRPr="00AE4D77" w:rsidRDefault="004C271A" w:rsidP="004C271A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아래 </w:t>
      </w:r>
      <w:r w:rsidRPr="00AE4D77">
        <w:rPr>
          <w:rFonts w:ascii="나눔고딕코딩" w:eastAsia="나눔고딕코딩" w:hAnsi="나눔고딕코딩" w:hint="eastAsia"/>
        </w:rPr>
        <w:t xml:space="preserve">연산자의 의미는 무엇인가?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93"/>
        <w:gridCol w:w="8572"/>
      </w:tblGrid>
      <w:tr w:rsidR="004C271A" w:rsidTr="005102EC">
        <w:trPr>
          <w:trHeight w:val="567"/>
        </w:trPr>
        <w:tc>
          <w:tcPr>
            <w:tcW w:w="2093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연산자</w:t>
            </w:r>
          </w:p>
        </w:tc>
        <w:tc>
          <w:tcPr>
            <w:tcW w:w="8572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의미</w:t>
            </w:r>
          </w:p>
        </w:tc>
      </w:tr>
      <w:tr w:rsidR="004C271A" w:rsidTr="005102EC">
        <w:trPr>
          <w:trHeight w:val="567"/>
        </w:trPr>
        <w:tc>
          <w:tcPr>
            <w:tcW w:w="2093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=</w:t>
            </w:r>
          </w:p>
        </w:tc>
        <w:tc>
          <w:tcPr>
            <w:tcW w:w="8572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</w:p>
        </w:tc>
      </w:tr>
    </w:tbl>
    <w:p w:rsidR="004C271A" w:rsidRPr="00AE4D77" w:rsidRDefault="004C271A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4C271A" w:rsidRPr="00AE4D77" w:rsidRDefault="004C271A" w:rsidP="004C271A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해당되는 </w:t>
      </w:r>
      <w:r w:rsidRPr="00AE4D77">
        <w:rPr>
          <w:rFonts w:ascii="나눔고딕코딩" w:eastAsia="나눔고딕코딩" w:hAnsi="나눔고딕코딩" w:hint="eastAsia"/>
        </w:rPr>
        <w:t>연산자</w:t>
      </w:r>
      <w:r>
        <w:rPr>
          <w:rFonts w:ascii="나눔고딕코딩" w:eastAsia="나눔고딕코딩" w:hAnsi="나눔고딕코딩" w:hint="eastAsia"/>
        </w:rPr>
        <w:t>를 적으시오.</w:t>
      </w:r>
      <w:r w:rsidRPr="00AE4D77">
        <w:rPr>
          <w:rFonts w:ascii="나눔고딕코딩" w:eastAsia="나눔고딕코딩" w:hAnsi="나눔고딕코딩" w:hint="eastAsia"/>
        </w:rPr>
        <w:t xml:space="preserve"> 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58"/>
        <w:gridCol w:w="1354"/>
        <w:gridCol w:w="1449"/>
        <w:gridCol w:w="2274"/>
        <w:gridCol w:w="2274"/>
        <w:gridCol w:w="2274"/>
      </w:tblGrid>
      <w:tr w:rsidR="004C271A" w:rsidTr="002300A5">
        <w:trPr>
          <w:trHeight w:val="567"/>
        </w:trPr>
        <w:tc>
          <w:tcPr>
            <w:tcW w:w="1058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같다</w:t>
            </w:r>
          </w:p>
        </w:tc>
        <w:tc>
          <w:tcPr>
            <w:tcW w:w="2803" w:type="dxa"/>
            <w:gridSpan w:val="2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</w:p>
        </w:tc>
        <w:tc>
          <w:tcPr>
            <w:tcW w:w="2274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같지 않다</w:t>
            </w:r>
          </w:p>
        </w:tc>
        <w:tc>
          <w:tcPr>
            <w:tcW w:w="4548" w:type="dxa"/>
            <w:gridSpan w:val="2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</w:p>
        </w:tc>
      </w:tr>
      <w:tr w:rsidR="004C271A" w:rsidTr="004C271A">
        <w:trPr>
          <w:trHeight w:val="567"/>
        </w:trPr>
        <w:tc>
          <w:tcPr>
            <w:tcW w:w="1058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and</w:t>
            </w:r>
          </w:p>
        </w:tc>
        <w:tc>
          <w:tcPr>
            <w:tcW w:w="1354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</w:p>
        </w:tc>
        <w:tc>
          <w:tcPr>
            <w:tcW w:w="1449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or</w:t>
            </w:r>
          </w:p>
        </w:tc>
        <w:tc>
          <w:tcPr>
            <w:tcW w:w="2274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</w:p>
        </w:tc>
        <w:tc>
          <w:tcPr>
            <w:tcW w:w="2274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  <w:r w:rsidRPr="008810A3">
              <w:rPr>
                <w:rFonts w:ascii="나눔고딕코딩" w:eastAsia="나눔고딕코딩" w:hAnsi="나눔고딕코딩" w:cs="Consolas" w:hint="eastAsia"/>
                <w:sz w:val="32"/>
                <w:lang w:eastAsia="ko-KR"/>
              </w:rPr>
              <w:t>not</w:t>
            </w:r>
          </w:p>
        </w:tc>
        <w:tc>
          <w:tcPr>
            <w:tcW w:w="2274" w:type="dxa"/>
          </w:tcPr>
          <w:p w:rsidR="004C271A" w:rsidRPr="008810A3" w:rsidRDefault="004C271A" w:rsidP="005102EC">
            <w:pPr>
              <w:rPr>
                <w:rFonts w:ascii="나눔고딕코딩" w:eastAsia="나눔고딕코딩" w:hAnsi="나눔고딕코딩" w:cs="Consolas"/>
                <w:sz w:val="32"/>
                <w:lang w:eastAsia="ko-KR"/>
              </w:rPr>
            </w:pPr>
          </w:p>
        </w:tc>
      </w:tr>
    </w:tbl>
    <w:p w:rsidR="00D84ABC" w:rsidRDefault="00D84ABC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D84ABC" w:rsidRDefault="00D84ABC" w:rsidP="00D84ABC">
      <w:pPr>
        <w:rPr>
          <w:lang w:eastAsia="ko-KR"/>
        </w:rPr>
      </w:pPr>
      <w:r>
        <w:rPr>
          <w:lang w:eastAsia="ko-KR"/>
        </w:rPr>
        <w:br w:type="page"/>
      </w:r>
    </w:p>
    <w:p w:rsidR="004969E2" w:rsidRPr="00AE4D77" w:rsidRDefault="00534649" w:rsidP="00D230F1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기본형 변수 타입</w:t>
      </w:r>
      <w:r w:rsidR="004969E2" w:rsidRPr="00AE4D77">
        <w:rPr>
          <w:rFonts w:ascii="나눔고딕코딩" w:eastAsia="나눔고딕코딩" w:hAnsi="나눔고딕코딩" w:hint="eastAsia"/>
        </w:rPr>
        <w:t>형</w:t>
      </w:r>
      <w:r w:rsidR="00E269AE">
        <w:rPr>
          <w:rFonts w:ascii="나눔고딕코딩" w:eastAsia="나눔고딕코딩" w:hAnsi="나눔고딕코딩" w:hint="eastAsia"/>
        </w:rPr>
        <w:t xml:space="preserve">에 대해 </w:t>
      </w:r>
      <w:r w:rsidR="004969E2" w:rsidRPr="00AE4D77">
        <w:rPr>
          <w:rFonts w:ascii="나눔고딕코딩" w:eastAsia="나눔고딕코딩" w:hAnsi="나눔고딕코딩" w:hint="eastAsia"/>
        </w:rPr>
        <w:t xml:space="preserve">기술하시오 </w:t>
      </w:r>
    </w:p>
    <w:p w:rsidR="00441D86" w:rsidRPr="004C271A" w:rsidRDefault="00634852" w:rsidP="008A74F9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종류</w:t>
      </w:r>
      <w:r w:rsidRPr="004C271A">
        <w:rPr>
          <w:rFonts w:hint="eastAsia"/>
          <w:sz w:val="28"/>
          <w:szCs w:val="28"/>
          <w:lang w:eastAsia="ko-KR"/>
        </w:rPr>
        <w:t>:</w:t>
      </w:r>
    </w:p>
    <w:p w:rsidR="00634852" w:rsidRPr="004C271A" w:rsidRDefault="00634852" w:rsidP="008A74F9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저장값</w:t>
      </w:r>
      <w:r w:rsidR="009879E2" w:rsidRPr="004C271A">
        <w:rPr>
          <w:rFonts w:hint="eastAsia"/>
          <w:sz w:val="28"/>
          <w:szCs w:val="28"/>
          <w:lang w:eastAsia="ko-KR"/>
        </w:rPr>
        <w:t>은</w:t>
      </w:r>
      <w:r w:rsidRPr="004C271A">
        <w:rPr>
          <w:rFonts w:hint="eastAsia"/>
          <w:sz w:val="28"/>
          <w:szCs w:val="28"/>
          <w:lang w:eastAsia="ko-KR"/>
        </w:rPr>
        <w:t xml:space="preserve">: </w:t>
      </w:r>
    </w:p>
    <w:p w:rsidR="00E269AE" w:rsidRPr="004C271A" w:rsidRDefault="00031080" w:rsidP="008A74F9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어떤</w:t>
      </w:r>
      <w:r w:rsidR="00634852" w:rsidRPr="004C271A">
        <w:rPr>
          <w:rFonts w:hint="eastAsia"/>
          <w:sz w:val="28"/>
          <w:szCs w:val="28"/>
          <w:lang w:eastAsia="ko-KR"/>
        </w:rPr>
        <w:t xml:space="preserve"> </w:t>
      </w:r>
      <w:r w:rsidR="00634852" w:rsidRPr="004C271A">
        <w:rPr>
          <w:rFonts w:hint="eastAsia"/>
          <w:sz w:val="28"/>
          <w:szCs w:val="28"/>
          <w:lang w:eastAsia="ko-KR"/>
        </w:rPr>
        <w:t>메모리</w:t>
      </w:r>
      <w:r w:rsidRPr="004C271A">
        <w:rPr>
          <w:rFonts w:hint="eastAsia"/>
          <w:sz w:val="28"/>
          <w:szCs w:val="28"/>
          <w:lang w:eastAsia="ko-KR"/>
        </w:rPr>
        <w:t>에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저장되는가</w:t>
      </w:r>
      <w:r w:rsidR="00634852" w:rsidRPr="004C271A">
        <w:rPr>
          <w:rFonts w:hint="eastAsia"/>
          <w:sz w:val="28"/>
          <w:szCs w:val="28"/>
          <w:lang w:eastAsia="ko-KR"/>
        </w:rPr>
        <w:t>:</w:t>
      </w:r>
    </w:p>
    <w:p w:rsidR="00634852" w:rsidRPr="004C271A" w:rsidRDefault="00634852" w:rsidP="008A74F9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메모리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할당은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언제</w:t>
      </w:r>
      <w:r w:rsidRPr="004C271A">
        <w:rPr>
          <w:rFonts w:hint="eastAsia"/>
          <w:sz w:val="28"/>
          <w:szCs w:val="28"/>
          <w:lang w:eastAsia="ko-KR"/>
        </w:rPr>
        <w:t>:</w:t>
      </w:r>
    </w:p>
    <w:p w:rsidR="00441D86" w:rsidRDefault="00441D86" w:rsidP="008A74F9">
      <w:pPr>
        <w:rPr>
          <w:lang w:eastAsia="ko-KR"/>
        </w:rPr>
      </w:pPr>
    </w:p>
    <w:p w:rsidR="00441D86" w:rsidRPr="008A74F9" w:rsidRDefault="00441D86" w:rsidP="008A74F9">
      <w:pPr>
        <w:rPr>
          <w:lang w:eastAsia="ko-KR"/>
        </w:rPr>
      </w:pPr>
    </w:p>
    <w:p w:rsidR="00534649" w:rsidRPr="00AE4D77" w:rsidRDefault="00534649" w:rsidP="00534649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참조형 변수 타입에 대해 </w:t>
      </w:r>
      <w:r w:rsidRPr="00AE4D77">
        <w:rPr>
          <w:rFonts w:ascii="나눔고딕코딩" w:eastAsia="나눔고딕코딩" w:hAnsi="나눔고딕코딩" w:hint="eastAsia"/>
        </w:rPr>
        <w:t xml:space="preserve">기술하시오 </w:t>
      </w:r>
    </w:p>
    <w:p w:rsidR="00634852" w:rsidRPr="004C271A" w:rsidRDefault="00634852" w:rsidP="00634852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종류</w:t>
      </w:r>
      <w:r w:rsidRPr="004C271A">
        <w:rPr>
          <w:rFonts w:hint="eastAsia"/>
          <w:sz w:val="28"/>
          <w:szCs w:val="28"/>
          <w:lang w:eastAsia="ko-KR"/>
        </w:rPr>
        <w:t>:</w:t>
      </w:r>
    </w:p>
    <w:p w:rsidR="00634852" w:rsidRPr="004C271A" w:rsidRDefault="00634852" w:rsidP="00634852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저장값은</w:t>
      </w:r>
      <w:r w:rsidRPr="004C271A">
        <w:rPr>
          <w:rFonts w:hint="eastAsia"/>
          <w:sz w:val="28"/>
          <w:szCs w:val="28"/>
          <w:lang w:eastAsia="ko-KR"/>
        </w:rPr>
        <w:t xml:space="preserve">: </w:t>
      </w:r>
    </w:p>
    <w:p w:rsidR="001114FD" w:rsidRPr="004C271A" w:rsidRDefault="00031080" w:rsidP="00634852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어떤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메모리에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저장되는가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="001114FD" w:rsidRPr="004C271A">
        <w:rPr>
          <w:rFonts w:hint="eastAsia"/>
          <w:sz w:val="28"/>
          <w:szCs w:val="28"/>
          <w:lang w:eastAsia="ko-KR"/>
        </w:rPr>
        <w:t>:</w:t>
      </w:r>
    </w:p>
    <w:p w:rsidR="00634852" w:rsidRPr="004C271A" w:rsidRDefault="00634852" w:rsidP="00634852">
      <w:pPr>
        <w:rPr>
          <w:sz w:val="28"/>
          <w:szCs w:val="28"/>
          <w:lang w:eastAsia="ko-KR"/>
        </w:rPr>
      </w:pPr>
      <w:r w:rsidRPr="004C271A">
        <w:rPr>
          <w:rFonts w:hint="eastAsia"/>
          <w:sz w:val="28"/>
          <w:szCs w:val="28"/>
          <w:lang w:eastAsia="ko-KR"/>
        </w:rPr>
        <w:t>메모리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할당은</w:t>
      </w:r>
      <w:r w:rsidRPr="004C271A">
        <w:rPr>
          <w:rFonts w:hint="eastAsia"/>
          <w:sz w:val="28"/>
          <w:szCs w:val="28"/>
          <w:lang w:eastAsia="ko-KR"/>
        </w:rPr>
        <w:t xml:space="preserve"> </w:t>
      </w:r>
      <w:r w:rsidRPr="004C271A">
        <w:rPr>
          <w:rFonts w:hint="eastAsia"/>
          <w:sz w:val="28"/>
          <w:szCs w:val="28"/>
          <w:lang w:eastAsia="ko-KR"/>
        </w:rPr>
        <w:t>언제</w:t>
      </w:r>
      <w:r w:rsidRPr="004C271A">
        <w:rPr>
          <w:rFonts w:hint="eastAsia"/>
          <w:sz w:val="28"/>
          <w:szCs w:val="28"/>
          <w:lang w:eastAsia="ko-KR"/>
        </w:rPr>
        <w:t>:</w:t>
      </w:r>
    </w:p>
    <w:p w:rsidR="003F0386" w:rsidRDefault="003F0386" w:rsidP="008A74F9">
      <w:pPr>
        <w:rPr>
          <w:lang w:eastAsia="ko-KR"/>
        </w:rPr>
      </w:pPr>
    </w:p>
    <w:p w:rsidR="003F0386" w:rsidRPr="008A74F9" w:rsidRDefault="003F0386" w:rsidP="008A74F9">
      <w:pPr>
        <w:rPr>
          <w:lang w:eastAsia="ko-KR"/>
        </w:rPr>
      </w:pPr>
    </w:p>
    <w:p w:rsidR="004969E2" w:rsidRPr="00AE4D77" w:rsidRDefault="004969E2" w:rsidP="00D230F1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 xml:space="preserve">변수의 종류에는 </w:t>
      </w:r>
      <w:r w:rsidR="00A85FD9" w:rsidRPr="00AE4D77">
        <w:rPr>
          <w:rFonts w:ascii="나눔고딕코딩" w:eastAsia="나눔고딕코딩" w:hAnsi="나눔고딕코딩" w:hint="eastAsia"/>
        </w:rPr>
        <w:t>static</w:t>
      </w:r>
      <w:r w:rsidR="00B43221">
        <w:rPr>
          <w:rFonts w:ascii="나눔고딕코딩" w:eastAsia="나눔고딕코딩" w:hAnsi="나눔고딕코딩" w:hint="eastAsia"/>
        </w:rPr>
        <w:t>필드</w:t>
      </w:r>
      <w:r w:rsidR="00A85FD9" w:rsidRPr="00AE4D77">
        <w:rPr>
          <w:rFonts w:ascii="나눔고딕코딩" w:eastAsia="나눔고딕코딩" w:hAnsi="나눔고딕코딩" w:hint="eastAsia"/>
        </w:rPr>
        <w:t xml:space="preserve">, </w:t>
      </w:r>
      <w:r w:rsidR="003A3089">
        <w:rPr>
          <w:rFonts w:ascii="나눔고딕코딩" w:eastAsia="나눔고딕코딩" w:hAnsi="나눔고딕코딩" w:hint="eastAsia"/>
        </w:rPr>
        <w:t>(인스턴스)</w:t>
      </w:r>
      <w:r w:rsidR="00A85FD9" w:rsidRPr="00AE4D77">
        <w:rPr>
          <w:rFonts w:ascii="나눔고딕코딩" w:eastAsia="나눔고딕코딩" w:hAnsi="나눔고딕코딩" w:hint="eastAsia"/>
        </w:rPr>
        <w:t>필드, 매개변수</w:t>
      </w:r>
      <w:r w:rsidRPr="00AE4D77">
        <w:rPr>
          <w:rFonts w:ascii="나눔고딕코딩" w:eastAsia="나눔고딕코딩" w:hAnsi="나눔고딕코딩" w:hint="eastAsia"/>
        </w:rPr>
        <w:t>, 지역변수</w:t>
      </w:r>
      <w:r w:rsidR="00A85FD9" w:rsidRPr="00AE4D77">
        <w:rPr>
          <w:rFonts w:ascii="나눔고딕코딩" w:eastAsia="나눔고딕코딩" w:hAnsi="나눔고딕코딩" w:hint="eastAsia"/>
        </w:rPr>
        <w:t xml:space="preserve">가 </w:t>
      </w:r>
      <w:r w:rsidRPr="00AE4D77">
        <w:rPr>
          <w:rFonts w:ascii="나눔고딕코딩" w:eastAsia="나눔고딕코딩" w:hAnsi="나눔고딕코딩" w:hint="eastAsia"/>
        </w:rPr>
        <w:t>있다. 각각에 대해서 기술하시오.</w:t>
      </w:r>
    </w:p>
    <w:p w:rsidR="00106743" w:rsidRDefault="00106743" w:rsidP="00106743">
      <w:pPr>
        <w:pStyle w:val="4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static</w:t>
      </w:r>
      <w:r w:rsidR="003A3089">
        <w:rPr>
          <w:rFonts w:ascii="나눔고딕코딩" w:eastAsia="나눔고딕코딩" w:hAnsi="나눔고딕코딩" w:hint="eastAsia"/>
        </w:rPr>
        <w:t>필드</w:t>
      </w:r>
      <w:r w:rsidR="004969E2" w:rsidRPr="00AE4D77">
        <w:rPr>
          <w:rFonts w:ascii="나눔고딕코딩" w:eastAsia="나눔고딕코딩" w:hAnsi="나눔고딕코딩" w:hint="eastAsia"/>
        </w:rPr>
        <w:t>란?</w:t>
      </w:r>
      <w:r w:rsidRPr="00AE4D77">
        <w:rPr>
          <w:rFonts w:ascii="나눔고딕코딩" w:eastAsia="나눔고딕코딩" w:hAnsi="나눔고딕코딩"/>
        </w:rPr>
        <w:t xml:space="preserve"> </w:t>
      </w:r>
    </w:p>
    <w:p w:rsidR="00106743" w:rsidRDefault="00106743" w:rsidP="007B68B0">
      <w:pPr>
        <w:rPr>
          <w:lang w:eastAsia="ko-KR"/>
        </w:rPr>
      </w:pPr>
    </w:p>
    <w:p w:rsidR="001E2C6A" w:rsidRPr="007B68B0" w:rsidRDefault="001E2C6A" w:rsidP="007B68B0">
      <w:pPr>
        <w:rPr>
          <w:lang w:eastAsia="ko-KR"/>
        </w:rPr>
      </w:pPr>
    </w:p>
    <w:p w:rsidR="004969E2" w:rsidRDefault="003A3089" w:rsidP="00106743">
      <w:pPr>
        <w:pStyle w:val="4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(인스턴스)</w:t>
      </w:r>
      <w:r w:rsidR="00106743" w:rsidRPr="00AE4D77">
        <w:rPr>
          <w:rFonts w:ascii="나눔고딕코딩" w:eastAsia="나눔고딕코딩" w:hAnsi="나눔고딕코딩" w:hint="eastAsia"/>
        </w:rPr>
        <w:t>필드란?</w:t>
      </w:r>
      <w:r w:rsidR="00106743" w:rsidRPr="00AE4D77">
        <w:rPr>
          <w:rFonts w:ascii="나눔고딕코딩" w:eastAsia="나눔고딕코딩" w:hAnsi="나눔고딕코딩"/>
        </w:rPr>
        <w:t xml:space="preserve"> </w:t>
      </w:r>
    </w:p>
    <w:p w:rsidR="008810A3" w:rsidRPr="007B68B0" w:rsidRDefault="008810A3" w:rsidP="007B68B0">
      <w:pPr>
        <w:rPr>
          <w:lang w:eastAsia="ko-KR"/>
        </w:rPr>
      </w:pPr>
    </w:p>
    <w:p w:rsidR="00106743" w:rsidRPr="007B68B0" w:rsidRDefault="00106743" w:rsidP="007B68B0"/>
    <w:p w:rsidR="00106743" w:rsidRDefault="004969E2" w:rsidP="00106743">
      <w:pPr>
        <w:pStyle w:val="4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매개변수란?</w:t>
      </w:r>
      <w:r w:rsidR="00106743" w:rsidRPr="00AE4D77">
        <w:rPr>
          <w:rFonts w:ascii="나눔고딕코딩" w:eastAsia="나눔고딕코딩" w:hAnsi="나눔고딕코딩"/>
        </w:rPr>
        <w:t xml:space="preserve"> </w:t>
      </w:r>
    </w:p>
    <w:p w:rsidR="00E74F39" w:rsidRDefault="00E74F39" w:rsidP="007B68B0">
      <w:pPr>
        <w:rPr>
          <w:lang w:eastAsia="ko-KR"/>
        </w:rPr>
      </w:pPr>
    </w:p>
    <w:p w:rsidR="00106743" w:rsidRPr="007B68B0" w:rsidRDefault="00106743" w:rsidP="007B68B0">
      <w:pPr>
        <w:rPr>
          <w:lang w:eastAsia="ko-KR"/>
        </w:rPr>
      </w:pPr>
    </w:p>
    <w:p w:rsidR="004969E2" w:rsidRDefault="00106743" w:rsidP="00D230F1">
      <w:pPr>
        <w:pStyle w:val="4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지역변수란?</w:t>
      </w:r>
    </w:p>
    <w:p w:rsidR="00B43221" w:rsidRDefault="00B43221" w:rsidP="00B43221">
      <w:pPr>
        <w:rPr>
          <w:lang w:eastAsia="ko-KR"/>
        </w:rPr>
      </w:pPr>
    </w:p>
    <w:p w:rsidR="004C271A" w:rsidRDefault="004C271A" w:rsidP="00B43221">
      <w:pPr>
        <w:rPr>
          <w:lang w:eastAsia="ko-KR"/>
        </w:rPr>
      </w:pPr>
    </w:p>
    <w:p w:rsidR="00B43221" w:rsidRPr="00B43221" w:rsidRDefault="00B43221" w:rsidP="00B43221">
      <w:pPr>
        <w:pStyle w:val="10"/>
      </w:pPr>
      <w:r w:rsidRPr="00B43221">
        <w:rPr>
          <w:rFonts w:hint="eastAsia"/>
        </w:rPr>
        <w:t>그림에서 static필드, 인스턴스 필드, 매개변수, 지역변수 를 표시하시오.</w:t>
      </w:r>
    </w:p>
    <w:p w:rsidR="00B43221" w:rsidRPr="00B43221" w:rsidRDefault="00B43221" w:rsidP="00B43221">
      <w:r>
        <w:rPr>
          <w:noProof/>
          <w:lang w:eastAsia="ko-KR"/>
        </w:rPr>
        <w:drawing>
          <wp:inline distT="0" distB="0" distL="0" distR="0">
            <wp:extent cx="6240000" cy="2314286"/>
            <wp:effectExtent l="0" t="0" r="889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000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21" w:rsidRDefault="008F3021">
      <w:r>
        <w:br w:type="page"/>
      </w:r>
    </w:p>
    <w:p w:rsidR="004C271A" w:rsidRPr="00AE4D77" w:rsidRDefault="004C271A" w:rsidP="004C271A">
      <w:pPr>
        <w:pStyle w:val="10"/>
        <w:rPr>
          <w:rFonts w:ascii="나눔고딕코딩" w:eastAsia="나눔고딕코딩" w:hAnsi="나눔고딕코딩" w:cs="Consolas"/>
        </w:rPr>
      </w:pPr>
      <w:r w:rsidRPr="00AE4D77">
        <w:rPr>
          <w:rFonts w:ascii="나눔고딕코딩" w:eastAsia="나눔고딕코딩" w:hAnsi="나눔고딕코딩" w:hint="eastAsia"/>
        </w:rPr>
        <w:lastRenderedPageBreak/>
        <w:t>정수를 실수로 형변환 하시오</w:t>
      </w:r>
    </w:p>
    <w:p w:rsidR="004C271A" w:rsidRPr="00AE4D77" w:rsidRDefault="004C271A" w:rsidP="004C271A">
      <w:pPr>
        <w:pStyle w:val="af2"/>
      </w:pPr>
      <w:r w:rsidRPr="00AE4D77">
        <w:t>int x = 10;</w:t>
      </w: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Pr="00AE4D77" w:rsidRDefault="004C271A" w:rsidP="004C271A">
      <w:pPr>
        <w:pStyle w:val="af2"/>
      </w:pPr>
    </w:p>
    <w:p w:rsidR="004C271A" w:rsidRDefault="004C271A" w:rsidP="004C271A">
      <w:pPr>
        <w:rPr>
          <w:rFonts w:ascii="나눔고딕코딩" w:eastAsia="나눔고딕코딩" w:hAnsi="나눔고딕코딩"/>
          <w:lang w:eastAsia="ko-KR"/>
        </w:rPr>
      </w:pPr>
    </w:p>
    <w:p w:rsidR="004C271A" w:rsidRDefault="004C271A" w:rsidP="004C271A">
      <w:pPr>
        <w:rPr>
          <w:rFonts w:ascii="나눔고딕코딩" w:eastAsia="나눔고딕코딩" w:hAnsi="나눔고딕코딩"/>
          <w:b/>
          <w:sz w:val="32"/>
          <w:szCs w:val="28"/>
          <w:lang w:eastAsia="ko-KR"/>
        </w:rPr>
      </w:pPr>
    </w:p>
    <w:p w:rsidR="004C271A" w:rsidRPr="00AE4D77" w:rsidRDefault="004C271A" w:rsidP="004C271A">
      <w:pPr>
        <w:pStyle w:val="10"/>
      </w:pPr>
      <w:r w:rsidRPr="00AE4D77">
        <w:rPr>
          <w:rFonts w:hint="eastAsia"/>
        </w:rPr>
        <w:t>문자</w:t>
      </w:r>
      <w:r>
        <w:rPr>
          <w:rFonts w:hint="eastAsia"/>
        </w:rPr>
        <w:t>열</w:t>
      </w:r>
      <w:r w:rsidRPr="00AE4D77">
        <w:rPr>
          <w:rFonts w:hint="eastAsia"/>
        </w:rPr>
        <w:t xml:space="preserve"> </w:t>
      </w:r>
      <w:r>
        <w:rPr>
          <w:rFonts w:hint="eastAsia"/>
        </w:rPr>
        <w:t>"</w:t>
      </w:r>
      <w:r w:rsidRPr="00AE4D77">
        <w:rPr>
          <w:rFonts w:hint="eastAsia"/>
        </w:rPr>
        <w:t>15</w:t>
      </w:r>
      <w:r>
        <w:rPr>
          <w:rFonts w:hint="eastAsia"/>
        </w:rPr>
        <w:t>"</w:t>
      </w:r>
      <w:r w:rsidRPr="00AE4D77">
        <w:rPr>
          <w:rFonts w:hint="eastAsia"/>
        </w:rPr>
        <w:t xml:space="preserve"> 를 숫자로 형변환하시오 </w:t>
      </w: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Pr="00AE4D77" w:rsidRDefault="004C271A" w:rsidP="004C271A">
      <w:pPr>
        <w:pStyle w:val="af2"/>
      </w:pPr>
    </w:p>
    <w:p w:rsidR="004C271A" w:rsidRPr="00AE4D77" w:rsidRDefault="004C271A" w:rsidP="004C271A">
      <w:pPr>
        <w:pStyle w:val="51"/>
        <w:ind w:leftChars="0" w:left="480" w:hanging="480"/>
        <w:rPr>
          <w:rFonts w:ascii="나눔고딕코딩" w:eastAsia="나눔고딕코딩" w:hAnsi="나눔고딕코딩"/>
          <w:lang w:eastAsia="ko-KR"/>
        </w:rPr>
      </w:pPr>
    </w:p>
    <w:p w:rsidR="004C271A" w:rsidRDefault="004C271A" w:rsidP="004C271A">
      <w:pPr>
        <w:pStyle w:val="10"/>
      </w:pPr>
      <w:r>
        <w:rPr>
          <w:rFonts w:hint="eastAsia"/>
        </w:rPr>
        <w:t xml:space="preserve">정수 </w:t>
      </w:r>
      <w:r w:rsidRPr="00AE4D77">
        <w:rPr>
          <w:rFonts w:hint="eastAsia"/>
        </w:rPr>
        <w:t>5 를 문자</w:t>
      </w:r>
      <w:r>
        <w:rPr>
          <w:rFonts w:hint="eastAsia"/>
        </w:rPr>
        <w:t>열</w:t>
      </w:r>
      <w:r w:rsidRPr="00AE4D77">
        <w:rPr>
          <w:rFonts w:hint="eastAsia"/>
        </w:rPr>
        <w:t>로 형변환하시오</w:t>
      </w:r>
    </w:p>
    <w:p w:rsidR="004C271A" w:rsidRPr="00F55253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Pr="00F55253" w:rsidRDefault="004C271A" w:rsidP="004C271A">
      <w:pPr>
        <w:pStyle w:val="af2"/>
      </w:pPr>
    </w:p>
    <w:p w:rsidR="004C271A" w:rsidRPr="00AE4D77" w:rsidRDefault="004C271A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4C271A" w:rsidRPr="00AE4D77" w:rsidRDefault="004C271A" w:rsidP="004C271A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grade가 60보다 크다면 "합격"을 아니면 "불합격"을 출력하시오.</w:t>
      </w:r>
    </w:p>
    <w:p w:rsidR="004C271A" w:rsidRPr="00AE4D77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Pr="00AE4D77" w:rsidRDefault="004C271A" w:rsidP="004C271A">
      <w:pPr>
        <w:pStyle w:val="af2"/>
      </w:pPr>
    </w:p>
    <w:p w:rsidR="004C271A" w:rsidRPr="00AE4D77" w:rsidRDefault="004C271A" w:rsidP="004C271A">
      <w:pPr>
        <w:rPr>
          <w:rFonts w:ascii="나눔고딕코딩" w:eastAsia="나눔고딕코딩" w:hAnsi="나눔고딕코딩"/>
          <w:b/>
          <w:sz w:val="32"/>
          <w:szCs w:val="28"/>
          <w:lang w:eastAsia="ko-KR"/>
        </w:rPr>
      </w:pPr>
    </w:p>
    <w:p w:rsidR="004C271A" w:rsidRPr="00AE4D77" w:rsidRDefault="004C271A" w:rsidP="004C271A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for를 이용하여 0부터 10까지 합계를 구하고 출력하시오.</w:t>
      </w:r>
    </w:p>
    <w:p w:rsidR="004C271A" w:rsidRPr="00AE4D77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Pr="00AE4D77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037AFD" w:rsidRDefault="00037AFD" w:rsidP="00037AFD">
      <w:pPr>
        <w:pStyle w:val="1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</w:pPr>
      <w:r>
        <w:rPr>
          <w:rFonts w:hint="eastAsia"/>
        </w:rPr>
        <w:lastRenderedPageBreak/>
        <w:t>Scanner를 이용하여 정수와 문자열을 입력 받는 코드를 작성하시오</w:t>
      </w: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Pr="00C866FF" w:rsidRDefault="00037AFD" w:rsidP="00037AFD">
      <w:pPr>
        <w:pStyle w:val="af2"/>
      </w:pPr>
    </w:p>
    <w:p w:rsidR="00037AFD" w:rsidRPr="00331503" w:rsidRDefault="00037AFD" w:rsidP="00037AFD">
      <w:pPr>
        <w:pStyle w:val="af2"/>
      </w:pPr>
    </w:p>
    <w:p w:rsidR="00037AFD" w:rsidRPr="00AE4D77" w:rsidRDefault="00037AFD" w:rsidP="00037AFD">
      <w:pPr>
        <w:pStyle w:val="af2"/>
        <w:rPr>
          <w:rFonts w:cs="Consolas"/>
        </w:rPr>
      </w:pPr>
    </w:p>
    <w:p w:rsidR="00037AFD" w:rsidRPr="00C914DA" w:rsidRDefault="00037AFD" w:rsidP="00037AFD">
      <w:pPr>
        <w:rPr>
          <w:lang w:eastAsia="ko-KR"/>
        </w:rPr>
      </w:pPr>
    </w:p>
    <w:p w:rsidR="00037AFD" w:rsidRPr="00AE4D77" w:rsidRDefault="00037AFD" w:rsidP="00037AFD">
      <w:pPr>
        <w:rPr>
          <w:rFonts w:ascii="나눔고딕코딩" w:eastAsia="나눔고딕코딩" w:hAnsi="나눔고딕코딩" w:cs="Consolas"/>
          <w:lang w:eastAsia="ko-KR"/>
        </w:rPr>
      </w:pPr>
    </w:p>
    <w:p w:rsidR="00037AFD" w:rsidRPr="00AE4D77" w:rsidRDefault="00037AFD" w:rsidP="00037AFD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grade가 60보다 크다면 "합격"을 아니면 "불합격"을 출력하시오.</w:t>
      </w:r>
    </w:p>
    <w:p w:rsidR="00037AFD" w:rsidRPr="00AE4D77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Pr="00AE4D77" w:rsidRDefault="00037AFD" w:rsidP="00037AFD">
      <w:pPr>
        <w:pStyle w:val="af2"/>
      </w:pPr>
    </w:p>
    <w:p w:rsidR="00037AFD" w:rsidRPr="00AE4D77" w:rsidRDefault="00037AFD" w:rsidP="00037AFD">
      <w:pPr>
        <w:rPr>
          <w:rFonts w:ascii="나눔고딕코딩" w:eastAsia="나눔고딕코딩" w:hAnsi="나눔고딕코딩"/>
          <w:b/>
          <w:sz w:val="32"/>
          <w:szCs w:val="28"/>
          <w:lang w:eastAsia="ko-KR"/>
        </w:rPr>
      </w:pPr>
    </w:p>
    <w:p w:rsidR="00037AFD" w:rsidRPr="00AE4D77" w:rsidRDefault="00037AFD" w:rsidP="00037AFD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t>for를 이용하여 0부터 10까지 합계를 구하고 출력하시오.</w:t>
      </w:r>
    </w:p>
    <w:p w:rsidR="00037AFD" w:rsidRPr="00AE4D77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Pr="00AE4D77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pStyle w:val="af2"/>
      </w:pPr>
    </w:p>
    <w:p w:rsidR="00037AFD" w:rsidRDefault="00037AFD" w:rsidP="00037AFD">
      <w:pPr>
        <w:rPr>
          <w:rFonts w:ascii="나눔고딕코딩" w:eastAsia="나눔고딕코딩" w:hAnsi="나눔고딕코딩" w:cs="Consolas"/>
          <w:lang w:eastAsia="ko-KR"/>
        </w:rPr>
      </w:pPr>
    </w:p>
    <w:p w:rsidR="00037AFD" w:rsidRPr="00037AFD" w:rsidRDefault="00037AFD">
      <w:pPr>
        <w:rPr>
          <w:rFonts w:ascii="나눔고딕코딩" w:eastAsia="나눔고딕코딩" w:hAnsi="나눔고딕코딩"/>
          <w:lang w:eastAsia="ko-KR"/>
        </w:rPr>
      </w:pPr>
      <w:r>
        <w:rPr>
          <w:rFonts w:ascii="나눔고딕코딩" w:eastAsia="나눔고딕코딩" w:hAnsi="나눔고딕코딩"/>
          <w:lang w:eastAsia="ko-KR"/>
        </w:rPr>
        <w:br w:type="page"/>
      </w:r>
    </w:p>
    <w:p w:rsidR="00584502" w:rsidRDefault="00584502" w:rsidP="00584502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메서드 종류</w:t>
      </w:r>
      <w:r w:rsidR="006D7467">
        <w:rPr>
          <w:rFonts w:ascii="나눔고딕코딩" w:eastAsia="나눔고딕코딩" w:hAnsi="나눔고딕코딩" w:hint="eastAsia"/>
        </w:rPr>
        <w:t xml:space="preserve"> 3가지 종류</w:t>
      </w:r>
      <w:r w:rsidR="00193694">
        <w:rPr>
          <w:rFonts w:ascii="나눔고딕코딩" w:eastAsia="나눔고딕코딩" w:hAnsi="나눔고딕코딩" w:hint="eastAsia"/>
        </w:rPr>
        <w:t>를 나열</w:t>
      </w:r>
      <w:r>
        <w:rPr>
          <w:rFonts w:ascii="나눔고딕코딩" w:eastAsia="나눔고딕코딩" w:hAnsi="나눔고딕코딩" w:hint="eastAsia"/>
        </w:rPr>
        <w:t>하시오.</w:t>
      </w:r>
    </w:p>
    <w:p w:rsidR="004C271A" w:rsidRDefault="004C271A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584502" w:rsidRDefault="00584502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584502" w:rsidRDefault="00584502" w:rsidP="00584502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main 함수를 정의 하시오.</w:t>
      </w:r>
    </w:p>
    <w:p w:rsidR="00584502" w:rsidRDefault="00584502" w:rsidP="00584502">
      <w:pPr>
        <w:pStyle w:val="af2"/>
      </w:pPr>
    </w:p>
    <w:p w:rsidR="00584502" w:rsidRDefault="00584502" w:rsidP="00584502">
      <w:pPr>
        <w:pStyle w:val="af2"/>
        <w:rPr>
          <w:rFonts w:cs="Consolas"/>
        </w:rPr>
      </w:pPr>
    </w:p>
    <w:p w:rsidR="00584502" w:rsidRDefault="00584502" w:rsidP="00584502">
      <w:pPr>
        <w:pStyle w:val="af2"/>
        <w:rPr>
          <w:rFonts w:cs="Consolas"/>
        </w:rPr>
      </w:pPr>
    </w:p>
    <w:p w:rsidR="00584502" w:rsidRDefault="00584502" w:rsidP="00584502">
      <w:pPr>
        <w:pStyle w:val="af2"/>
        <w:rPr>
          <w:rFonts w:cs="Consolas"/>
        </w:rPr>
      </w:pPr>
    </w:p>
    <w:p w:rsidR="00584502" w:rsidRDefault="00584502" w:rsidP="00584502">
      <w:pPr>
        <w:pStyle w:val="af2"/>
        <w:rPr>
          <w:rFonts w:cs="Consolas"/>
        </w:rPr>
      </w:pPr>
    </w:p>
    <w:p w:rsidR="004C271A" w:rsidRDefault="004C271A" w:rsidP="004C271A">
      <w:pPr>
        <w:rPr>
          <w:rFonts w:ascii="나눔고딕코딩" w:eastAsia="나눔고딕코딩" w:hAnsi="나눔고딕코딩" w:cs="Consolas"/>
          <w:lang w:eastAsia="ko-KR"/>
        </w:rPr>
      </w:pPr>
    </w:p>
    <w:p w:rsidR="004C271A" w:rsidRPr="000A4F67" w:rsidRDefault="004C271A" w:rsidP="000A4F67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정수 매개변수 2개를 입력 받고 두 정수의 합을 되돌려주는 </w:t>
      </w:r>
      <w:r w:rsidRPr="00AE4D77">
        <w:rPr>
          <w:rFonts w:ascii="나눔고딕코딩" w:eastAsia="나눔고딕코딩" w:hAnsi="나눔고딕코딩" w:hint="eastAsia"/>
        </w:rPr>
        <w:t>메서드 add</w:t>
      </w:r>
      <w:r>
        <w:rPr>
          <w:rFonts w:ascii="나눔고딕코딩" w:eastAsia="나눔고딕코딩" w:hAnsi="나눔고딕코딩" w:hint="eastAsia"/>
        </w:rPr>
        <w:t>()</w:t>
      </w:r>
      <w:r w:rsidRPr="00AE4D77">
        <w:rPr>
          <w:rFonts w:ascii="나눔고딕코딩" w:eastAsia="나눔고딕코딩" w:hAnsi="나눔고딕코딩" w:hint="eastAsia"/>
        </w:rPr>
        <w:t xml:space="preserve"> 를 </w:t>
      </w:r>
      <w:r w:rsidR="000A4F67">
        <w:rPr>
          <w:rFonts w:ascii="나눔고딕코딩" w:eastAsia="나눔고딕코딩" w:hAnsi="나눔고딕코딩" w:hint="eastAsia"/>
        </w:rPr>
        <w:t>메서드를 작성하시오</w:t>
      </w:r>
    </w:p>
    <w:p w:rsidR="004C271A" w:rsidRPr="00AE4D77" w:rsidRDefault="004C271A" w:rsidP="004C271A">
      <w:pPr>
        <w:pStyle w:val="af2"/>
      </w:pPr>
    </w:p>
    <w:p w:rsidR="004C271A" w:rsidRDefault="004C271A" w:rsidP="004C271A">
      <w:pPr>
        <w:pStyle w:val="af2"/>
      </w:pPr>
    </w:p>
    <w:p w:rsidR="004C271A" w:rsidRDefault="004C271A" w:rsidP="004C271A">
      <w:pPr>
        <w:pStyle w:val="af2"/>
        <w:rPr>
          <w:b/>
          <w:szCs w:val="28"/>
        </w:rPr>
      </w:pPr>
    </w:p>
    <w:p w:rsidR="000A4F67" w:rsidRDefault="000A4F67" w:rsidP="004C271A">
      <w:pPr>
        <w:pStyle w:val="af2"/>
        <w:rPr>
          <w:b/>
          <w:szCs w:val="28"/>
        </w:rPr>
      </w:pPr>
    </w:p>
    <w:p w:rsidR="00584502" w:rsidRDefault="00584502" w:rsidP="004C271A">
      <w:pPr>
        <w:pStyle w:val="af2"/>
        <w:rPr>
          <w:b/>
          <w:szCs w:val="28"/>
        </w:rPr>
      </w:pPr>
    </w:p>
    <w:p w:rsidR="004C271A" w:rsidRDefault="004C271A" w:rsidP="004C271A">
      <w:pPr>
        <w:pStyle w:val="af2"/>
        <w:rPr>
          <w:b/>
          <w:szCs w:val="28"/>
        </w:rPr>
      </w:pPr>
    </w:p>
    <w:p w:rsidR="004C271A" w:rsidRDefault="004C271A" w:rsidP="004C271A">
      <w:pPr>
        <w:pStyle w:val="af2"/>
        <w:rPr>
          <w:b/>
          <w:szCs w:val="28"/>
        </w:rPr>
      </w:pPr>
    </w:p>
    <w:p w:rsidR="006975A3" w:rsidRDefault="006975A3" w:rsidP="004C271A">
      <w:pPr>
        <w:pStyle w:val="af2"/>
        <w:rPr>
          <w:b/>
          <w:szCs w:val="28"/>
        </w:rPr>
      </w:pPr>
    </w:p>
    <w:p w:rsidR="006975A3" w:rsidRDefault="006975A3" w:rsidP="004C271A">
      <w:pPr>
        <w:pStyle w:val="af2"/>
        <w:rPr>
          <w:b/>
          <w:szCs w:val="28"/>
        </w:rPr>
      </w:pPr>
    </w:p>
    <w:p w:rsidR="004C271A" w:rsidRPr="00E7293F" w:rsidRDefault="004C271A" w:rsidP="004C271A">
      <w:pPr>
        <w:pStyle w:val="af2"/>
        <w:rPr>
          <w:b/>
          <w:szCs w:val="28"/>
        </w:rPr>
      </w:pPr>
    </w:p>
    <w:p w:rsidR="004C271A" w:rsidRPr="00AE4D77" w:rsidRDefault="004C271A" w:rsidP="004C271A">
      <w:pPr>
        <w:pStyle w:val="af2"/>
      </w:pPr>
    </w:p>
    <w:p w:rsidR="005B6022" w:rsidRDefault="005B6022" w:rsidP="005B6022">
      <w:pPr>
        <w:rPr>
          <w:rFonts w:ascii="나눔고딕코딩" w:eastAsia="나눔고딕코딩" w:hAnsi="나눔고딕코딩" w:cs="Consolas"/>
          <w:lang w:eastAsia="ko-KR"/>
        </w:rPr>
      </w:pPr>
    </w:p>
    <w:p w:rsidR="005B6022" w:rsidRPr="00AE4D77" w:rsidRDefault="005B6022" w:rsidP="005B6022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문자열 매개변수 1개를 입력 받고 그 값을 출력하는 void 메서드 print() 메서드를 작성하시오</w:t>
      </w:r>
    </w:p>
    <w:p w:rsidR="005B6022" w:rsidRPr="00AE4D77" w:rsidRDefault="005B6022" w:rsidP="005B6022">
      <w:pPr>
        <w:pStyle w:val="af2"/>
      </w:pPr>
    </w:p>
    <w:p w:rsidR="005B6022" w:rsidRDefault="005B6022" w:rsidP="005B6022">
      <w:pPr>
        <w:pStyle w:val="af2"/>
      </w:pPr>
    </w:p>
    <w:p w:rsidR="005B6022" w:rsidRDefault="005B6022" w:rsidP="005B6022">
      <w:pPr>
        <w:pStyle w:val="af2"/>
        <w:rPr>
          <w:b/>
          <w:szCs w:val="28"/>
        </w:rPr>
      </w:pPr>
    </w:p>
    <w:p w:rsidR="005B6022" w:rsidRDefault="005B6022" w:rsidP="005B6022">
      <w:pPr>
        <w:pStyle w:val="af2"/>
        <w:rPr>
          <w:b/>
          <w:szCs w:val="28"/>
        </w:rPr>
      </w:pPr>
    </w:p>
    <w:p w:rsidR="005B6022" w:rsidRDefault="005B6022" w:rsidP="005B6022">
      <w:pPr>
        <w:pStyle w:val="af2"/>
        <w:rPr>
          <w:b/>
          <w:szCs w:val="28"/>
        </w:rPr>
      </w:pPr>
    </w:p>
    <w:p w:rsidR="005B6022" w:rsidRDefault="005B6022" w:rsidP="005B6022">
      <w:pPr>
        <w:pStyle w:val="af2"/>
        <w:rPr>
          <w:b/>
          <w:szCs w:val="28"/>
        </w:rPr>
      </w:pPr>
    </w:p>
    <w:p w:rsidR="005B6022" w:rsidRDefault="005B6022" w:rsidP="005B6022">
      <w:pPr>
        <w:pStyle w:val="af2"/>
        <w:rPr>
          <w:b/>
          <w:szCs w:val="28"/>
        </w:rPr>
      </w:pPr>
    </w:p>
    <w:p w:rsidR="005B6022" w:rsidRPr="00E7293F" w:rsidRDefault="005B6022" w:rsidP="005B6022">
      <w:pPr>
        <w:pStyle w:val="af2"/>
        <w:rPr>
          <w:b/>
          <w:szCs w:val="28"/>
        </w:rPr>
      </w:pPr>
    </w:p>
    <w:p w:rsidR="005B6022" w:rsidRPr="00AE4D77" w:rsidRDefault="005B6022" w:rsidP="005B6022">
      <w:pPr>
        <w:pStyle w:val="af2"/>
      </w:pPr>
    </w:p>
    <w:p w:rsidR="008F3021" w:rsidRDefault="008F3021">
      <w:pPr>
        <w:rPr>
          <w:rFonts w:ascii="나눔고딕코딩" w:eastAsia="나눔고딕코딩" w:hAnsi="나눔고딕코딩"/>
          <w:lang w:eastAsia="ko-KR"/>
        </w:rPr>
      </w:pPr>
      <w:r>
        <w:rPr>
          <w:rFonts w:ascii="나눔고딕코딩" w:eastAsia="나눔고딕코딩" w:hAnsi="나눔고딕코딩"/>
          <w:lang w:eastAsia="ko-KR"/>
        </w:rPr>
        <w:br w:type="page"/>
      </w:r>
    </w:p>
    <w:p w:rsidR="006975A3" w:rsidRDefault="006975A3" w:rsidP="006975A3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lastRenderedPageBreak/>
        <w:t>"1 나누기 0"을 처리하기 위한 예외처리를 작성하시오.</w:t>
      </w:r>
    </w:p>
    <w:p w:rsidR="006975A3" w:rsidRPr="00320993" w:rsidRDefault="006975A3" w:rsidP="006975A3">
      <w:pPr>
        <w:pStyle w:val="af2"/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pStyle w:val="af2"/>
        <w:rPr>
          <w:rFonts w:cs="Consolas"/>
        </w:rPr>
      </w:pPr>
    </w:p>
    <w:p w:rsidR="006975A3" w:rsidRDefault="006975A3" w:rsidP="006975A3">
      <w:pPr>
        <w:rPr>
          <w:rFonts w:ascii="나눔고딕코딩" w:eastAsia="나눔고딕코딩" w:hAnsi="나눔고딕코딩" w:cs="Consolas"/>
          <w:lang w:eastAsia="ko-KR"/>
        </w:rPr>
      </w:pPr>
    </w:p>
    <w:p w:rsidR="00D84ABC" w:rsidRDefault="00D84ABC">
      <w:pPr>
        <w:rPr>
          <w:rFonts w:ascii="나눔고딕코딩" w:eastAsia="나눔고딕코딩" w:hAnsi="나눔고딕코딩" w:cs="Consolas"/>
          <w:lang w:eastAsia="ko-KR"/>
        </w:rPr>
      </w:pPr>
    </w:p>
    <w:p w:rsidR="006975A3" w:rsidRDefault="006975A3" w:rsidP="006975A3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메서드 종류에는 인스턴스 메서드, static 메서드, abstract 메서드가 있다. 각각에 대해서 기술하시오.</w:t>
      </w:r>
    </w:p>
    <w:p w:rsidR="006975A3" w:rsidRDefault="006975A3" w:rsidP="006975A3">
      <w:pPr>
        <w:pStyle w:val="40"/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메서드</w:t>
      </w:r>
    </w:p>
    <w:p w:rsidR="006975A3" w:rsidRPr="00ED2418" w:rsidRDefault="006975A3" w:rsidP="006975A3"/>
    <w:p w:rsidR="006975A3" w:rsidRDefault="006975A3" w:rsidP="006975A3">
      <w:pPr>
        <w:pStyle w:val="40"/>
      </w:pPr>
      <w:r>
        <w:rPr>
          <w:rFonts w:hint="eastAsia"/>
        </w:rPr>
        <w:t xml:space="preserve">static </w:t>
      </w:r>
      <w:r>
        <w:rPr>
          <w:rFonts w:hint="eastAsia"/>
        </w:rPr>
        <w:t>메서드</w:t>
      </w:r>
    </w:p>
    <w:p w:rsidR="006975A3" w:rsidRPr="00ED2418" w:rsidRDefault="006975A3" w:rsidP="006975A3">
      <w:pPr>
        <w:rPr>
          <w:lang w:eastAsia="ko-KR"/>
        </w:rPr>
      </w:pPr>
    </w:p>
    <w:p w:rsidR="006975A3" w:rsidRDefault="006975A3" w:rsidP="006975A3">
      <w:pPr>
        <w:pStyle w:val="40"/>
      </w:pPr>
      <w:r>
        <w:rPr>
          <w:rFonts w:hint="eastAsia"/>
        </w:rPr>
        <w:t xml:space="preserve">abstract </w:t>
      </w:r>
      <w:r>
        <w:rPr>
          <w:rFonts w:hint="eastAsia"/>
        </w:rPr>
        <w:t>메서드</w:t>
      </w:r>
    </w:p>
    <w:p w:rsidR="004C271A" w:rsidRDefault="004C271A">
      <w:pPr>
        <w:rPr>
          <w:rFonts w:ascii="나눔고딕코딩" w:eastAsia="나눔고딕코딩" w:hAnsi="나눔고딕코딩"/>
          <w:b/>
          <w:sz w:val="32"/>
          <w:szCs w:val="28"/>
          <w:lang w:eastAsia="ko-KR"/>
        </w:rPr>
      </w:pPr>
    </w:p>
    <w:p w:rsidR="003772AF" w:rsidRPr="00594AF2" w:rsidRDefault="003772AF" w:rsidP="003772AF">
      <w:pPr>
        <w:pStyle w:val="10"/>
      </w:pPr>
      <w:r>
        <w:rPr>
          <w:rFonts w:ascii="나눔고딕코딩" w:eastAsia="나눔고딕코딩" w:hAnsi="나눔고딕코딩" w:hint="eastAsia"/>
        </w:rPr>
        <w:t>매개변수로 정수배열와 String을 입력받고 문자열 배열을 반환하는 함수 inputVal() 메서드를</w:t>
      </w:r>
      <w:r w:rsidRPr="00AE4D77">
        <w:rPr>
          <w:rFonts w:ascii="나눔고딕코딩" w:eastAsia="나눔고딕코딩" w:hAnsi="나눔고딕코딩" w:hint="eastAsia"/>
        </w:rPr>
        <w:t xml:space="preserve"> </w:t>
      </w:r>
      <w:r>
        <w:rPr>
          <w:rFonts w:ascii="나눔고딕코딩" w:eastAsia="나눔고딕코딩" w:hAnsi="나눔고딕코딩" w:hint="eastAsia"/>
        </w:rPr>
        <w:t>정의</w:t>
      </w:r>
      <w:r w:rsidRPr="00AE4D77">
        <w:rPr>
          <w:rFonts w:ascii="나눔고딕코딩" w:eastAsia="나눔고딕코딩" w:hAnsi="나눔고딕코딩" w:hint="eastAsia"/>
        </w:rPr>
        <w:t>하시오</w:t>
      </w:r>
      <w:r>
        <w:rPr>
          <w:rFonts w:ascii="나눔고딕코딩" w:eastAsia="나눔고딕코딩" w:hAnsi="나눔고딕코딩" w:hint="eastAsia"/>
        </w:rPr>
        <w:t xml:space="preserve">. </w:t>
      </w:r>
    </w:p>
    <w:p w:rsidR="003772AF" w:rsidRDefault="003772AF" w:rsidP="003772AF">
      <w:pPr>
        <w:pStyle w:val="af2"/>
      </w:pPr>
    </w:p>
    <w:p w:rsidR="003772AF" w:rsidRDefault="003772AF" w:rsidP="003772AF">
      <w:pPr>
        <w:pStyle w:val="af2"/>
      </w:pPr>
    </w:p>
    <w:p w:rsidR="003772AF" w:rsidRDefault="003772AF" w:rsidP="003772AF">
      <w:pPr>
        <w:pStyle w:val="af2"/>
        <w:rPr>
          <w:rFonts w:cs="Consolas"/>
        </w:rPr>
      </w:pPr>
    </w:p>
    <w:p w:rsidR="003772AF" w:rsidRDefault="003772AF" w:rsidP="003772AF">
      <w:pPr>
        <w:pStyle w:val="af2"/>
        <w:rPr>
          <w:rFonts w:cs="Consolas"/>
        </w:rPr>
      </w:pPr>
    </w:p>
    <w:p w:rsidR="002C053A" w:rsidRDefault="002C053A" w:rsidP="003772AF">
      <w:pPr>
        <w:pStyle w:val="af2"/>
        <w:rPr>
          <w:rFonts w:cs="Consolas"/>
        </w:rPr>
      </w:pPr>
    </w:p>
    <w:p w:rsidR="002C053A" w:rsidRPr="00AE4D77" w:rsidRDefault="002C053A" w:rsidP="003772AF">
      <w:pPr>
        <w:pStyle w:val="af2"/>
        <w:rPr>
          <w:rFonts w:cs="Consolas"/>
        </w:rPr>
      </w:pPr>
    </w:p>
    <w:p w:rsidR="003772AF" w:rsidRDefault="003772AF" w:rsidP="003772AF">
      <w:pPr>
        <w:pStyle w:val="af2"/>
        <w:rPr>
          <w:b/>
          <w:szCs w:val="28"/>
        </w:rPr>
      </w:pPr>
    </w:p>
    <w:p w:rsidR="006F3009" w:rsidRDefault="006F3009">
      <w:pPr>
        <w:rPr>
          <w:lang w:eastAsia="ko-KR"/>
        </w:rPr>
      </w:pPr>
    </w:p>
    <w:p w:rsidR="00D84ABC" w:rsidRDefault="00D84ABC">
      <w:pPr>
        <w:rPr>
          <w:lang w:eastAsia="ko-KR"/>
        </w:rPr>
      </w:pPr>
      <w:r>
        <w:rPr>
          <w:lang w:eastAsia="ko-KR"/>
        </w:rPr>
        <w:br w:type="page"/>
      </w:r>
    </w:p>
    <w:p w:rsidR="004C7307" w:rsidRPr="003B0EAD" w:rsidRDefault="004C7307" w:rsidP="004C7307">
      <w:pPr>
        <w:pStyle w:val="10"/>
      </w:pPr>
      <w:r>
        <w:rPr>
          <w:rFonts w:hint="eastAsia"/>
        </w:rPr>
        <w:lastRenderedPageBreak/>
        <w:t xml:space="preserve">아래의 조건을 만족하는 </w:t>
      </w:r>
      <w:r w:rsidRPr="003B0EAD">
        <w:rPr>
          <w:rFonts w:hint="eastAsia"/>
        </w:rPr>
        <w:t>isNumber 메서드를 작성하시오.</w:t>
      </w:r>
      <w:r>
        <w:rPr>
          <w:rFonts w:hint="eastAsia"/>
        </w:rPr>
        <w:t xml:space="preserve"> 매개변수로 검사할 문자열을 입력 받고 </w:t>
      </w:r>
      <w:r w:rsidR="00E30D6B">
        <w:rPr>
          <w:rFonts w:hint="eastAsia"/>
        </w:rPr>
        <w:t>검사 결과를 true/false를 반환한다.</w:t>
      </w:r>
    </w:p>
    <w:p w:rsidR="004C7307" w:rsidRPr="003B0EAD" w:rsidRDefault="004C7307" w:rsidP="004C7307">
      <w:pPr>
        <w:pStyle w:val="ad"/>
        <w:rPr>
          <w:lang w:eastAsia="ko-KR"/>
        </w:rPr>
      </w:pPr>
      <w:r w:rsidRPr="003B0EAD">
        <w:rPr>
          <w:rFonts w:hint="eastAsia"/>
          <w:lang w:eastAsia="ko-KR"/>
        </w:rPr>
        <w:t>기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능</w:t>
      </w:r>
      <w:r w:rsidRPr="003B0EAD">
        <w:rPr>
          <w:rFonts w:hint="eastAsia"/>
          <w:lang w:eastAsia="ko-KR"/>
        </w:rPr>
        <w:t xml:space="preserve"> : </w:t>
      </w:r>
      <w:r w:rsidRPr="003B0EAD">
        <w:rPr>
          <w:rFonts w:hint="eastAsia"/>
          <w:lang w:eastAsia="ko-KR"/>
        </w:rPr>
        <w:t>주어진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문자열이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모두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숫자로만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이루어져있는지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확인한다</w:t>
      </w:r>
      <w:r w:rsidRPr="003B0EA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모두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숫자로만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이루어져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있으면</w:t>
      </w:r>
      <w:r w:rsidRPr="003B0EAD">
        <w:rPr>
          <w:rFonts w:hint="eastAsia"/>
          <w:lang w:eastAsia="ko-KR"/>
        </w:rPr>
        <w:t xml:space="preserve"> true</w:t>
      </w:r>
      <w:r w:rsidRPr="003B0EAD">
        <w:rPr>
          <w:rFonts w:hint="eastAsia"/>
          <w:lang w:eastAsia="ko-KR"/>
        </w:rPr>
        <w:t>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반환하고</w:t>
      </w:r>
      <w:r w:rsidRPr="003B0EAD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그렇지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않으면</w:t>
      </w:r>
      <w:r w:rsidRPr="003B0EAD">
        <w:rPr>
          <w:rFonts w:hint="eastAsia"/>
          <w:lang w:eastAsia="ko-KR"/>
        </w:rPr>
        <w:t xml:space="preserve"> false</w:t>
      </w:r>
      <w:r w:rsidRPr="003B0EAD">
        <w:rPr>
          <w:rFonts w:hint="eastAsia"/>
          <w:lang w:eastAsia="ko-KR"/>
        </w:rPr>
        <w:t>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반환한다</w:t>
      </w:r>
      <w:r w:rsidRPr="003B0EA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만일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주어진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문자열이</w:t>
      </w:r>
      <w:r w:rsidRPr="003B0EAD">
        <w:rPr>
          <w:rFonts w:hint="eastAsia"/>
          <w:lang w:eastAsia="ko-KR"/>
        </w:rPr>
        <w:t xml:space="preserve"> null</w:t>
      </w:r>
      <w:r w:rsidRPr="003B0EAD">
        <w:rPr>
          <w:rFonts w:hint="eastAsia"/>
          <w:lang w:eastAsia="ko-KR"/>
        </w:rPr>
        <w:t>이거나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빈문자열</w:t>
      </w:r>
      <w:r w:rsidRPr="003B0EAD">
        <w:rPr>
          <w:rFonts w:hint="eastAsia"/>
          <w:lang w:eastAsia="ko-KR"/>
        </w:rPr>
        <w:t>""</w:t>
      </w:r>
      <w:r w:rsidRPr="003B0EAD">
        <w:rPr>
          <w:rFonts w:hint="eastAsia"/>
          <w:lang w:eastAsia="ko-KR"/>
        </w:rPr>
        <w:t>이라면</w:t>
      </w:r>
      <w:r w:rsidRPr="003B0EAD">
        <w:rPr>
          <w:rFonts w:hint="eastAsia"/>
          <w:lang w:eastAsia="ko-KR"/>
        </w:rPr>
        <w:t xml:space="preserve"> false</w:t>
      </w:r>
      <w:r w:rsidRPr="003B0EAD">
        <w:rPr>
          <w:rFonts w:hint="eastAsia"/>
          <w:lang w:eastAsia="ko-KR"/>
        </w:rPr>
        <w:t>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반환한다</w:t>
      </w:r>
      <w:r w:rsidRPr="003B0EAD">
        <w:rPr>
          <w:rFonts w:hint="eastAsia"/>
          <w:lang w:eastAsia="ko-KR"/>
        </w:rPr>
        <w:t>.</w:t>
      </w:r>
    </w:p>
    <w:p w:rsidR="00D41D0A" w:rsidRDefault="00D41D0A" w:rsidP="00D41D0A">
      <w:pPr>
        <w:pStyle w:val="af2"/>
      </w:pPr>
    </w:p>
    <w:p w:rsidR="00D41D0A" w:rsidRDefault="00D41D0A" w:rsidP="00D41D0A">
      <w:pPr>
        <w:pStyle w:val="af2"/>
      </w:pPr>
    </w:p>
    <w:p w:rsidR="00D41D0A" w:rsidRDefault="00D41D0A" w:rsidP="00D41D0A">
      <w:pPr>
        <w:pStyle w:val="af2"/>
        <w:rPr>
          <w:rFonts w:cs="Consolas"/>
        </w:rPr>
      </w:pPr>
    </w:p>
    <w:p w:rsidR="00D41D0A" w:rsidRDefault="00D41D0A" w:rsidP="00D41D0A">
      <w:pPr>
        <w:pStyle w:val="af2"/>
        <w:rPr>
          <w:rFonts w:cs="Consolas"/>
        </w:rPr>
      </w:pPr>
    </w:p>
    <w:p w:rsidR="00D41D0A" w:rsidRDefault="00D41D0A" w:rsidP="00D41D0A">
      <w:pPr>
        <w:pStyle w:val="af2"/>
        <w:rPr>
          <w:rFonts w:cs="Consolas"/>
        </w:rPr>
      </w:pPr>
    </w:p>
    <w:p w:rsidR="00D41D0A" w:rsidRDefault="00D41D0A" w:rsidP="00D41D0A">
      <w:pPr>
        <w:pStyle w:val="af2"/>
        <w:rPr>
          <w:rFonts w:cs="Consolas"/>
        </w:rPr>
      </w:pPr>
    </w:p>
    <w:p w:rsidR="00D41D0A" w:rsidRPr="00AE4D77" w:rsidRDefault="00D41D0A" w:rsidP="00D41D0A">
      <w:pPr>
        <w:pStyle w:val="af2"/>
        <w:rPr>
          <w:rFonts w:cs="Consolas"/>
        </w:rPr>
      </w:pPr>
    </w:p>
    <w:p w:rsidR="00D41D0A" w:rsidRDefault="00D41D0A" w:rsidP="00D41D0A">
      <w:pPr>
        <w:pStyle w:val="af2"/>
        <w:rPr>
          <w:b/>
          <w:szCs w:val="28"/>
        </w:rPr>
      </w:pPr>
    </w:p>
    <w:p w:rsidR="00D41D0A" w:rsidRPr="004C7307" w:rsidRDefault="00D41D0A" w:rsidP="00D41D0A">
      <w:pPr>
        <w:rPr>
          <w:lang w:eastAsia="ko-KR"/>
        </w:rPr>
      </w:pPr>
    </w:p>
    <w:p w:rsidR="004C7307" w:rsidRPr="003B0EAD" w:rsidRDefault="00D41D0A" w:rsidP="004C7307">
      <w:pPr>
        <w:pStyle w:val="10"/>
      </w:pPr>
      <w:r>
        <w:rPr>
          <w:rFonts w:hint="eastAsia"/>
        </w:rPr>
        <w:t>아래의 조건을 만족하는 max</w:t>
      </w:r>
      <w:r w:rsidR="004C7307" w:rsidRPr="003B0EAD">
        <w:rPr>
          <w:rFonts w:hint="eastAsia"/>
        </w:rPr>
        <w:t xml:space="preserve"> 메서드를 </w:t>
      </w:r>
      <w:r w:rsidR="003C7309">
        <w:rPr>
          <w:rFonts w:hint="eastAsia"/>
        </w:rPr>
        <w:t>작성</w:t>
      </w:r>
      <w:r w:rsidR="004C7307" w:rsidRPr="003B0EAD">
        <w:rPr>
          <w:rFonts w:hint="eastAsia"/>
        </w:rPr>
        <w:t>하시오.</w:t>
      </w:r>
      <w:r w:rsidR="003C7309">
        <w:rPr>
          <w:rFonts w:hint="eastAsia"/>
        </w:rPr>
        <w:t xml:space="preserve"> 매개변수로 최대값을 구할 배열을 입력 받고 결과로 최대 정수를 반환한다.</w:t>
      </w:r>
    </w:p>
    <w:p w:rsidR="004C7307" w:rsidRPr="003B0EAD" w:rsidRDefault="004C7307" w:rsidP="004C7307">
      <w:pPr>
        <w:pStyle w:val="ad"/>
        <w:rPr>
          <w:lang w:eastAsia="ko-KR"/>
        </w:rPr>
      </w:pPr>
      <w:r w:rsidRPr="003B0EAD">
        <w:rPr>
          <w:rFonts w:hint="eastAsia"/>
          <w:lang w:eastAsia="ko-KR"/>
        </w:rPr>
        <w:t>기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능</w:t>
      </w:r>
      <w:r w:rsidRPr="003B0EAD">
        <w:rPr>
          <w:rFonts w:hint="eastAsia"/>
          <w:lang w:eastAsia="ko-KR"/>
        </w:rPr>
        <w:t xml:space="preserve"> : </w:t>
      </w:r>
      <w:r w:rsidRPr="003B0EAD">
        <w:rPr>
          <w:rFonts w:hint="eastAsia"/>
          <w:lang w:eastAsia="ko-KR"/>
        </w:rPr>
        <w:t>주어진</w:t>
      </w:r>
      <w:r w:rsidRPr="003B0EAD">
        <w:rPr>
          <w:rFonts w:hint="eastAsia"/>
          <w:lang w:eastAsia="ko-KR"/>
        </w:rPr>
        <w:t xml:space="preserve"> int</w:t>
      </w:r>
      <w:r w:rsidRPr="003B0EAD">
        <w:rPr>
          <w:rFonts w:hint="eastAsia"/>
          <w:lang w:eastAsia="ko-KR"/>
        </w:rPr>
        <w:t>형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배열의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값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중에서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제일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큰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값을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반환한다</w:t>
      </w:r>
      <w:r w:rsidRPr="003B0EAD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만일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주어진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배열이</w:t>
      </w:r>
      <w:r w:rsidRPr="003B0EAD">
        <w:rPr>
          <w:rFonts w:hint="eastAsia"/>
          <w:lang w:eastAsia="ko-KR"/>
        </w:rPr>
        <w:t xml:space="preserve"> null</w:t>
      </w:r>
      <w:r w:rsidRPr="003B0EAD">
        <w:rPr>
          <w:rFonts w:hint="eastAsia"/>
          <w:lang w:eastAsia="ko-KR"/>
        </w:rPr>
        <w:t>이거나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크기가</w:t>
      </w:r>
      <w:r w:rsidRPr="003B0EAD">
        <w:rPr>
          <w:rFonts w:hint="eastAsia"/>
          <w:lang w:eastAsia="ko-KR"/>
        </w:rPr>
        <w:t xml:space="preserve"> 0</w:t>
      </w:r>
      <w:r w:rsidRPr="003B0EAD">
        <w:rPr>
          <w:rFonts w:hint="eastAsia"/>
          <w:lang w:eastAsia="ko-KR"/>
        </w:rPr>
        <w:t>인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경우</w:t>
      </w:r>
      <w:r w:rsidRPr="003B0EAD">
        <w:rPr>
          <w:rFonts w:hint="eastAsia"/>
          <w:lang w:eastAsia="ko-KR"/>
        </w:rPr>
        <w:t>, -999999</w:t>
      </w:r>
      <w:r w:rsidRPr="003B0EAD">
        <w:rPr>
          <w:rFonts w:hint="eastAsia"/>
          <w:lang w:eastAsia="ko-KR"/>
        </w:rPr>
        <w:t>를</w:t>
      </w:r>
      <w:r w:rsidRPr="003B0EAD">
        <w:rPr>
          <w:rFonts w:hint="eastAsia"/>
          <w:lang w:eastAsia="ko-KR"/>
        </w:rPr>
        <w:t xml:space="preserve"> </w:t>
      </w:r>
      <w:r w:rsidRPr="003B0EAD">
        <w:rPr>
          <w:rFonts w:hint="eastAsia"/>
          <w:lang w:eastAsia="ko-KR"/>
        </w:rPr>
        <w:t>반환한다</w:t>
      </w:r>
      <w:r w:rsidRPr="003B0EAD">
        <w:rPr>
          <w:rFonts w:hint="eastAsia"/>
          <w:lang w:eastAsia="ko-KR"/>
        </w:rPr>
        <w:t>.</w:t>
      </w:r>
    </w:p>
    <w:p w:rsidR="00393967" w:rsidRDefault="00393967" w:rsidP="00393967">
      <w:pPr>
        <w:pStyle w:val="af2"/>
      </w:pPr>
    </w:p>
    <w:p w:rsidR="00393967" w:rsidRDefault="00393967" w:rsidP="00393967">
      <w:pPr>
        <w:pStyle w:val="af2"/>
      </w:pPr>
    </w:p>
    <w:p w:rsidR="00393967" w:rsidRDefault="00393967" w:rsidP="00393967">
      <w:pPr>
        <w:pStyle w:val="af2"/>
        <w:rPr>
          <w:rFonts w:cs="Consolas"/>
        </w:rPr>
      </w:pPr>
    </w:p>
    <w:p w:rsidR="00393967" w:rsidRDefault="00393967" w:rsidP="00393967">
      <w:pPr>
        <w:pStyle w:val="af2"/>
        <w:rPr>
          <w:rFonts w:cs="Consolas"/>
        </w:rPr>
      </w:pPr>
    </w:p>
    <w:p w:rsidR="00393967" w:rsidRDefault="00393967" w:rsidP="00393967">
      <w:pPr>
        <w:pStyle w:val="af2"/>
        <w:rPr>
          <w:rFonts w:cs="Consolas"/>
        </w:rPr>
      </w:pPr>
    </w:p>
    <w:p w:rsidR="00393967" w:rsidRDefault="00393967" w:rsidP="00393967">
      <w:pPr>
        <w:pStyle w:val="af2"/>
        <w:rPr>
          <w:rFonts w:cs="Consolas"/>
        </w:rPr>
      </w:pPr>
    </w:p>
    <w:p w:rsidR="00393967" w:rsidRPr="00AE4D77" w:rsidRDefault="00393967" w:rsidP="00393967">
      <w:pPr>
        <w:pStyle w:val="af2"/>
        <w:rPr>
          <w:rFonts w:cs="Consolas"/>
        </w:rPr>
      </w:pPr>
    </w:p>
    <w:p w:rsidR="00393967" w:rsidRPr="006F3009" w:rsidRDefault="006F3009" w:rsidP="006F3009">
      <w:pPr>
        <w:rPr>
          <w:rFonts w:ascii="나눔고딕코딩" w:eastAsia="나눔고딕코딩" w:hAnsi="나눔고딕코딩" w:cs="나눔고딕코딩"/>
          <w:b/>
          <w:sz w:val="32"/>
          <w:szCs w:val="28"/>
          <w:lang w:eastAsia="ko-KR"/>
        </w:rPr>
      </w:pPr>
      <w:r>
        <w:rPr>
          <w:b/>
          <w:szCs w:val="28"/>
          <w:lang w:eastAsia="ko-KR"/>
        </w:rPr>
        <w:br w:type="page"/>
      </w:r>
    </w:p>
    <w:p w:rsidR="004969E2" w:rsidRPr="00AE4D77" w:rsidRDefault="004969E2" w:rsidP="00D230F1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lastRenderedPageBreak/>
        <w:t xml:space="preserve">배열 </w:t>
      </w:r>
      <w:r w:rsidR="00D230F1" w:rsidRPr="00AE4D77">
        <w:rPr>
          <w:rFonts w:ascii="나눔고딕코딩" w:eastAsia="나눔고딕코딩" w:hAnsi="나눔고딕코딩" w:hint="eastAsia"/>
        </w:rPr>
        <w:t>array 에 대해</w:t>
      </w:r>
      <w:r w:rsidRPr="00AE4D77">
        <w:rPr>
          <w:rFonts w:ascii="나눔고딕코딩" w:eastAsia="나눔고딕코딩" w:hAnsi="나눔고딕코딩" w:hint="eastAsia"/>
        </w:rPr>
        <w:t xml:space="preserve"> CRUD</w:t>
      </w:r>
      <w:r w:rsidR="00D230F1" w:rsidRPr="00AE4D77">
        <w:rPr>
          <w:rFonts w:ascii="나눔고딕코딩" w:eastAsia="나눔고딕코딩" w:hAnsi="나눔고딕코딩" w:hint="eastAsia"/>
        </w:rPr>
        <w:t>를 작성하시오</w:t>
      </w:r>
    </w:p>
    <w:tbl>
      <w:tblPr>
        <w:tblW w:w="107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5"/>
        <w:gridCol w:w="8931"/>
      </w:tblGrid>
      <w:tr w:rsidR="00AE4D77" w:rsidRPr="00AE4D77" w:rsidTr="006F3009">
        <w:trPr>
          <w:trHeight w:val="575"/>
          <w:tblHeader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D77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bCs/>
                <w:kern w:val="24"/>
                <w:lang w:eastAsia="ko-KR"/>
              </w:rPr>
              <w:t>배열이란?</w:t>
            </w:r>
          </w:p>
        </w:tc>
        <w:tc>
          <w:tcPr>
            <w:tcW w:w="89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D77" w:rsidRPr="00AE4D77" w:rsidRDefault="00AE4D77" w:rsidP="00AE4D77">
            <w:pPr>
              <w:wordWrap w:val="0"/>
              <w:rPr>
                <w:rFonts w:ascii="나눔고딕코딩" w:eastAsia="나눔고딕코딩" w:hAnsi="나눔고딕코딩" w:cs="Arial"/>
                <w:sz w:val="28"/>
                <w:szCs w:val="36"/>
                <w:lang w:eastAsia="ko-KR"/>
              </w:rPr>
            </w:pPr>
          </w:p>
        </w:tc>
      </w:tr>
      <w:tr w:rsidR="003A2B1B" w:rsidRPr="00AE4D77" w:rsidTr="00CD02E1">
        <w:trPr>
          <w:tblHeader/>
        </w:trPr>
        <w:tc>
          <w:tcPr>
            <w:tcW w:w="10776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A2B1B" w:rsidRPr="003B0EAD" w:rsidRDefault="003A2B1B" w:rsidP="0069536D">
            <w:pPr>
              <w:pStyle w:val="10"/>
              <w:numPr>
                <w:ilvl w:val="0"/>
                <w:numId w:val="0"/>
              </w:numPr>
              <w:ind w:left="360" w:hanging="360"/>
              <w:rPr>
                <w:rFonts w:ascii="나눔고딕코딩" w:eastAsia="나눔고딕코딩" w:hAnsi="나눔고딕코딩"/>
                <w:b w:val="0"/>
                <w:sz w:val="24"/>
                <w:szCs w:val="24"/>
              </w:rPr>
            </w:pPr>
            <w:r w:rsidRPr="003B0EAD">
              <w:rPr>
                <w:rFonts w:ascii="나눔고딕코딩" w:eastAsia="나눔고딕코딩" w:hAnsi="나눔고딕코딩" w:hint="eastAsia"/>
                <w:b w:val="0"/>
                <w:sz w:val="24"/>
                <w:szCs w:val="24"/>
              </w:rPr>
              <w:t xml:space="preserve">정수 배열 array 을 </w:t>
            </w:r>
            <w:r w:rsidR="005448AB" w:rsidRPr="003B0EAD">
              <w:rPr>
                <w:rFonts w:ascii="나눔고딕코딩" w:eastAsia="나눔고딕코딩" w:hAnsi="나눔고딕코딩" w:hint="eastAsia"/>
                <w:b w:val="0"/>
                <w:sz w:val="24"/>
                <w:szCs w:val="24"/>
              </w:rPr>
              <w:t xml:space="preserve">만들고 </w:t>
            </w:r>
            <w:r w:rsidRPr="003B0EAD">
              <w:rPr>
                <w:rFonts w:ascii="나눔고딕코딩" w:eastAsia="나눔고딕코딩" w:hAnsi="나눔고딕코딩" w:hint="eastAsia"/>
                <w:b w:val="0"/>
                <w:sz w:val="24"/>
                <w:szCs w:val="24"/>
              </w:rPr>
              <w:t xml:space="preserve">크기는 10으로 </w:t>
            </w:r>
            <w:r w:rsidR="005448AB" w:rsidRPr="003B0EAD">
              <w:rPr>
                <w:rFonts w:ascii="나눔고딕코딩" w:eastAsia="나눔고딕코딩" w:hAnsi="나눔고딕코딩" w:hint="eastAsia"/>
                <w:b w:val="0"/>
                <w:sz w:val="24"/>
                <w:szCs w:val="24"/>
              </w:rPr>
              <w:t>생성하시오.</w:t>
            </w:r>
          </w:p>
          <w:p w:rsidR="003A2B1B" w:rsidRPr="003B0EAD" w:rsidRDefault="003A2B1B" w:rsidP="0069536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3A2B1B" w:rsidRPr="003B0EAD" w:rsidRDefault="003A2B1B" w:rsidP="0069536D">
            <w:pPr>
              <w:rPr>
                <w:rFonts w:ascii="나눔고딕코딩" w:eastAsia="나눔고딕코딩" w:hAnsi="나눔고딕코딩" w:cs="Consolas"/>
                <w:lang w:eastAsia="ko-KR"/>
              </w:rPr>
            </w:pPr>
          </w:p>
          <w:p w:rsidR="003A2B1B" w:rsidRDefault="003A2B1B" w:rsidP="0069536D">
            <w:pPr>
              <w:rPr>
                <w:rFonts w:ascii="나눔고딕코딩" w:eastAsia="나눔고딕코딩" w:hAnsi="나눔고딕코딩" w:cs="Consolas"/>
                <w:lang w:eastAsia="ko-KR"/>
              </w:rPr>
            </w:pPr>
          </w:p>
          <w:p w:rsidR="005D3A4B" w:rsidRPr="003B0EAD" w:rsidRDefault="005D3A4B" w:rsidP="0069536D">
            <w:pPr>
              <w:rPr>
                <w:rFonts w:ascii="나눔고딕코딩" w:eastAsia="나눔고딕코딩" w:hAnsi="나눔고딕코딩" w:cs="Consolas"/>
                <w:lang w:eastAsia="ko-KR"/>
              </w:rPr>
            </w:pPr>
          </w:p>
          <w:p w:rsidR="003A2B1B" w:rsidRPr="003B0EAD" w:rsidRDefault="003A2B1B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</w:p>
        </w:tc>
      </w:tr>
      <w:tr w:rsidR="00AE4D77" w:rsidRPr="00AE4D77" w:rsidTr="006F3009">
        <w:trPr>
          <w:trHeight w:val="627"/>
          <w:tblHeader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C50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color w:val="000000" w:themeColor="dark1"/>
                <w:kern w:val="24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추가. </w:t>
            </w:r>
          </w:p>
          <w:p w:rsidR="00AE4D77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bCs/>
                <w:color w:val="FF0000"/>
                <w:kern w:val="24"/>
                <w:lang w:eastAsia="ko-KR"/>
              </w:rPr>
              <w:t>C</w:t>
            </w: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reate.</w:t>
            </w:r>
          </w:p>
        </w:tc>
        <w:tc>
          <w:tcPr>
            <w:tcW w:w="89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6323" w:rsidRPr="00AE4D77" w:rsidRDefault="00256323" w:rsidP="00AE4D77">
            <w:pPr>
              <w:wordWrap w:val="0"/>
              <w:rPr>
                <w:rFonts w:ascii="나눔고딕코딩" w:eastAsia="나눔고딕코딩" w:hAnsi="나눔고딕코딩" w:cs="Arial"/>
                <w:sz w:val="28"/>
                <w:szCs w:val="36"/>
                <w:lang w:eastAsia="ko-KR"/>
              </w:rPr>
            </w:pPr>
          </w:p>
        </w:tc>
      </w:tr>
      <w:tr w:rsidR="001827F2" w:rsidRPr="00AE4D77" w:rsidTr="00BD468B">
        <w:trPr>
          <w:tblHeader/>
        </w:trPr>
        <w:tc>
          <w:tcPr>
            <w:tcW w:w="10776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27F2" w:rsidRPr="003B0EAD" w:rsidRDefault="00085C3A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hint="eastAsia"/>
                <w:lang w:eastAsia="ko-KR"/>
              </w:rPr>
              <w:t xml:space="preserve">array  </w:t>
            </w:r>
            <w:r w:rsidR="00025A17"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println 을 이용하여 </w:t>
            </w:r>
            <w:r w:rsidR="001827F2"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배열의 마지막 </w:t>
            </w: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방의 </w:t>
            </w:r>
            <w:r w:rsidR="001827F2"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값을 출력하시오</w:t>
            </w:r>
            <w:r w:rsidR="00025A17"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.</w:t>
            </w:r>
          </w:p>
          <w:p w:rsidR="001827F2" w:rsidRDefault="001827F2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</w:p>
          <w:p w:rsidR="005D3A4B" w:rsidRPr="003B0EAD" w:rsidRDefault="005D3A4B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</w:p>
          <w:p w:rsidR="001827F2" w:rsidRPr="003B0EAD" w:rsidRDefault="001827F2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</w:p>
        </w:tc>
      </w:tr>
      <w:tr w:rsidR="00085C3A" w:rsidRPr="00AE4D77" w:rsidTr="0001590A">
        <w:trPr>
          <w:tblHeader/>
        </w:trPr>
        <w:tc>
          <w:tcPr>
            <w:tcW w:w="10776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85C3A" w:rsidRPr="003B0EAD" w:rsidRDefault="00085C3A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배열의 첫번째 방의 값을 10으로 바꾸시오.</w:t>
            </w:r>
          </w:p>
          <w:p w:rsidR="00085C3A" w:rsidRDefault="00085C3A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</w:p>
          <w:p w:rsidR="005D3A4B" w:rsidRPr="003B0EAD" w:rsidRDefault="005D3A4B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</w:p>
        </w:tc>
      </w:tr>
      <w:tr w:rsidR="00AE4D77" w:rsidRPr="00AE4D77" w:rsidTr="00763C50">
        <w:trPr>
          <w:tblHeader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C50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color w:val="000000" w:themeColor="dark1"/>
                <w:kern w:val="24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삭제. </w:t>
            </w:r>
          </w:p>
          <w:p w:rsidR="00AE4D77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bCs/>
                <w:color w:val="FF0000"/>
                <w:kern w:val="24"/>
                <w:lang w:eastAsia="ko-KR"/>
              </w:rPr>
              <w:t>D</w:t>
            </w: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elete</w:t>
            </w:r>
          </w:p>
        </w:tc>
        <w:tc>
          <w:tcPr>
            <w:tcW w:w="89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6323" w:rsidRPr="00AE4D77" w:rsidRDefault="00256323" w:rsidP="00AE4D77">
            <w:pPr>
              <w:wordWrap w:val="0"/>
              <w:rPr>
                <w:rFonts w:ascii="나눔고딕코딩" w:eastAsia="나눔고딕코딩" w:hAnsi="나눔고딕코딩" w:cs="Arial"/>
                <w:sz w:val="28"/>
                <w:szCs w:val="36"/>
                <w:lang w:eastAsia="ko-KR"/>
              </w:rPr>
            </w:pPr>
          </w:p>
        </w:tc>
      </w:tr>
      <w:tr w:rsidR="00AE4D77" w:rsidRPr="00AE4D77" w:rsidTr="00763C50">
        <w:trPr>
          <w:tblHeader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63C50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color w:val="000000" w:themeColor="dark1"/>
                <w:kern w:val="24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정렬. </w:t>
            </w:r>
          </w:p>
          <w:p w:rsidR="00AE4D77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bCs/>
                <w:color w:val="FF0000"/>
                <w:kern w:val="24"/>
                <w:lang w:eastAsia="ko-KR"/>
              </w:rPr>
              <w:t>S</w:t>
            </w: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orting</w:t>
            </w:r>
          </w:p>
        </w:tc>
        <w:tc>
          <w:tcPr>
            <w:tcW w:w="89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6323" w:rsidRPr="00AE4D77" w:rsidRDefault="00256323" w:rsidP="00AE4D77">
            <w:pPr>
              <w:wordWrap w:val="0"/>
              <w:rPr>
                <w:rFonts w:ascii="나눔고딕코딩" w:eastAsia="나눔고딕코딩" w:hAnsi="나눔고딕코딩" w:cs="Arial"/>
                <w:sz w:val="28"/>
                <w:szCs w:val="36"/>
                <w:lang w:eastAsia="ko-KR"/>
              </w:rPr>
            </w:pPr>
          </w:p>
        </w:tc>
      </w:tr>
      <w:tr w:rsidR="00AE4D77" w:rsidRPr="00AE4D77" w:rsidTr="00763C50">
        <w:trPr>
          <w:tblHeader/>
        </w:trPr>
        <w:tc>
          <w:tcPr>
            <w:tcW w:w="184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E4D77" w:rsidRPr="003B0EAD" w:rsidRDefault="00AE4D77" w:rsidP="00AE4D77">
            <w:pPr>
              <w:wordWrap w:val="0"/>
              <w:rPr>
                <w:rFonts w:ascii="나눔고딕코딩" w:eastAsia="나눔고딕코딩" w:hAnsi="나눔고딕코딩" w:cs="Arial"/>
                <w:lang w:eastAsia="ko-KR"/>
              </w:rPr>
            </w:pP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 xml:space="preserve">검색. </w:t>
            </w:r>
            <w:r w:rsidRPr="003B0EAD">
              <w:rPr>
                <w:rFonts w:ascii="나눔고딕코딩" w:eastAsia="나눔고딕코딩" w:hAnsi="나눔고딕코딩" w:cs="Arial" w:hint="eastAsia"/>
                <w:bCs/>
                <w:color w:val="FF0000"/>
                <w:kern w:val="24"/>
                <w:lang w:eastAsia="ko-KR"/>
              </w:rPr>
              <w:t>S</w:t>
            </w:r>
            <w:r w:rsidRPr="003B0EAD">
              <w:rPr>
                <w:rFonts w:ascii="나눔고딕코딩" w:eastAsia="나눔고딕코딩" w:hAnsi="나눔고딕코딩" w:cs="Arial" w:hint="eastAsia"/>
                <w:color w:val="000000" w:themeColor="dark1"/>
                <w:kern w:val="24"/>
                <w:lang w:eastAsia="ko-KR"/>
              </w:rPr>
              <w:t>earching</w:t>
            </w:r>
          </w:p>
        </w:tc>
        <w:tc>
          <w:tcPr>
            <w:tcW w:w="893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56323" w:rsidRPr="00AE4D77" w:rsidRDefault="00256323" w:rsidP="00AE4D77">
            <w:pPr>
              <w:wordWrap w:val="0"/>
              <w:rPr>
                <w:rFonts w:ascii="나눔고딕코딩" w:eastAsia="나눔고딕코딩" w:hAnsi="나눔고딕코딩" w:cs="Arial"/>
                <w:sz w:val="28"/>
                <w:szCs w:val="36"/>
                <w:lang w:eastAsia="ko-KR"/>
              </w:rPr>
            </w:pPr>
          </w:p>
        </w:tc>
      </w:tr>
      <w:tr w:rsidR="00025A17" w:rsidRPr="00AE4D77" w:rsidTr="00F271ED">
        <w:trPr>
          <w:tblHeader/>
        </w:trPr>
        <w:tc>
          <w:tcPr>
            <w:tcW w:w="10776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5A17" w:rsidRPr="003B0EAD" w:rsidRDefault="00025A17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  <w:r w:rsidRPr="003B0EAD">
              <w:rPr>
                <w:rFonts w:ascii="나눔고딕코딩" w:eastAsia="나눔고딕코딩" w:hAnsi="나눔고딕코딩" w:hint="eastAsia"/>
                <w:lang w:eastAsia="ko-KR"/>
              </w:rPr>
              <w:t>배열을 for 문 사용하여 배열의 모든 값을 출력하시오.</w:t>
            </w:r>
          </w:p>
          <w:p w:rsidR="00025A17" w:rsidRPr="003B0EAD" w:rsidRDefault="00025A17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025A17" w:rsidRPr="003B0EAD" w:rsidRDefault="00025A17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025A17" w:rsidRPr="003B0EAD" w:rsidRDefault="00025A17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450AAE" w:rsidRDefault="00450AAE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5D3A4B" w:rsidRDefault="005D3A4B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6F3009" w:rsidRDefault="006F3009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025A17" w:rsidRPr="003B0EAD" w:rsidRDefault="00025A17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025A17" w:rsidRPr="003B0EAD" w:rsidRDefault="00025A17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</w:tc>
      </w:tr>
      <w:tr w:rsidR="00450AAE" w:rsidRPr="00AE4D77" w:rsidTr="009E6195">
        <w:trPr>
          <w:tblHeader/>
        </w:trPr>
        <w:tc>
          <w:tcPr>
            <w:tcW w:w="10776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C053A" w:rsidRPr="003B0EAD" w:rsidRDefault="002C053A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  <w:r w:rsidRPr="003B0EAD">
              <w:rPr>
                <w:rFonts w:ascii="나눔고딕코딩" w:eastAsia="나눔고딕코딩" w:hAnsi="나눔고딕코딩" w:hint="eastAsia"/>
                <w:lang w:eastAsia="ko-KR"/>
              </w:rPr>
              <w:t xml:space="preserve">array 배열의 원소의 값을 두 배로 만드는 </w:t>
            </w:r>
            <w:r w:rsidR="002E092B" w:rsidRPr="003B0EAD">
              <w:rPr>
                <w:rFonts w:ascii="나눔고딕코딩" w:eastAsia="나눔고딕코딩" w:hAnsi="나눔고딕코딩" w:hint="eastAsia"/>
                <w:lang w:eastAsia="ko-KR"/>
              </w:rPr>
              <w:t>코드</w:t>
            </w:r>
            <w:r w:rsidRPr="003B0EAD">
              <w:rPr>
                <w:rFonts w:ascii="나눔고딕코딩" w:eastAsia="나눔고딕코딩" w:hAnsi="나눔고딕코딩" w:hint="eastAsia"/>
                <w:lang w:eastAsia="ko-KR"/>
              </w:rPr>
              <w:t>를 작성하라</w:t>
            </w:r>
          </w:p>
          <w:p w:rsidR="00450AAE" w:rsidRPr="003B0EAD" w:rsidRDefault="00450AAE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F05A81" w:rsidRPr="003B0EAD" w:rsidRDefault="00F05A81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450AAE" w:rsidRDefault="00450AAE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6F3009" w:rsidRPr="003B0EAD" w:rsidRDefault="006F3009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0F5ABD" w:rsidRPr="003B0EAD" w:rsidRDefault="000F5ABD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5D3A4B" w:rsidRDefault="005D3A4B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5D3A4B" w:rsidRPr="003B0EAD" w:rsidRDefault="005D3A4B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5D3A4B" w:rsidRPr="003B0EAD" w:rsidRDefault="005D3A4B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  <w:p w:rsidR="00450AAE" w:rsidRPr="003B0EAD" w:rsidRDefault="00450AAE" w:rsidP="003B0EAD">
            <w:pPr>
              <w:rPr>
                <w:rFonts w:ascii="나눔고딕코딩" w:eastAsia="나눔고딕코딩" w:hAnsi="나눔고딕코딩"/>
                <w:lang w:eastAsia="ko-KR"/>
              </w:rPr>
            </w:pPr>
          </w:p>
        </w:tc>
      </w:tr>
    </w:tbl>
    <w:p w:rsidR="007E0035" w:rsidRDefault="007E0035" w:rsidP="007E0035">
      <w:pPr>
        <w:pStyle w:val="10"/>
      </w:pPr>
      <w:r w:rsidRPr="00072771">
        <w:lastRenderedPageBreak/>
        <w:t xml:space="preserve">int </w:t>
      </w:r>
      <w:r w:rsidRPr="00072771">
        <w:rPr>
          <w:rFonts w:hint="eastAsia"/>
        </w:rPr>
        <w:t>형의 100개의 원소를 가지</w:t>
      </w:r>
      <w:r>
        <w:rPr>
          <w:rFonts w:hint="eastAsia"/>
        </w:rPr>
        <w:t xml:space="preserve">는 배열 </w:t>
      </w:r>
      <w:r w:rsidRPr="00072771">
        <w:rPr>
          <w:rFonts w:hint="eastAsia"/>
        </w:rPr>
        <w:t xml:space="preserve"> array</w:t>
      </w:r>
      <w:r>
        <w:rPr>
          <w:rFonts w:hint="eastAsia"/>
        </w:rPr>
        <w:t>를</w:t>
      </w:r>
      <w:r w:rsidRPr="00072771">
        <w:rPr>
          <w:rFonts w:hint="eastAsia"/>
        </w:rPr>
        <w:t xml:space="preserve"> 생성하는 문장을 쓰시오.</w:t>
      </w: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pStyle w:val="10"/>
      </w:pPr>
      <w:r>
        <w:rPr>
          <w:rFonts w:hint="eastAsia"/>
        </w:rPr>
        <w:t>{1.2, 3.1, 6.7}의 값으로 초기화되는 double 배열을 생성하는 문장을 작성하시오.</w:t>
      </w:r>
    </w:p>
    <w:p w:rsidR="007E0035" w:rsidRPr="007E0035" w:rsidRDefault="007E0035" w:rsidP="007E0035">
      <w:pPr>
        <w:rPr>
          <w:lang w:eastAsia="ko-KR"/>
        </w:rPr>
      </w:pPr>
    </w:p>
    <w:p w:rsidR="007E0035" w:rsidRPr="00072771" w:rsidRDefault="007E0035" w:rsidP="007E0035">
      <w:pPr>
        <w:rPr>
          <w:lang w:eastAsia="ko-KR"/>
        </w:rPr>
      </w:pPr>
    </w:p>
    <w:p w:rsidR="007E0035" w:rsidRDefault="007E0035" w:rsidP="007E0035">
      <w:pPr>
        <w:pStyle w:val="10"/>
      </w:pPr>
      <w:r w:rsidRPr="00072771">
        <w:rPr>
          <w:rFonts w:hint="eastAsia"/>
        </w:rPr>
        <w:t>10개의 원소를 가지지는 배열에서 올바른 인덱스 값의 범위는?</w:t>
      </w:r>
    </w:p>
    <w:p w:rsidR="007E0035" w:rsidRDefault="007E0035" w:rsidP="007E0035">
      <w:pPr>
        <w:rPr>
          <w:rFonts w:ascii="나눔고딕" w:eastAsia="나눔고딕" w:hAnsi="나눔고딕"/>
          <w:lang w:eastAsia="ko-KR"/>
        </w:rPr>
      </w:pPr>
    </w:p>
    <w:p w:rsidR="007E0035" w:rsidRPr="00072771" w:rsidRDefault="007E0035" w:rsidP="007E0035">
      <w:pPr>
        <w:rPr>
          <w:rFonts w:ascii="나눔고딕" w:eastAsia="나눔고딕" w:hAnsi="나눔고딕"/>
          <w:lang w:eastAsia="ko-KR"/>
        </w:rPr>
      </w:pPr>
    </w:p>
    <w:p w:rsidR="007E0035" w:rsidRPr="00072771" w:rsidRDefault="007E0035" w:rsidP="007E0035">
      <w:pPr>
        <w:pStyle w:val="10"/>
      </w:pPr>
      <w:r w:rsidRPr="00072771">
        <w:rPr>
          <w:rFonts w:hint="eastAsia"/>
        </w:rPr>
        <w:t>만약 배열의 인덱스가 올바르지 않으면 어떻게 되는가? 해결방법은 무엇인가?</w:t>
      </w:r>
    </w:p>
    <w:p w:rsidR="007E0035" w:rsidRPr="007E0035" w:rsidRDefault="007E0035" w:rsidP="007E0035">
      <w:pPr>
        <w:rPr>
          <w:rFonts w:ascii="나눔고딕코딩" w:eastAsia="나눔고딕코딩" w:hAnsi="나눔고딕코딩"/>
          <w:sz w:val="32"/>
          <w:lang w:eastAsia="ko-KR"/>
        </w:rPr>
      </w:pPr>
      <w:r w:rsidRPr="007E0035">
        <w:rPr>
          <w:rFonts w:ascii="나눔고딕코딩" w:eastAsia="나눔고딕코딩" w:hAnsi="나눔고딕코딩" w:hint="eastAsia"/>
          <w:sz w:val="32"/>
          <w:lang w:eastAsia="ko-KR"/>
        </w:rPr>
        <w:t xml:space="preserve">오류 : </w:t>
      </w:r>
    </w:p>
    <w:p w:rsidR="007E0035" w:rsidRPr="007E0035" w:rsidRDefault="007E0035" w:rsidP="007E0035">
      <w:pPr>
        <w:rPr>
          <w:rFonts w:ascii="나눔고딕코딩" w:eastAsia="나눔고딕코딩" w:hAnsi="나눔고딕코딩"/>
          <w:sz w:val="32"/>
          <w:lang w:eastAsia="ko-KR"/>
        </w:rPr>
      </w:pPr>
      <w:r w:rsidRPr="007E0035">
        <w:rPr>
          <w:rFonts w:ascii="나눔고딕코딩" w:eastAsia="나눔고딕코딩" w:hAnsi="나눔고딕코딩" w:hint="eastAsia"/>
          <w:sz w:val="32"/>
          <w:lang w:eastAsia="ko-KR"/>
        </w:rPr>
        <w:t xml:space="preserve">해결방법 : </w:t>
      </w: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pStyle w:val="10"/>
      </w:pPr>
      <w:r>
        <w:rPr>
          <w:rFonts w:hint="eastAsia"/>
        </w:rPr>
        <w:t>배열 원소가 전달되는 경우와 배열 전체가 전달되는 경우를 비교하여 차이점을 설명하시오.</w:t>
      </w:r>
    </w:p>
    <w:p w:rsidR="007E0035" w:rsidRDefault="007E0035" w:rsidP="007E0035">
      <w:pPr>
        <w:rPr>
          <w:lang w:eastAsia="ko-KR"/>
        </w:rPr>
      </w:pPr>
    </w:p>
    <w:p w:rsidR="00812BD6" w:rsidRDefault="00812BD6" w:rsidP="007E0035">
      <w:pPr>
        <w:rPr>
          <w:lang w:eastAsia="ko-KR"/>
        </w:rPr>
      </w:pPr>
    </w:p>
    <w:p w:rsidR="00812BD6" w:rsidRPr="00C512B7" w:rsidRDefault="00812BD6" w:rsidP="007E0035">
      <w:pPr>
        <w:rPr>
          <w:lang w:eastAsia="ko-KR"/>
        </w:rPr>
      </w:pP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rPr>
          <w:lang w:eastAsia="ko-KR"/>
        </w:rPr>
      </w:pPr>
    </w:p>
    <w:p w:rsidR="007E0035" w:rsidRDefault="007E0035" w:rsidP="007E0035">
      <w:pPr>
        <w:rPr>
          <w:lang w:eastAsia="ko-KR"/>
        </w:rPr>
      </w:pPr>
    </w:p>
    <w:p w:rsidR="00413B0F" w:rsidRDefault="00EF6A3B" w:rsidP="007E0035">
      <w:pPr>
        <w:pStyle w:val="10"/>
      </w:pPr>
      <w:r>
        <w:rPr>
          <w:rFonts w:hint="eastAsia"/>
        </w:rPr>
        <w:t xml:space="preserve">아래의 </w:t>
      </w:r>
      <w:r w:rsidR="00413B0F">
        <w:rPr>
          <w:rFonts w:hint="eastAsia"/>
        </w:rPr>
        <w:t>객</w:t>
      </w:r>
      <w:r>
        <w:rPr>
          <w:rFonts w:hint="eastAsia"/>
        </w:rPr>
        <w:t>체</w:t>
      </w:r>
      <w:r w:rsidR="00413B0F">
        <w:rPr>
          <w:rFonts w:hint="eastAsia"/>
        </w:rPr>
        <w:t xml:space="preserve"> 배열</w:t>
      </w:r>
      <w:r>
        <w:rPr>
          <w:rFonts w:hint="eastAsia"/>
        </w:rPr>
        <w:t xml:space="preserve"> 코드를</w:t>
      </w:r>
      <w:r w:rsidR="00413B0F">
        <w:rPr>
          <w:rFonts w:hint="eastAsia"/>
        </w:rPr>
        <w:t xml:space="preserve"> 메모리 구조</w:t>
      </w:r>
      <w:r w:rsidR="00812BD6">
        <w:rPr>
          <w:rFonts w:hint="eastAsia"/>
        </w:rPr>
        <w:t>(스택, 힙)</w:t>
      </w:r>
      <w:r>
        <w:rPr>
          <w:rFonts w:hint="eastAsia"/>
        </w:rPr>
        <w:t>와 연결하여</w:t>
      </w:r>
      <w:r w:rsidR="00413B0F">
        <w:rPr>
          <w:rFonts w:hint="eastAsia"/>
        </w:rPr>
        <w:t xml:space="preserve"> 설명하시오.</w:t>
      </w:r>
    </w:p>
    <w:p w:rsidR="00EF6A3B" w:rsidRDefault="00EF6A3B" w:rsidP="00EF6A3B">
      <w:pPr>
        <w:pStyle w:val="ad"/>
        <w:rPr>
          <w:sz w:val="32"/>
          <w:lang w:eastAsia="ko-KR"/>
        </w:rPr>
      </w:pPr>
    </w:p>
    <w:p w:rsidR="00EF6A3B" w:rsidRPr="00EF6A3B" w:rsidRDefault="00EF6A3B" w:rsidP="00841BAC">
      <w:pPr>
        <w:pStyle w:val="af2"/>
        <w:pBdr>
          <w:left w:val="dashed" w:sz="4" w:space="0" w:color="auto"/>
        </w:pBdr>
      </w:pPr>
      <w:r w:rsidRPr="00EF6A3B">
        <w:t>Car[] cars = null;</w:t>
      </w:r>
    </w:p>
    <w:p w:rsidR="00EF6A3B" w:rsidRPr="00EF6A3B" w:rsidRDefault="00EF6A3B" w:rsidP="00841BAC">
      <w:pPr>
        <w:pStyle w:val="af2"/>
        <w:pBdr>
          <w:left w:val="dashed" w:sz="4" w:space="0" w:color="auto"/>
        </w:pBdr>
      </w:pPr>
      <w:r w:rsidRPr="00EF6A3B">
        <w:t>cars = new Car[6]</w:t>
      </w:r>
      <w:r w:rsidR="00812BD6">
        <w:rPr>
          <w:rFonts w:hint="eastAsia"/>
        </w:rPr>
        <w:t>;</w:t>
      </w:r>
    </w:p>
    <w:p w:rsidR="00EF6A3B" w:rsidRPr="00EF6A3B" w:rsidRDefault="00EF6A3B" w:rsidP="00841BAC">
      <w:pPr>
        <w:pStyle w:val="af2"/>
        <w:pBdr>
          <w:left w:val="dashed" w:sz="4" w:space="0" w:color="auto"/>
        </w:pBdr>
      </w:pPr>
      <w:r w:rsidRPr="00EF6A3B">
        <w:t>cars[0] = new Car();</w:t>
      </w:r>
    </w:p>
    <w:p w:rsidR="00EE4B58" w:rsidRPr="00EF6A3B" w:rsidRDefault="00EF6A3B" w:rsidP="00841BAC">
      <w:pPr>
        <w:pStyle w:val="af2"/>
        <w:pBdr>
          <w:left w:val="dashed" w:sz="4" w:space="0" w:color="auto"/>
        </w:pBdr>
      </w:pPr>
      <w:r w:rsidRPr="00EF6A3B">
        <w:t>cars[1] = new Car();</w:t>
      </w:r>
    </w:p>
    <w:tbl>
      <w:tblPr>
        <w:tblStyle w:val="ac"/>
        <w:tblpPr w:leftFromText="142" w:rightFromText="142" w:vertAnchor="text" w:horzAnchor="margin" w:tblpXSpec="right" w:tblpY="357"/>
        <w:tblW w:w="0" w:type="auto"/>
        <w:tblLook w:val="04A0" w:firstRow="1" w:lastRow="0" w:firstColumn="1" w:lastColumn="0" w:noHBand="0" w:noVBand="1"/>
      </w:tblPr>
      <w:tblGrid>
        <w:gridCol w:w="2572"/>
      </w:tblGrid>
      <w:tr w:rsidR="006F3009" w:rsidTr="006F3009">
        <w:trPr>
          <w:trHeight w:val="1102"/>
        </w:trPr>
        <w:tc>
          <w:tcPr>
            <w:tcW w:w="2572" w:type="dxa"/>
          </w:tcPr>
          <w:p w:rsidR="006F3009" w:rsidRDefault="006F3009" w:rsidP="006F3009">
            <w:pPr>
              <w:pStyle w:val="ad"/>
              <w:rPr>
                <w:sz w:val="32"/>
                <w:lang w:eastAsia="ko-KR"/>
              </w:rPr>
            </w:pPr>
            <w:r>
              <w:rPr>
                <w:rFonts w:hint="eastAsia"/>
                <w:sz w:val="32"/>
                <w:lang w:eastAsia="ko-KR"/>
              </w:rPr>
              <w:t>스택</w:t>
            </w:r>
          </w:p>
        </w:tc>
      </w:tr>
      <w:tr w:rsidR="006F3009" w:rsidTr="006F3009">
        <w:trPr>
          <w:trHeight w:val="1271"/>
        </w:trPr>
        <w:tc>
          <w:tcPr>
            <w:tcW w:w="2572" w:type="dxa"/>
          </w:tcPr>
          <w:p w:rsidR="006F3009" w:rsidRDefault="006F3009" w:rsidP="006F3009">
            <w:pPr>
              <w:pStyle w:val="ad"/>
              <w:rPr>
                <w:sz w:val="32"/>
                <w:lang w:eastAsia="ko-KR"/>
              </w:rPr>
            </w:pPr>
            <w:r>
              <w:rPr>
                <w:rFonts w:hint="eastAsia"/>
                <w:sz w:val="32"/>
                <w:lang w:eastAsia="ko-KR"/>
              </w:rPr>
              <w:t>힙</w:t>
            </w:r>
          </w:p>
        </w:tc>
      </w:tr>
    </w:tbl>
    <w:p w:rsidR="00EF6A3B" w:rsidRPr="00EF6A3B" w:rsidRDefault="00EF6A3B" w:rsidP="00EF6A3B">
      <w:pPr>
        <w:pStyle w:val="ad"/>
        <w:rPr>
          <w:sz w:val="32"/>
        </w:rPr>
      </w:pPr>
    </w:p>
    <w:p w:rsidR="00EF6A3B" w:rsidRPr="00EF6A3B" w:rsidRDefault="00413B0F" w:rsidP="00EF6A3B">
      <w:pPr>
        <w:pStyle w:val="ad"/>
        <w:rPr>
          <w:sz w:val="32"/>
        </w:rPr>
      </w:pPr>
      <w:r w:rsidRPr="00EF6A3B">
        <w:rPr>
          <w:sz w:val="32"/>
        </w:rPr>
        <w:br w:type="page"/>
      </w:r>
    </w:p>
    <w:p w:rsidR="00413B0F" w:rsidRDefault="00413B0F">
      <w:pPr>
        <w:rPr>
          <w:rFonts w:ascii="나눔고딕" w:eastAsia="나눔고딕" w:hAnsi="나눔고딕"/>
          <w:b/>
          <w:sz w:val="32"/>
          <w:szCs w:val="28"/>
          <w:lang w:eastAsia="ko-KR"/>
        </w:rPr>
      </w:pPr>
    </w:p>
    <w:p w:rsidR="007E0035" w:rsidRDefault="007E0035" w:rsidP="007E0035">
      <w:pPr>
        <w:pStyle w:val="10"/>
      </w:pPr>
      <w:r>
        <w:rPr>
          <w:rFonts w:hint="eastAsia"/>
        </w:rPr>
        <w:t>하나의 배열을 다른 배열로 복사하는 반복 루프를 작성하라.</w:t>
      </w: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7E0035" w:rsidRDefault="007E0035" w:rsidP="007E0035">
      <w:pPr>
        <w:pStyle w:val="af2"/>
      </w:pPr>
    </w:p>
    <w:p w:rsidR="005D3A4B" w:rsidRDefault="005D3A4B" w:rsidP="007E0035">
      <w:pPr>
        <w:pStyle w:val="af2"/>
      </w:pPr>
    </w:p>
    <w:p w:rsidR="007E0035" w:rsidRDefault="007E0035">
      <w:pPr>
        <w:rPr>
          <w:rFonts w:ascii="나눔고딕코딩" w:eastAsia="나눔고딕코딩" w:hAnsi="나눔고딕코딩"/>
          <w:b/>
          <w:sz w:val="32"/>
          <w:szCs w:val="28"/>
          <w:lang w:eastAsia="ko-KR"/>
        </w:rPr>
      </w:pPr>
      <w:r>
        <w:rPr>
          <w:rFonts w:ascii="나눔고딕코딩" w:eastAsia="나눔고딕코딩" w:hAnsi="나눔고딕코딩"/>
          <w:lang w:eastAsia="ko-KR"/>
        </w:rPr>
        <w:br w:type="page"/>
      </w:r>
    </w:p>
    <w:p w:rsidR="003606FA" w:rsidRPr="00AE4D77" w:rsidRDefault="003606FA" w:rsidP="003606FA">
      <w:pPr>
        <w:pStyle w:val="10"/>
        <w:rPr>
          <w:rFonts w:ascii="나눔고딕코딩" w:eastAsia="나눔고딕코딩" w:hAnsi="나눔고딕코딩"/>
        </w:rPr>
      </w:pPr>
      <w:r w:rsidRPr="00AE4D77">
        <w:rPr>
          <w:rFonts w:ascii="나눔고딕코딩" w:eastAsia="나눔고딕코딩" w:hAnsi="나눔고딕코딩" w:hint="eastAsia"/>
        </w:rPr>
        <w:lastRenderedPageBreak/>
        <w:t>String 객체</w:t>
      </w:r>
    </w:p>
    <w:tbl>
      <w:tblPr>
        <w:tblW w:w="106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37"/>
        <w:gridCol w:w="8505"/>
      </w:tblGrid>
      <w:tr w:rsidR="00437E5E" w:rsidRPr="00437E5E" w:rsidTr="003B0EAD">
        <w:trPr>
          <w:trHeight w:val="58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bCs/>
                <w:color w:val="000000" w:themeColor="text1"/>
                <w:kern w:val="24"/>
                <w:szCs w:val="32"/>
                <w:lang w:eastAsia="ko-KR"/>
              </w:rPr>
              <w:t>문자열 길이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58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bCs/>
                <w:color w:val="000000" w:themeColor="text1"/>
                <w:kern w:val="24"/>
                <w:szCs w:val="32"/>
                <w:lang w:eastAsia="ko-KR"/>
              </w:rPr>
              <w:t>문자열 추출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58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bCs/>
                <w:color w:val="000000" w:themeColor="text1"/>
                <w:kern w:val="24"/>
                <w:szCs w:val="32"/>
                <w:lang w:eastAsia="ko-KR"/>
              </w:rPr>
              <w:t>문자열 결합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58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bCs/>
                <w:color w:val="000000" w:themeColor="text1"/>
                <w:kern w:val="24"/>
                <w:szCs w:val="32"/>
                <w:lang w:eastAsia="ko-KR"/>
              </w:rPr>
              <w:t>빈 문자열 확인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49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color w:val="000000" w:themeColor="text1"/>
                <w:kern w:val="24"/>
                <w:szCs w:val="32"/>
                <w:lang w:eastAsia="ko-KR"/>
              </w:rPr>
              <w:t>문자열 포함 확인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58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bCs/>
                <w:color w:val="000000" w:themeColor="text1"/>
                <w:kern w:val="24"/>
                <w:szCs w:val="32"/>
                <w:lang w:eastAsia="ko-KR"/>
              </w:rPr>
              <w:t>문자열 치환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58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bCs/>
                <w:color w:val="000000" w:themeColor="text1"/>
                <w:kern w:val="24"/>
                <w:szCs w:val="32"/>
                <w:lang w:eastAsia="ko-KR"/>
              </w:rPr>
              <w:t>문자열 자르기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493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color w:val="000000" w:themeColor="text1"/>
                <w:kern w:val="24"/>
                <w:szCs w:val="32"/>
                <w:lang w:eastAsia="ko-KR"/>
              </w:rPr>
              <w:t>문자열 비교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  <w:tr w:rsidR="00437E5E" w:rsidRPr="00437E5E" w:rsidTr="003B0EAD">
        <w:trPr>
          <w:trHeight w:val="582"/>
        </w:trPr>
        <w:tc>
          <w:tcPr>
            <w:tcW w:w="2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  <w:hideMark/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  <w:r w:rsidRPr="003B0EAD">
              <w:rPr>
                <w:rFonts w:ascii="나눔고딕" w:eastAsia="나눔고딕" w:hAnsi="나눔고딕" w:cs="Arial" w:hint="eastAsia"/>
                <w:color w:val="000000" w:themeColor="text1"/>
                <w:kern w:val="24"/>
                <w:szCs w:val="32"/>
                <w:lang w:eastAsia="ko-KR"/>
              </w:rPr>
              <w:t>문자열 포맷 지정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CEA"/>
            <w:tcMar>
              <w:top w:w="72" w:type="dxa"/>
              <w:left w:w="152" w:type="dxa"/>
              <w:bottom w:w="72" w:type="dxa"/>
              <w:right w:w="152" w:type="dxa"/>
            </w:tcMar>
          </w:tcPr>
          <w:p w:rsidR="00437E5E" w:rsidRPr="003B0EAD" w:rsidRDefault="00437E5E" w:rsidP="00437E5E">
            <w:pPr>
              <w:wordWrap w:val="0"/>
              <w:rPr>
                <w:rFonts w:ascii="나눔고딕" w:eastAsia="나눔고딕" w:hAnsi="나눔고딕" w:cs="Arial"/>
                <w:szCs w:val="32"/>
                <w:lang w:eastAsia="ko-KR"/>
              </w:rPr>
            </w:pPr>
          </w:p>
        </w:tc>
      </w:tr>
    </w:tbl>
    <w:p w:rsidR="00C814A5" w:rsidRDefault="00C814A5" w:rsidP="006D60D1">
      <w:pPr>
        <w:rPr>
          <w:lang w:eastAsia="ko-KR"/>
        </w:rPr>
      </w:pPr>
    </w:p>
    <w:p w:rsidR="00BA4C7A" w:rsidRPr="006D60D1" w:rsidRDefault="00BA4C7A" w:rsidP="006D60D1">
      <w:pPr>
        <w:rPr>
          <w:lang w:eastAsia="ko-KR"/>
        </w:rPr>
      </w:pPr>
    </w:p>
    <w:p w:rsidR="006D60D1" w:rsidRDefault="006D60D1" w:rsidP="006D60D1">
      <w:pPr>
        <w:rPr>
          <w:lang w:eastAsia="ko-KR"/>
        </w:rPr>
      </w:pPr>
    </w:p>
    <w:p w:rsidR="006D60D1" w:rsidRDefault="006D60D1" w:rsidP="006D60D1">
      <w:pPr>
        <w:pStyle w:val="10"/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클래스 종류</w:t>
      </w:r>
      <w:r w:rsidR="00BA4C7A">
        <w:rPr>
          <w:rFonts w:ascii="나눔고딕코딩" w:eastAsia="나눔고딕코딩" w:hAnsi="나눔고딕코딩" w:hint="eastAsia"/>
        </w:rPr>
        <w:t xml:space="preserve"> 6개</w:t>
      </w:r>
      <w:r>
        <w:rPr>
          <w:rFonts w:ascii="나눔고딕코딩" w:eastAsia="나눔고딕코딩" w:hAnsi="나눔고딕코딩" w:hint="eastAsia"/>
        </w:rPr>
        <w:t>를 나열하시오.</w:t>
      </w:r>
    </w:p>
    <w:p w:rsidR="006D60D1" w:rsidRDefault="006D60D1" w:rsidP="006D60D1">
      <w:pPr>
        <w:rPr>
          <w:rFonts w:ascii="나눔고딕코딩" w:eastAsia="나눔고딕코딩" w:hAnsi="나눔고딕코딩" w:cs="Consolas"/>
          <w:lang w:eastAsia="ko-KR"/>
        </w:rPr>
      </w:pPr>
    </w:p>
    <w:p w:rsidR="00DD6C3E" w:rsidRPr="006D60D1" w:rsidRDefault="00DD6C3E" w:rsidP="006D60D1">
      <w:pPr>
        <w:rPr>
          <w:lang w:eastAsia="ko-KR"/>
        </w:rPr>
      </w:pPr>
      <w:r w:rsidRPr="006D60D1">
        <w:rPr>
          <w:lang w:eastAsia="ko-KR"/>
        </w:rPr>
        <w:br w:type="page"/>
      </w:r>
    </w:p>
    <w:p w:rsidR="00382EDF" w:rsidRDefault="00382EDF" w:rsidP="00382EDF">
      <w:pPr>
        <w:pStyle w:val="10"/>
      </w:pPr>
      <w:r>
        <w:rPr>
          <w:rFonts w:hint="eastAsia"/>
        </w:rPr>
        <w:lastRenderedPageBreak/>
        <w:t>Collection</w:t>
      </w:r>
    </w:p>
    <w:tbl>
      <w:tblPr>
        <w:tblW w:w="1088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63"/>
        <w:gridCol w:w="1134"/>
        <w:gridCol w:w="1134"/>
        <w:gridCol w:w="2977"/>
        <w:gridCol w:w="2378"/>
      </w:tblGrid>
      <w:tr w:rsidR="00382EDF" w:rsidRPr="00867364" w:rsidTr="00DD6C3E">
        <w:trPr>
          <w:trHeight w:val="280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인터페이스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순서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중복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Pr="00867364" w:rsidRDefault="00465810" w:rsidP="00465810">
            <w:pPr>
              <w:rPr>
                <w:rFonts w:ascii="나눔고딕" w:eastAsia="나눔고딕" w:hAnsi="나눔고딕"/>
                <w:sz w:val="32"/>
              </w:rPr>
            </w:pP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>중복 여부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클래스</w:t>
            </w:r>
          </w:p>
        </w:tc>
      </w:tr>
      <w:tr w:rsidR="00382EDF" w:rsidRPr="00867364" w:rsidTr="00DD6C3E">
        <w:trPr>
          <w:trHeight w:val="625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2EDF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List</w:t>
            </w: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(</w:t>
            </w: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           </w:t>
            </w:r>
            <w:r w:rsidRPr="00867364">
              <w:rPr>
                <w:rFonts w:ascii="나눔고딕" w:eastAsia="나눔고딕" w:hAnsi="나눔고딕" w:hint="eastAsia"/>
                <w:sz w:val="32"/>
              </w:rPr>
              <w:t>만 저장)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>O ,  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</w:rPr>
            </w:pPr>
            <w:r w:rsidRPr="00867364">
              <w:rPr>
                <w:rFonts w:ascii="나눔고딕" w:eastAsia="나눔고딕" w:hAnsi="나눔고딕" w:hint="eastAsia"/>
                <w:sz w:val="32"/>
              </w:rPr>
              <w:t>허용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65810" w:rsidRDefault="00465810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>값은</w:t>
            </w:r>
            <w:r w:rsidR="00382EDF"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>(_______</w:t>
            </w:r>
            <w:r w:rsidR="00095ABC">
              <w:rPr>
                <w:rFonts w:ascii="나눔고딕" w:eastAsia="나눔고딕" w:hAnsi="나눔고딕" w:hint="eastAsia"/>
                <w:sz w:val="32"/>
                <w:lang w:eastAsia="ko-KR"/>
              </w:rPr>
              <w:t>__</w:t>
            </w: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>_)</w:t>
            </w: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>배열과 유사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</w:p>
        </w:tc>
      </w:tr>
      <w:tr w:rsidR="00382EDF" w:rsidRPr="00867364" w:rsidTr="00DD6C3E">
        <w:trPr>
          <w:trHeight w:val="216"/>
        </w:trPr>
        <w:tc>
          <w:tcPr>
            <w:tcW w:w="3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>Map</w:t>
            </w: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>(</w:t>
            </w: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        </w:t>
            </w: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와 </w:t>
            </w: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      </w:t>
            </w: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>이 저장)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>
              <w:rPr>
                <w:rFonts w:ascii="나눔고딕" w:eastAsia="나눔고딕" w:hAnsi="나눔고딕" w:hint="eastAsia"/>
                <w:sz w:val="32"/>
                <w:lang w:eastAsia="ko-KR"/>
              </w:rPr>
              <w:t>O ,  X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>키값</w:t>
            </w: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br/>
              <w:t>불허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>사전과 유사</w:t>
            </w: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키는 </w:t>
            </w:r>
            <w:r w:rsidR="00465810">
              <w:rPr>
                <w:rFonts w:ascii="나눔고딕" w:eastAsia="나눔고딕" w:hAnsi="나눔고딕" w:hint="eastAsia"/>
                <w:sz w:val="32"/>
                <w:lang w:eastAsia="ko-KR"/>
              </w:rPr>
              <w:t>(________</w:t>
            </w:r>
            <w:r w:rsidR="00095ABC">
              <w:rPr>
                <w:rFonts w:ascii="나눔고딕" w:eastAsia="나눔고딕" w:hAnsi="나눔고딕" w:hint="eastAsia"/>
                <w:sz w:val="32"/>
                <w:lang w:eastAsia="ko-KR"/>
              </w:rPr>
              <w:t>__</w:t>
            </w:r>
            <w:r w:rsidR="00465810">
              <w:rPr>
                <w:rFonts w:ascii="나눔고딕" w:eastAsia="나눔고딕" w:hAnsi="나눔고딕" w:hint="eastAsia"/>
                <w:sz w:val="32"/>
                <w:lang w:eastAsia="ko-KR"/>
              </w:rPr>
              <w:t>)</w:t>
            </w: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  <w:r w:rsidRPr="00867364">
              <w:rPr>
                <w:rFonts w:ascii="나눔고딕" w:eastAsia="나눔고딕" w:hAnsi="나눔고딕" w:hint="eastAsia"/>
                <w:sz w:val="32"/>
                <w:lang w:eastAsia="ko-KR"/>
              </w:rPr>
              <w:t xml:space="preserve">값은 </w:t>
            </w:r>
            <w:r w:rsidR="00465810">
              <w:rPr>
                <w:rFonts w:ascii="나눔고딕" w:eastAsia="나눔고딕" w:hAnsi="나눔고딕" w:hint="eastAsia"/>
                <w:sz w:val="32"/>
                <w:lang w:eastAsia="ko-KR"/>
              </w:rPr>
              <w:t>(_______</w:t>
            </w:r>
            <w:r w:rsidR="00095ABC">
              <w:rPr>
                <w:rFonts w:ascii="나눔고딕" w:eastAsia="나눔고딕" w:hAnsi="나눔고딕" w:hint="eastAsia"/>
                <w:sz w:val="32"/>
                <w:lang w:eastAsia="ko-KR"/>
              </w:rPr>
              <w:t>__</w:t>
            </w:r>
            <w:r w:rsidR="00465810">
              <w:rPr>
                <w:rFonts w:ascii="나눔고딕" w:eastAsia="나눔고딕" w:hAnsi="나눔고딕" w:hint="eastAsia"/>
                <w:sz w:val="32"/>
                <w:lang w:eastAsia="ko-KR"/>
              </w:rPr>
              <w:t>_)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82EDF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</w:p>
          <w:p w:rsidR="00382EDF" w:rsidRPr="00867364" w:rsidRDefault="00382EDF" w:rsidP="000E7F70">
            <w:pPr>
              <w:rPr>
                <w:rFonts w:ascii="나눔고딕" w:eastAsia="나눔고딕" w:hAnsi="나눔고딕"/>
                <w:sz w:val="32"/>
                <w:lang w:eastAsia="ko-KR"/>
              </w:rPr>
            </w:pPr>
          </w:p>
        </w:tc>
      </w:tr>
    </w:tbl>
    <w:p w:rsidR="00393967" w:rsidRDefault="00393967">
      <w:pPr>
        <w:rPr>
          <w:rFonts w:ascii="나눔고딕" w:eastAsia="나눔고딕" w:hAnsi="나눔고딕"/>
          <w:b/>
          <w:sz w:val="32"/>
          <w:szCs w:val="28"/>
          <w:lang w:eastAsia="ko-KR"/>
        </w:rPr>
      </w:pPr>
    </w:p>
    <w:p w:rsidR="0039043A" w:rsidRDefault="002571A8" w:rsidP="001827F2">
      <w:pPr>
        <w:pStyle w:val="10"/>
      </w:pPr>
      <w:r w:rsidRPr="005F513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48113C" wp14:editId="5FCA0C6D">
                <wp:simplePos x="0" y="0"/>
                <wp:positionH relativeFrom="column">
                  <wp:posOffset>4858702</wp:posOffset>
                </wp:positionH>
                <wp:positionV relativeFrom="paragraph">
                  <wp:posOffset>2794953</wp:posOffset>
                </wp:positionV>
                <wp:extent cx="1045845" cy="416560"/>
                <wp:effectExtent l="105093" t="0" r="145097" b="0"/>
                <wp:wrapNone/>
                <wp:docPr id="15" name="오른쪽 화살표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3283707">
                          <a:off x="0" y="0"/>
                          <a:ext cx="1045845" cy="4165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  <a:alpha val="41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오른쪽 화살표 63" o:spid="_x0000_s1026" type="#_x0000_t13" style="position:absolute;left:0;text-align:left;margin-left:382.55pt;margin-top:220.1pt;width:82.35pt;height:32.8pt;rotation:3586684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" adj="17298" fillcolor="#7f7f7f [1612]" stroked="f">
                <v:fill opacity="26985f"/>
                <v:stroke joinstyle="round"/>
              </v:shape>
            </w:pict>
          </mc:Fallback>
        </mc:AlternateContent>
      </w:r>
      <w:r w:rsidR="00D00931" w:rsidRPr="00D00931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654BA56F" wp14:editId="22168C7C">
                <wp:simplePos x="0" y="0"/>
                <wp:positionH relativeFrom="column">
                  <wp:posOffset>4391025</wp:posOffset>
                </wp:positionH>
                <wp:positionV relativeFrom="paragraph">
                  <wp:posOffset>2609850</wp:posOffset>
                </wp:positionV>
                <wp:extent cx="196344" cy="415290"/>
                <wp:effectExtent l="0" t="0" r="13335" b="22860"/>
                <wp:wrapNone/>
                <wp:docPr id="45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4" cy="415290"/>
                          <a:chOff x="4409778" y="5459511"/>
                          <a:chExt cx="196365" cy="415375"/>
                        </a:xfrm>
                      </wpg:grpSpPr>
                      <wps:wsp>
                        <wps:cNvPr id="47" name="타원 47"/>
                        <wps:cNvSpPr/>
                        <wps:spPr bwMode="auto">
                          <a:xfrm>
                            <a:off x="4409778" y="5677178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직선 연결선 48"/>
                        <wps:cNvCnPr/>
                        <wps:spPr bwMode="auto">
                          <a:xfrm flipV="1">
                            <a:off x="4517486" y="5459511"/>
                            <a:ext cx="0" cy="21766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9" o:spid="_x0000_s1026" style="position:absolute;left:0;text-align:left;margin-left:345.75pt;margin-top:205.5pt;width:15.45pt;height:32.7pt;z-index:251718656;mso-width-relative:margin;mso-height-relative:margin" coordorigin="44097,54595" coordsize="1963,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">
                <v:oval id="타원 47" o:spid="_x0000_s1027" style="position:absolute;left:44097;top:56771;width:1964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oCf8QA&#10;AADbAAAADwAAAGRycy9kb3ducmV2LnhtbESPT4vCMBTE78J+h/AWvMia+geVahQRRE+CdmHx9mze&#10;tmWbl9rEWr+9EYQ9DjPzG2axak0pGqpdYVnBoB+BIE6tLjhT8J1sv2YgnEfWWFomBQ9ysFp+dBYY&#10;a3vnIzUnn4kAYRejgtz7KpbSpTkZdH1bEQfv19YGfZB1JnWN9wA3pRxG0UQaLDgs5FjRJqf073Qz&#10;Cn5k0zsfLpdkejjbjdmtJ+0ouSrV/WzXcxCeWv8ffrf3WsF4Cq8v4Qf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KAn/EAAAA2wAAAA8AAAAAAAAAAAAAAAAAmAIAAGRycy9k&#10;b3ducmV2LnhtbFBLBQYAAAAABAAEAPUAAACJAwAAAAA=&#10;" fillcolor="#4f81bd [3204]" strokecolor="black [3213]">
                  <v:shadow color="#eeece1 [3214]"/>
                </v:oval>
                <v:line id="직선 연결선 48" o:spid="_x0000_s1028" style="position:absolute;flip:y;visibility:visible;mso-wrap-style:square" from="45174,54595" to="45174,5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abkb4AAADbAAAADwAAAGRycy9kb3ducmV2LnhtbERPy4rCMBTdD/gP4QruxtQnUo1SlMps&#10;R4vra3Ntq81NaaKtfz9ZCLM8nPdm15tavKh1lWUFk3EEgji3uuJCQXZOv1cgnEfWWFsmBW9ysNsO&#10;vjYYa9vxL71OvhAhhF2MCkrvm1hKl5dk0I1tQxy4m20N+gDbQuoWuxBuajmNoqU0WHFoKLGhfUn5&#10;4/Q0Cui6ytI8S+63y52O/rDostmiUGo07JM1CE+9/xd/3D9awTyMDV/CD5Db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FpuRvgAAANsAAAAPAAAAAAAAAAAAAAAAAKEC&#10;AABkcnMvZG93bnJldi54bWxQSwUGAAAAAAQABAD5AAAAjAMAAAAA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D00931" w:rsidRPr="00D0093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183FDF" wp14:editId="7B572B25">
                <wp:simplePos x="0" y="0"/>
                <wp:positionH relativeFrom="column">
                  <wp:posOffset>3803015</wp:posOffset>
                </wp:positionH>
                <wp:positionV relativeFrom="paragraph">
                  <wp:posOffset>2907030</wp:posOffset>
                </wp:positionV>
                <wp:extent cx="1238885" cy="462915"/>
                <wp:effectExtent l="0" t="0" r="18415" b="13335"/>
                <wp:wrapNone/>
                <wp:docPr id="49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D009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g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3" o:spid="_x0000_s1026" style="position:absolute;left:0;text-align:left;margin-left:299.45pt;margin-top:228.9pt;width:97.55pt;height:36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" fillcolor="white [3212]" strokecolor="black [3213]">
                <v:stroke joinstyle="round"/>
                <v:textbox>
                  <w:txbxContent>
                    <w:p w:rsidR="00D009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90CA3" w:rsidRPr="00990CA3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1F222D" wp14:editId="776EFC60">
                <wp:simplePos x="0" y="0"/>
                <wp:positionH relativeFrom="column">
                  <wp:posOffset>6153148</wp:posOffset>
                </wp:positionH>
                <wp:positionV relativeFrom="paragraph">
                  <wp:posOffset>5229225</wp:posOffset>
                </wp:positionV>
                <wp:extent cx="196344" cy="1085850"/>
                <wp:effectExtent l="0" t="0" r="13335" b="19050"/>
                <wp:wrapNone/>
                <wp:docPr id="33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344" cy="1085850"/>
                          <a:chOff x="4409778" y="4788816"/>
                          <a:chExt cx="196365" cy="1086070"/>
                        </a:xfrm>
                      </wpg:grpSpPr>
                      <wps:wsp>
                        <wps:cNvPr id="38" name="타원 38"/>
                        <wps:cNvSpPr/>
                        <wps:spPr bwMode="auto">
                          <a:xfrm>
                            <a:off x="4409778" y="5677178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선 연결선 41"/>
                        <wps:cNvCnPr>
                          <a:stCxn id="38" idx="0"/>
                        </wps:cNvCnPr>
                        <wps:spPr bwMode="auto">
                          <a:xfrm flipH="1" flipV="1">
                            <a:off x="4507883" y="4788816"/>
                            <a:ext cx="78" cy="888362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9" o:spid="_x0000_s1026" style="position:absolute;left:0;text-align:left;margin-left:484.5pt;margin-top:411.75pt;width:15.45pt;height:85.5pt;z-index:251713536;mso-width-relative:margin;mso-height-relative:margin" coordorigin="44097,47888" coordsize="1963,1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">
                <v:oval id="타원 38" o:spid="_x0000_s1027" style="position:absolute;left:44097;top:56771;width:1964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lcMAA&#10;AADbAAAADwAAAGRycy9kb3ducmV2LnhtbERPTYvCMBC9C/6HMAteRFMVVLpGEUH0JGgF8TY2s23Z&#10;ZlKbWOu/NwfB4+N9L1atKUVDtSssKxgNIxDEqdUFZwrOyXYwB+E8ssbSMil4kYPVsttZYKztk4/U&#10;nHwmQgi7GBXk3lexlC7NyaAb2oo4cH+2NugDrDOpa3yGcFPKcRRNpcGCQ0OOFW1ySv9PD6PgIpv+&#10;9XC7JbPD1W7Mbj1tJ8ldqd5Pu/4F4an1X/HHvdcKJmFs+B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PlcMAAAADbAAAADwAAAAAAAAAAAAAAAACYAgAAZHJzL2Rvd25y&#10;ZXYueG1sUEsFBgAAAAAEAAQA9QAAAIUDAAAAAA==&#10;" fillcolor="#4f81bd [3204]" strokecolor="black [3213]">
                  <v:shadow color="#eeece1 [3214]"/>
                </v:oval>
                <v:line id="직선 연결선 41" o:spid="_x0000_s1028" style="position:absolute;flip:x y;visibility:visible;mso-wrap-style:square" from="45078,47888" to="45079,5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4m4cMAAADbAAAADwAAAGRycy9kb3ducmV2LnhtbESPT4vCMBTE7wt+h/AEL4umLrJKNYq6&#10;LvToP/D6aJ5NtXkpTaz1228WFvY4zPxmmMWqs5VoqfGlYwXjUQKCOHe65ELB+fQ9nIHwAVlj5ZgU&#10;vMjDatl7W2Cq3ZMP1B5DIWIJ+xQVmBDqVEqfG7LoR64mjt7VNRZDlE0hdYPPWG4r+ZEkn9JiyXHB&#10;YE1bQ/n9+LAKJuu9fn/k56/N9pbtXzuTtZfpRKlBv1vPQQTqwn/4j8505M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uJuHDAAAA2wAAAA8AAAAAAAAAAAAA&#10;AAAAoQIAAGRycy9kb3ducmV2LnhtbFBLBQYAAAAABAAEAPkAAACRAwAAAAA=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990CA3" w:rsidRPr="00990CA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D4DB85" wp14:editId="3BF665D8">
                <wp:simplePos x="0" y="0"/>
                <wp:positionH relativeFrom="column">
                  <wp:posOffset>5608955</wp:posOffset>
                </wp:positionH>
                <wp:positionV relativeFrom="paragraph">
                  <wp:posOffset>6200775</wp:posOffset>
                </wp:positionV>
                <wp:extent cx="1238885" cy="462915"/>
                <wp:effectExtent l="0" t="0" r="18415" b="13335"/>
                <wp:wrapNone/>
                <wp:docPr id="44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990CA3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q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441.65pt;margin-top:488.25pt;width:97.55pt;height:3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" filled="f" strokecolor="black [3213]">
                <v:stroke joinstyle="round"/>
                <v:textbox>
                  <w:txbxContent>
                    <w:p w:rsidR="00990CA3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q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05F4" w:rsidRPr="005F513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ADD1ED" wp14:editId="055B75BA">
                <wp:simplePos x="0" y="0"/>
                <wp:positionH relativeFrom="column">
                  <wp:posOffset>5267325</wp:posOffset>
                </wp:positionH>
                <wp:positionV relativeFrom="paragraph">
                  <wp:posOffset>3505200</wp:posOffset>
                </wp:positionV>
                <wp:extent cx="1590040" cy="1722120"/>
                <wp:effectExtent l="0" t="0" r="10160" b="11430"/>
                <wp:wrapNone/>
                <wp:docPr id="36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1722120"/>
                          <a:chOff x="7328450" y="3807067"/>
                          <a:chExt cx="1590282" cy="1722120"/>
                        </a:xfrm>
                      </wpg:grpSpPr>
                      <wps:wsp>
                        <wps:cNvPr id="19" name="직사각형 19"/>
                        <wps:cNvSpPr/>
                        <wps:spPr bwMode="auto">
                          <a:xfrm>
                            <a:off x="7328450" y="3807067"/>
                            <a:ext cx="1590282" cy="4634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5131" w:rsidRPr="00D838DF" w:rsidRDefault="00D838DF" w:rsidP="00D838DF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  <w:lang w:eastAsia="ko-KR"/>
                                </w:rPr>
                                <w:t>j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타원 20"/>
                        <wps:cNvSpPr/>
                        <wps:spPr bwMode="auto">
                          <a:xfrm>
                            <a:off x="7334871" y="4072224"/>
                            <a:ext cx="1583860" cy="145696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:rsidR="005F5131" w:rsidRPr="005F5131" w:rsidRDefault="005F5131" w:rsidP="005F5131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  <w:lang w:eastAsia="ko-KR"/>
                                </w:rPr>
                              </w:pPr>
                              <w:r w:rsidRPr="005F5131">
                                <w:rPr>
                                  <w:rFonts w:ascii="나눔고딕" w:eastAsia="나눔고딕" w:hAnsi="나눔고딕" w:cstheme="minorBidi" w:hint="eastAs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u w:val="single"/>
                                  <w:lang w:eastAsia="ko-KR"/>
                                </w:rPr>
                                <w:t>클래스의 부모,자식 관계 설정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5" o:spid="_x0000_s1028" style="position:absolute;left:0;text-align:left;margin-left:414.75pt;margin-top:276pt;width:125.2pt;height:135.6pt;z-index:251670528;mso-height-relative:margin" coordorigin="73284,38070" coordsize="15902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">
                <v:rect id="직사각형 19" o:spid="_x0000_s1029" style="position:absolute;left:73284;top:38070;width:15903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cvdMEA&#10;AADbAAAADwAAAGRycy9kb3ducmV2LnhtbERP22oCMRB9L/gPYQRfimYrpdTVKCJUhJZCVz9g2Iy7&#10;i5vJkmQv+vWmIPg2h3Od1WYwtejI+cqygrdZAoI4t7riQsHp+DX9BOEDssbaMim4kofNevSywlTb&#10;nv+oy0IhYgj7FBWUITSplD4vyaCf2YY4cmfrDIYIXSG1wz6Gm1rOk+RDGqw4NpTY0K6k/JK1RkHX&#10;vhf83d/MYu9+fnP0r9khaZWajIftEkSgITzFD/dBx/kL+P8lH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XL3TBAAAA2wAAAA8AAAAAAAAAAAAAAAAAmAIAAGRycy9kb3du&#10;cmV2LnhtbFBLBQYAAAAABAAEAPUAAACGAwAAAAA=&#10;" filled="f" strokecolor="black [3213]">
                  <v:stroke joinstyle="round"/>
                  <v:shadow color="#eeece1 [3214]"/>
                  <v:textbox>
                    <w:txbxContent>
                      <w:p w:rsidR="005F5131" w:rsidRPr="00D838DF" w:rsidRDefault="00D838DF" w:rsidP="00D838DF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40"/>
                            <w:szCs w:val="40"/>
                            <w:lang w:eastAsia="ko-KR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rect>
                <v:oval id="타원 20" o:spid="_x0000_s1030" style="position:absolute;left:73348;top:40722;width:15839;height:14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nkW8EA&#10;AADbAAAADwAAAGRycy9kb3ducmV2LnhtbERP3WrCMBS+F/YO4Qx2p+k6EFdNxTmEuQuhzgc4NKdt&#10;sDmpTdbWt18uhF1+fP+b7WRbMVDvjWMFr4sEBHHptOFaweXnMF+B8AFZY+uYFNzJwzZ/mm0w027k&#10;goZzqEUMYZ+hgiaELpPSlw1Z9AvXEUeucr3FEGFfS93jGMNtK9MkWUqLhmNDgx3tGyqv51+r4Hh6&#10;+xhvy7oovu/p4bMwg/HvlVIvz9NuDSLQFP7FD/eXVpDG9fFL/AE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p5FvBAAAA2wAAAA8AAAAAAAAAAAAAAAAAmAIAAGRycy9kb3du&#10;cmV2LnhtbFBLBQYAAAAABAAEAPUAAACGAwAAAAA=&#10;" filled="f" strokecolor="#0070c0">
                  <v:stroke dashstyle="dash"/>
                  <v:textbox>
                    <w:txbxContent>
                      <w:p w:rsidR="005F5131" w:rsidRPr="005F5131" w:rsidRDefault="005F5131" w:rsidP="005F5131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  <w:szCs w:val="32"/>
                            <w:lang w:eastAsia="ko-KR"/>
                          </w:rPr>
                        </w:pPr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  <w:u w:val="single"/>
                            <w:lang w:eastAsia="ko-KR"/>
                          </w:rPr>
                          <w:t>클래스의 부모</w:t>
                        </w:r>
                        <w:proofErr w:type="gramStart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  <w:u w:val="single"/>
                            <w:lang w:eastAsia="ko-KR"/>
                          </w:rPr>
                          <w:t>,자식</w:t>
                        </w:r>
                        <w:proofErr w:type="gramEnd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32"/>
                            <w:szCs w:val="32"/>
                            <w:u w:val="single"/>
                            <w:lang w:eastAsia="ko-KR"/>
                          </w:rPr>
                          <w:t xml:space="preserve"> 관계 설정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8205F4" w:rsidRPr="008205F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C0012B" wp14:editId="00F982A0">
                <wp:simplePos x="0" y="0"/>
                <wp:positionH relativeFrom="column">
                  <wp:posOffset>6269355</wp:posOffset>
                </wp:positionH>
                <wp:positionV relativeFrom="paragraph">
                  <wp:posOffset>5459730</wp:posOffset>
                </wp:positionV>
                <wp:extent cx="1238885" cy="462915"/>
                <wp:effectExtent l="0" t="0" r="18415" b="13335"/>
                <wp:wrapNone/>
                <wp:docPr id="32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8205F4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p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493.65pt;margin-top:429.9pt;width:97.55pt;height:3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" filled="f" strokecolor="black [3213]">
                <v:stroke joinstyle="round"/>
                <v:textbox>
                  <w:txbxContent>
                    <w:p w:rsidR="008205F4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05F4" w:rsidRPr="008205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14E9D8" wp14:editId="605C0CBD">
                <wp:simplePos x="0" y="0"/>
                <wp:positionH relativeFrom="column">
                  <wp:posOffset>4993640</wp:posOffset>
                </wp:positionH>
                <wp:positionV relativeFrom="paragraph">
                  <wp:posOffset>5459730</wp:posOffset>
                </wp:positionV>
                <wp:extent cx="1238885" cy="462915"/>
                <wp:effectExtent l="0" t="0" r="18415" b="13335"/>
                <wp:wrapNone/>
                <wp:docPr id="30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8205F4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393.2pt;margin-top:429.9pt;width:97.55pt;height:36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" filled="f" strokecolor="black [3213]">
                <v:stroke joinstyle="round"/>
                <v:textbox>
                  <w:txbxContent>
                    <w:p w:rsidR="008205F4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205F4" w:rsidRPr="008205F4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6618B0C" wp14:editId="272023C7">
                <wp:simplePos x="0" y="0"/>
                <wp:positionH relativeFrom="column">
                  <wp:posOffset>6605270</wp:posOffset>
                </wp:positionH>
                <wp:positionV relativeFrom="paragraph">
                  <wp:posOffset>4762500</wp:posOffset>
                </wp:positionV>
                <wp:extent cx="296545" cy="767080"/>
                <wp:effectExtent l="0" t="0" r="27305" b="13970"/>
                <wp:wrapNone/>
                <wp:docPr id="2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" cy="767080"/>
                          <a:chOff x="5757725" y="5067002"/>
                          <a:chExt cx="297146" cy="767179"/>
                        </a:xfrm>
                      </wpg:grpSpPr>
                      <wps:wsp>
                        <wps:cNvPr id="26" name="타원 26"/>
                        <wps:cNvSpPr/>
                        <wps:spPr bwMode="auto">
                          <a:xfrm>
                            <a:off x="5858506" y="5636473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직선 연결선 28"/>
                        <wps:cNvCnPr>
                          <a:stCxn id="26" idx="0"/>
                        </wps:cNvCnPr>
                        <wps:spPr bwMode="auto">
                          <a:xfrm flipH="1" flipV="1">
                            <a:off x="5757725" y="5067002"/>
                            <a:ext cx="198964" cy="569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26" style="position:absolute;left:0;text-align:left;margin-left:520.1pt;margin-top:375pt;width:23.35pt;height:60.4pt;z-index:251709440;mso-width-relative:margin;mso-height-relative:margin" coordorigin="57577,50670" coordsize="2971,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">
                <v:oval id="타원 26" o:spid="_x0000_s1027" style="position:absolute;left:58585;top:56364;width:1963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CRMUA&#10;AADbAAAADwAAAGRycy9kb3ducmV2LnhtbESPQWvCQBSE7wX/w/IKvZS6qUIs0VVCoNhToElBvD2z&#10;zyQ0+zZm1xj/fbdQ6HGYmW+YzW4ynRhpcK1lBa/zCARxZXXLtYKv8v3lDYTzyBo7y6TgTg5229nD&#10;BhNtb/xJY+FrESDsElTQeN8nUrqqIYNubnvi4J3tYNAHOdRSD3gLcNPJRRTF0mDLYaHBnrKGqu/i&#10;ahQc5Ph8zE+ncpUfbWb2aTwty4tST49TugbhafL/4b/2h1awiO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2UJExQAAANsAAAAPAAAAAAAAAAAAAAAAAJgCAABkcnMv&#10;ZG93bnJldi54bWxQSwUGAAAAAAQABAD1AAAAigMAAAAA&#10;" fillcolor="#4f81bd [3204]" strokecolor="black [3213]">
                  <v:shadow color="#eeece1 [3214]"/>
                </v:oval>
                <v:line id="직선 연결선 28" o:spid="_x0000_s1028" style="position:absolute;flip:x y;visibility:visible;mso-wrap-style:square" from="57577,50670" to="59566,5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tq3MIAAADbAAAADwAAAGRycy9kb3ducmV2LnhtbERPy2rCQBTdF/yH4QrdlDpRxJbUUWKq&#10;kKW1QreXzG0mbeZOyIx5/H1nUXB5OO/tfrSN6KnztWMFy0UCgrh0uuZKwfXz9PwKwgdkjY1jUjCR&#10;h/1u9rDFVLuBP6i/hErEEPYpKjAhtKmUvjRk0S9cSxy5b9dZDBF2ldQdDjHcNnKVJBtpsebYYLCl&#10;3FD5e7lZBevsrJ9u5fX9kP8U5+loiv7rZa3U43zM3kAEGsNd/O8utIJVHBu/xB8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tq3MIAAADbAAAADwAAAAAAAAAAAAAA&#10;AAChAgAAZHJzL2Rvd25yZXYueG1sUEsFBgAAAAAEAAQA+QAAAJADAAAAAA==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8205F4" w:rsidRPr="008205F4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70949A9" wp14:editId="5A5B8CFE">
                <wp:simplePos x="0" y="0"/>
                <wp:positionH relativeFrom="column">
                  <wp:posOffset>5253355</wp:posOffset>
                </wp:positionH>
                <wp:positionV relativeFrom="paragraph">
                  <wp:posOffset>4762500</wp:posOffset>
                </wp:positionV>
                <wp:extent cx="227965" cy="807720"/>
                <wp:effectExtent l="0" t="0" r="19685" b="11430"/>
                <wp:wrapNone/>
                <wp:docPr id="5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807720"/>
                          <a:chOff x="4409778" y="5067002"/>
                          <a:chExt cx="227989" cy="807884"/>
                        </a:xfrm>
                      </wpg:grpSpPr>
                      <wps:wsp>
                        <wps:cNvPr id="18" name="타원 18"/>
                        <wps:cNvSpPr/>
                        <wps:spPr bwMode="auto">
                          <a:xfrm>
                            <a:off x="4409778" y="5677178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선 연결선 21"/>
                        <wps:cNvCnPr>
                          <a:stCxn id="18" idx="0"/>
                        </wps:cNvCnPr>
                        <wps:spPr bwMode="auto">
                          <a:xfrm flipV="1">
                            <a:off x="4507961" y="5067002"/>
                            <a:ext cx="129806" cy="61017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9" o:spid="_x0000_s1026" style="position:absolute;left:0;text-align:left;margin-left:413.65pt;margin-top:375pt;width:17.95pt;height:63.6pt;z-index:251708416;mso-width-relative:margin;mso-height-relative:margin" coordorigin="44097,50670" coordsize="2279,8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">
                <v:oval id="타원 18" o:spid="_x0000_s1027" style="position:absolute;left:44097;top:56771;width:1964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5EMUA&#10;AADbAAAADwAAAGRycy9kb3ducmV2LnhtbESPQWvCQBCF74L/YRmhF9GNLWiJriJCaU+CRijexuw0&#10;Cc3Oxuw2pv/eOQjeZnhv3vtmteldrTpqQ+XZwGyagCLOva24MHDKPibvoEJEtlh7JgP/FGCzHg5W&#10;mFp/4wN1x1goCeGQooEyxibVOuQlOQxT3xCL9uNbh1HWttC2xZuEu1q/JslcO6xYGkpsaFdS/nv8&#10;cwa+dTc+7y+XbLE/+5373M77t+xqzMuo3y5BRerj0/y4/rKCL7Dyiw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ZrkQxQAAANsAAAAPAAAAAAAAAAAAAAAAAJgCAABkcnMv&#10;ZG93bnJldi54bWxQSwUGAAAAAAQABAD1AAAAigMAAAAA&#10;" fillcolor="#4f81bd [3204]" strokecolor="black [3213]">
                  <v:shadow color="#eeece1 [3214]"/>
                </v:oval>
                <v:line id="직선 연결선 21" o:spid="_x0000_s1028" style="position:absolute;flip:y;visibility:visible;mso-wrap-style:square" from="45079,50670" to="46377,5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PXrMAAAADbAAAADwAAAGRycy9kb3ducmV2LnhtbESPQYvCMBSE74L/ITzBm6YqLqUaRVwU&#10;r7rF87N5ttXmpTRZW/+9EQSPw8x8wyzXnanEgxpXWlYwGUcgiDOrS84VpH+7UQzCeWSNlWVS8CQH&#10;61W/t8RE25aP9Dj5XAQIuwQVFN7XiZQuK8igG9uaOHhX2xj0QTa51A22AW4qOY2iH2mw5LBQYE3b&#10;grL76d8ooEuc7rJ0c7ueb7T3v/M2nc1zpYaDbrMA4anz3/CnfdAKphN4fwk/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z16zAAAAA2wAAAA8AAAAAAAAAAAAAAAAA&#10;oQIAAGRycy9kb3ducmV2LnhtbFBLBQYAAAAABAAEAPkAAACOAwAAAAA=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3CD9BF" wp14:editId="0A7A3654">
                <wp:simplePos x="0" y="0"/>
                <wp:positionH relativeFrom="column">
                  <wp:posOffset>2753677</wp:posOffset>
                </wp:positionH>
                <wp:positionV relativeFrom="paragraph">
                  <wp:posOffset>2845118</wp:posOffset>
                </wp:positionV>
                <wp:extent cx="1045845" cy="416560"/>
                <wp:effectExtent l="0" t="9207" r="0" b="0"/>
                <wp:wrapNone/>
                <wp:docPr id="64" name="오른쪽 화살표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1045845" cy="4165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  <a:alpha val="41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63" o:spid="_x0000_s1026" type="#_x0000_t13" style="position:absolute;left:0;text-align:left;margin-left:216.8pt;margin-top:224.05pt;width:82.35pt;height:32.8pt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" adj="17298" fillcolor="#7f7f7f [1612]" stroked="f">
                <v:fill opacity="26985f"/>
                <v:stroke joinstyle="round"/>
              </v:shap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2E200" wp14:editId="7124D74A">
                <wp:simplePos x="0" y="0"/>
                <wp:positionH relativeFrom="column">
                  <wp:posOffset>5688330</wp:posOffset>
                </wp:positionH>
                <wp:positionV relativeFrom="paragraph">
                  <wp:posOffset>2080260</wp:posOffset>
                </wp:positionV>
                <wp:extent cx="1238885" cy="462915"/>
                <wp:effectExtent l="0" t="0" r="18415" b="13335"/>
                <wp:wrapNone/>
                <wp:docPr id="34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f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position:absolute;left:0;text-align:left;margin-left:447.9pt;margin-top:163.8pt;width:97.55pt;height:36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" filled="f" strokecolor="black [3213]">
                <v:stroke joinstyle="round"/>
                <v:textbox>
                  <w:txbxContent>
                    <w:p w:rsidR="005F5131" w:rsidRPr="00D838DF" w:rsidRDefault="00D838DF" w:rsidP="00D838DF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4220D" wp14:editId="757B2369">
                <wp:simplePos x="0" y="0"/>
                <wp:positionH relativeFrom="column">
                  <wp:posOffset>3881120</wp:posOffset>
                </wp:positionH>
                <wp:positionV relativeFrom="paragraph">
                  <wp:posOffset>2115185</wp:posOffset>
                </wp:positionV>
                <wp:extent cx="386080" cy="461645"/>
                <wp:effectExtent l="0" t="0" r="0" b="0"/>
                <wp:wrapNone/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4616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dash"/>
                        </a:ln>
                      </wps:spPr>
                      <wps:txbx>
                        <w:txbxContent>
                          <w:p w:rsidR="005F5131" w:rsidRDefault="005F5131" w:rsidP="005F5131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=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34" type="#_x0000_t202" style="position:absolute;left:0;text-align:left;margin-left:305.6pt;margin-top:166.55pt;width:30.4pt;height:36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" filled="f" stroked="f" strokeweight="1pt">
                <v:stroke dashstyle="dash"/>
                <v:textbox style="mso-fit-shape-to-text:t">
                  <w:txbxContent>
                    <w:p w:rsidR="005F5131" w:rsidRDefault="005F5131" w:rsidP="005F5131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0A796B" wp14:editId="7CE0C486">
                <wp:simplePos x="0" y="0"/>
                <wp:positionH relativeFrom="column">
                  <wp:posOffset>4294505</wp:posOffset>
                </wp:positionH>
                <wp:positionV relativeFrom="paragraph">
                  <wp:posOffset>2115185</wp:posOffset>
                </wp:positionV>
                <wp:extent cx="1238885" cy="462915"/>
                <wp:effectExtent l="0" t="0" r="18415" b="13335"/>
                <wp:wrapNone/>
                <wp:docPr id="12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0070C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C1206D" w:rsidRPr="00D838DF" w:rsidRDefault="00D838DF" w:rsidP="00D838DF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position:absolute;left:0;text-align:left;margin-left:338.15pt;margin-top:166.55pt;width:97.55pt;height:36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" filled="f" strokecolor="#0070c0" strokeweight="1.25pt">
                <v:stroke dashstyle="3 1" joinstyle="round"/>
                <v:textbox>
                  <w:txbxContent>
                    <w:p w:rsidR="00C1206D" w:rsidRPr="00D838DF" w:rsidRDefault="00D838DF" w:rsidP="00D838DF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E053E5" wp14:editId="19FF64EA">
                <wp:simplePos x="0" y="0"/>
                <wp:positionH relativeFrom="column">
                  <wp:posOffset>2608580</wp:posOffset>
                </wp:positionH>
                <wp:positionV relativeFrom="paragraph">
                  <wp:posOffset>2143760</wp:posOffset>
                </wp:positionV>
                <wp:extent cx="1238885" cy="462915"/>
                <wp:effectExtent l="0" t="0" r="18415" b="13335"/>
                <wp:wrapNone/>
                <wp:docPr id="10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0070C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position:absolute;left:0;text-align:left;margin-left:205.4pt;margin-top:168.8pt;width:97.55pt;height:36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" filled="f" strokecolor="#0070c0" strokeweight="1.25pt">
                <v:stroke dashstyle="3 1" joinstyle="round"/>
                <v:textbox>
                  <w:txbxContent>
                    <w:p w:rsidR="005F51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F2DFC" wp14:editId="2824199B">
                <wp:simplePos x="0" y="0"/>
                <wp:positionH relativeFrom="column">
                  <wp:posOffset>2608580</wp:posOffset>
                </wp:positionH>
                <wp:positionV relativeFrom="paragraph">
                  <wp:posOffset>668020</wp:posOffset>
                </wp:positionV>
                <wp:extent cx="1238885" cy="462915"/>
                <wp:effectExtent l="0" t="0" r="18415" b="13335"/>
                <wp:wrapNone/>
                <wp:docPr id="8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0070C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D838DF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b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position:absolute;left:0;text-align:left;margin-left:205.4pt;margin-top:52.6pt;width:97.55pt;height:36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" filled="f" strokecolor="#0070c0" strokeweight="1.25pt">
                <v:stroke dashstyle="3 1" joinstyle="round"/>
                <v:textbox>
                  <w:txbxContent>
                    <w:p w:rsidR="005F51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 w:rsidRPr="00D838DF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b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708EF" wp14:editId="1F1E6017">
                <wp:simplePos x="0" y="0"/>
                <wp:positionH relativeFrom="column">
                  <wp:posOffset>2005330</wp:posOffset>
                </wp:positionH>
                <wp:positionV relativeFrom="paragraph">
                  <wp:posOffset>2115185</wp:posOffset>
                </wp:positionV>
                <wp:extent cx="386080" cy="461645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" cy="46164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prstDash val="dash"/>
                        </a:ln>
                      </wps:spPr>
                      <wps:txbx>
                        <w:txbxContent>
                          <w:p w:rsidR="005F5131" w:rsidRDefault="005F5131" w:rsidP="005F5131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나눔고딕" w:eastAsia="나눔고딕" w:hAnsi="나눔고딕" w:cstheme="minorBidi" w:hint="eastAsia"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+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38" type="#_x0000_t202" style="position:absolute;left:0;text-align:left;margin-left:157.9pt;margin-top:166.55pt;width:30.4pt;height:36.3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" filled="f" stroked="f" strokeweight="1pt">
                <v:stroke dashstyle="dash"/>
                <v:textbox style="mso-fit-shape-to-text:t">
                  <w:txbxContent>
                    <w:p w:rsidR="005F5131" w:rsidRDefault="005F5131" w:rsidP="005F5131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나눔고딕" w:eastAsia="나눔고딕" w:hAnsi="나눔고딕" w:cstheme="minorBidi" w:hint="eastAsia"/>
                          <w:color w:val="000000" w:themeColor="text1"/>
                          <w:kern w:val="24"/>
                          <w:sz w:val="48"/>
                          <w:szCs w:val="4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590CB9" wp14:editId="524A0227">
                <wp:simplePos x="0" y="0"/>
                <wp:positionH relativeFrom="column">
                  <wp:posOffset>-219075</wp:posOffset>
                </wp:positionH>
                <wp:positionV relativeFrom="paragraph">
                  <wp:posOffset>1524000</wp:posOffset>
                </wp:positionV>
                <wp:extent cx="7219950" cy="0"/>
                <wp:effectExtent l="0" t="19050" r="0" b="19050"/>
                <wp:wrapNone/>
                <wp:docPr id="11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381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10" o:spid="_x0000_s1026" style="position:absolute;left:0;text-align:lef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120pt" to="551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" filled="t" fillcolor="#4f81bd [3204]" strokecolor="black [3213]" strokeweight="3pt">
                <v:stroke dashstyle="dash"/>
                <v:shadow color="#eeece1 [3214]"/>
              </v:lin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17033" wp14:editId="757A5327">
                <wp:simplePos x="0" y="0"/>
                <wp:positionH relativeFrom="column">
                  <wp:posOffset>-219075</wp:posOffset>
                </wp:positionH>
                <wp:positionV relativeFrom="paragraph">
                  <wp:posOffset>3133725</wp:posOffset>
                </wp:positionV>
                <wp:extent cx="7305675" cy="0"/>
                <wp:effectExtent l="0" t="19050" r="9525" b="19050"/>
                <wp:wrapNone/>
                <wp:docPr id="69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305675" cy="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381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68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246.75pt" to="558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" filled="t" fillcolor="#4f81bd [3204]" strokecolor="black [3213]" strokeweight="3pt">
                <v:stroke dashstyle="dash"/>
                <v:shadow color="#eeece1 [3214]"/>
              </v:lin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D4FE78" wp14:editId="363332D0">
                <wp:simplePos x="0" y="0"/>
                <wp:positionH relativeFrom="column">
                  <wp:posOffset>456565</wp:posOffset>
                </wp:positionH>
                <wp:positionV relativeFrom="paragraph">
                  <wp:posOffset>2143760</wp:posOffset>
                </wp:positionV>
                <wp:extent cx="1238885" cy="462915"/>
                <wp:effectExtent l="0" t="0" r="18415" b="13335"/>
                <wp:wrapNone/>
                <wp:docPr id="9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0070C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position:absolute;left:0;text-align:left;margin-left:35.95pt;margin-top:168.8pt;width:97.55pt;height:36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" filled="f" strokecolor="#0070c0" strokeweight="1.25pt">
                <v:stroke dashstyle="3 1" joinstyle="round"/>
                <v:textbox>
                  <w:txbxContent>
                    <w:p w:rsidR="005F51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c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311AB8" wp14:editId="27DAF7C9">
                <wp:simplePos x="0" y="0"/>
                <wp:positionH relativeFrom="column">
                  <wp:posOffset>456565</wp:posOffset>
                </wp:positionH>
                <wp:positionV relativeFrom="paragraph">
                  <wp:posOffset>668020</wp:posOffset>
                </wp:positionV>
                <wp:extent cx="1238885" cy="462915"/>
                <wp:effectExtent l="0" t="0" r="18415" b="13335"/>
                <wp:wrapNone/>
                <wp:docPr id="7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rgbClr val="0070C0"/>
                          </a:solidFill>
                          <a:prstDash val="sysDash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 w:rsidRPr="00D838DF"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a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position:absolute;left:0;text-align:left;margin-left:35.95pt;margin-top:52.6pt;width:97.55pt;height:36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" filled="f" strokecolor="#0070c0" strokeweight="1.25pt">
                <v:stroke dashstyle="3 1" joinstyle="round"/>
                <v:textbox>
                  <w:txbxContent>
                    <w:p w:rsidR="005F51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 w:rsidRPr="00D838DF"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60A5ED" wp14:editId="14CA28A7">
                <wp:simplePos x="0" y="0"/>
                <wp:positionH relativeFrom="column">
                  <wp:posOffset>2695575</wp:posOffset>
                </wp:positionH>
                <wp:positionV relativeFrom="paragraph">
                  <wp:posOffset>3505200</wp:posOffset>
                </wp:positionV>
                <wp:extent cx="1590040" cy="1581150"/>
                <wp:effectExtent l="0" t="0" r="10160" b="19050"/>
                <wp:wrapNone/>
                <wp:docPr id="24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1581150"/>
                          <a:chOff x="4391156" y="3807067"/>
                          <a:chExt cx="1590282" cy="1581150"/>
                        </a:xfrm>
                      </wpg:grpSpPr>
                      <wps:wsp>
                        <wps:cNvPr id="16" name="직사각형 16"/>
                        <wps:cNvSpPr/>
                        <wps:spPr bwMode="auto">
                          <a:xfrm>
                            <a:off x="4391156" y="3807067"/>
                            <a:ext cx="1590282" cy="4634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5131" w:rsidRPr="00D838DF" w:rsidRDefault="00D838DF" w:rsidP="00D838DF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  <w:lang w:eastAsia="ko-KR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타원 17"/>
                        <wps:cNvSpPr/>
                        <wps:spPr bwMode="auto">
                          <a:xfrm>
                            <a:off x="4397577" y="4072224"/>
                            <a:ext cx="1583860" cy="131599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:rsidR="005F5131" w:rsidRPr="005F5131" w:rsidRDefault="005F5131" w:rsidP="005F5131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32"/>
                                </w:rPr>
                              </w:pPr>
                              <w:r w:rsidRPr="005F5131">
                                <w:rPr>
                                  <w:rFonts w:ascii="나눔고딕" w:eastAsia="나눔고딕" w:hAnsi="나눔고딕" w:cstheme="minorBidi" w:hint="eastAsia"/>
                                  <w:color w:val="000000" w:themeColor="text1"/>
                                  <w:kern w:val="24"/>
                                  <w:sz w:val="32"/>
                                  <w:u w:val="single"/>
                                </w:rPr>
                                <w:t>동명이메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23" o:spid="_x0000_s1041" style="position:absolute;left:0;text-align:left;margin-left:212.25pt;margin-top:276pt;width:125.2pt;height:124.5pt;z-index:251669504;mso-height-relative:margin" coordorigin="43911,38070" coordsize="15902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">
                <v:rect id="직사각형 16" o:spid="_x0000_s1042" style="position:absolute;left:43911;top:38070;width:15903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7BsEA&#10;AADbAAAADwAAAGRycy9kb3ducmV2LnhtbERP22oCMRB9L/Qfwgh9KZq1iOhqlCK0CErBbT9g2Iy7&#10;i5vJkmQv+vVGEPo2h3Od9XYwtejI+cqygukkAUGcW11xoeDv92u8AOEDssbaMim4koft5vVljam2&#10;PZ+oy0IhYgj7FBWUITSplD4vyaCf2IY4cmfrDIYIXSG1wz6Gm1p+JMlcGqw4NpTY0K6k/JK1RkHX&#10;zgo+9Dez/HbHnxz9e7ZPWqXeRsPnCkSgIfyLn+69jvPn8PglHi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IuwbBAAAA2wAAAA8AAAAAAAAAAAAAAAAAmAIAAGRycy9kb3du&#10;cmV2LnhtbFBLBQYAAAAABAAEAPUAAACGAwAAAAA=&#10;" filled="f" strokecolor="black [3213]">
                  <v:stroke joinstyle="round"/>
                  <v:shadow color="#eeece1 [3214]"/>
                  <v:textbox>
                    <w:txbxContent>
                      <w:p w:rsidR="005F5131" w:rsidRPr="00D838DF" w:rsidRDefault="00D838DF" w:rsidP="00D838DF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  <w:lang w:eastAsia="ko-K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  <w:sz w:val="40"/>
                            <w:szCs w:val="40"/>
                            <w:lang w:eastAsia="ko-KR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oval id="타원 17" o:spid="_x0000_s1043" style="position:absolute;left:43975;top:40722;width:15839;height:13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y2ksIA&#10;AADbAAAADwAAAGRycy9kb3ducmV2LnhtbERPzWrCQBC+F3yHZYTe6kYLtsasYitC20Mh6gMM2Umy&#10;mJ2N2TWJb98tFHqbj+93su1oG9FT541jBfNZAoK4cNpwpeB8Ojy9gvABWWPjmBTcycN2M3nIMNVu&#10;4Jz6Y6hEDGGfooI6hDaV0hc1WfQz1xJHrnSdxRBhV0nd4RDDbSMXSbKUFg3Hhhpbeq+puBxvVsHn&#10;9/PbcF1Wef51Xxz2uemNX5VKPU7H3RpEoDH8i//cHzrOf4H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LLaSwgAAANsAAAAPAAAAAAAAAAAAAAAAAJgCAABkcnMvZG93&#10;bnJldi54bWxQSwUGAAAAAAQABAD1AAAAhwMAAAAA&#10;" filled="f" strokecolor="#0070c0">
                  <v:stroke dashstyle="dash"/>
                  <v:textbox>
                    <w:txbxContent>
                      <w:p w:rsidR="005F5131" w:rsidRPr="005F5131" w:rsidRDefault="005F5131" w:rsidP="005F5131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32"/>
                          </w:rPr>
                        </w:pPr>
                        <w:proofErr w:type="spellStart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32"/>
                            <w:u w:val="single"/>
                          </w:rPr>
                          <w:t>동명이메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C1206D" w:rsidRPr="005F513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8640F2" wp14:editId="7B76592E">
                <wp:simplePos x="0" y="0"/>
                <wp:positionH relativeFrom="column">
                  <wp:posOffset>333375</wp:posOffset>
                </wp:positionH>
                <wp:positionV relativeFrom="paragraph">
                  <wp:posOffset>3505200</wp:posOffset>
                </wp:positionV>
                <wp:extent cx="1590040" cy="1581150"/>
                <wp:effectExtent l="0" t="0" r="10160" b="19050"/>
                <wp:wrapNone/>
                <wp:docPr id="35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1581150"/>
                          <a:chOff x="2031305" y="3807067"/>
                          <a:chExt cx="1590282" cy="1581150"/>
                        </a:xfrm>
                      </wpg:grpSpPr>
                      <wps:wsp>
                        <wps:cNvPr id="13" name="직사각형 13"/>
                        <wps:cNvSpPr/>
                        <wps:spPr bwMode="auto">
                          <a:xfrm>
                            <a:off x="2031305" y="3807067"/>
                            <a:ext cx="1590282" cy="463497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F5131" w:rsidRPr="00D838DF" w:rsidRDefault="00D838DF" w:rsidP="00D838DF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  <w:lang w:eastAsia="ko-KR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타원 14"/>
                        <wps:cNvSpPr/>
                        <wps:spPr bwMode="auto">
                          <a:xfrm>
                            <a:off x="2037726" y="4072224"/>
                            <a:ext cx="1583860" cy="1315993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0070C0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/>
                        </wps:spPr>
                        <wps:txbx>
                          <w:txbxContent>
                            <w:p w:rsidR="005F5131" w:rsidRPr="005F5131" w:rsidRDefault="005F5131" w:rsidP="005F5131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5F5131">
                                <w:rPr>
                                  <w:rFonts w:ascii="나눔고딕" w:eastAsia="나눔고딕" w:hAnsi="나눔고딕" w:cstheme="minorBidi" w:hint="eastAsia"/>
                                  <w:color w:val="000000" w:themeColor="text1"/>
                                  <w:kern w:val="24"/>
                                  <w:sz w:val="28"/>
                                  <w:u w:val="single"/>
                                </w:rPr>
                                <w:t xml:space="preserve">필드의 </w:t>
                              </w:r>
                            </w:p>
                            <w:p w:rsidR="005F5131" w:rsidRPr="005F5131" w:rsidRDefault="005F5131" w:rsidP="005F5131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</w:rPr>
                              </w:pPr>
                              <w:r w:rsidRPr="005F5131">
                                <w:rPr>
                                  <w:rFonts w:ascii="나눔고딕" w:eastAsia="나눔고딕" w:hAnsi="나눔고딕" w:cstheme="minorBidi" w:hint="eastAsia"/>
                                  <w:color w:val="000000" w:themeColor="text1"/>
                                  <w:kern w:val="24"/>
                                  <w:sz w:val="28"/>
                                  <w:u w:val="single"/>
                                </w:rPr>
                                <w:t>공개, 비공개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4" o:spid="_x0000_s1044" style="position:absolute;left:0;text-align:left;margin-left:26.25pt;margin-top:276pt;width:125.2pt;height:124.5pt;z-index:251668480;mso-height-relative:margin" coordorigin="20313,38070" coordsize="15902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">
                <v:rect id="직사각형 13" o:spid="_x0000_s1045" style="position:absolute;left:20313;top:38070;width:15902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8YnsIA&#10;AADbAAAADwAAAGRycy9kb3ducmV2LnhtbERP22rCQBB9L/Qflin4UszGWopGVylCRWgRTP2AITsm&#10;odnZsLu56Ne7hULf5nCus96OphE9OV9bVjBLUhDEhdU1lwrO3x/TBQgfkDU2lknBlTxsN48Pa8y0&#10;HfhEfR5KEUPYZ6igCqHNpPRFRQZ9YlviyF2sMxgidKXUDocYbhr5kqZv0mDNsaHClnYVFT95ZxT0&#10;3WvJn8PNLPfu61igf84PaafU5Gl8X4EINIZ/8Z/7oOP8Ofz+E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xiewgAAANsAAAAPAAAAAAAAAAAAAAAAAJgCAABkcnMvZG93&#10;bnJldi54bWxQSwUGAAAAAAQABAD1AAAAhwMAAAAA&#10;" filled="f" strokecolor="black [3213]">
                  <v:stroke joinstyle="round"/>
                  <v:shadow color="#eeece1 [3214]"/>
                  <v:textbox>
                    <w:txbxContent>
                      <w:p w:rsidR="005F5131" w:rsidRPr="00D838DF" w:rsidRDefault="00D838DF" w:rsidP="00D838DF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sz w:val="40"/>
                            <w:szCs w:val="40"/>
                            <w:lang w:eastAsia="ko-KR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oval id="타원 14" o:spid="_x0000_s1046" style="position:absolute;left:20377;top:40722;width:15838;height:13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4o5cIA&#10;AADbAAAADwAAAGRycy9kb3ducmV2LnhtbERPzWrCQBC+F/oOyxR6001tEZtmlaoI1YMQ2wcYspNk&#10;aXY2za5JfHtXEHqbj+93stVoG9FT541jBS/TBARx4bThSsHP926yAOEDssbGMSm4kIfV8vEhw1S7&#10;gXPqT6ESMYR9igrqENpUSl/UZNFPXUscudJ1FkOEXSV1h0MMt42cJclcWjQcG2psaVNT8Xs6WwX7&#10;4+t6+JtXeX64zHbb3PTGv5dKPT+Nnx8gAo3hX3x3f+k4/w1uv8QD5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ijlwgAAANsAAAAPAAAAAAAAAAAAAAAAAJgCAABkcnMvZG93&#10;bnJldi54bWxQSwUGAAAAAAQABAD1AAAAhwMAAAAA&#10;" filled="f" strokecolor="#0070c0">
                  <v:stroke dashstyle="dash"/>
                  <v:textbox>
                    <w:txbxContent>
                      <w:p w:rsidR="005F5131" w:rsidRPr="005F5131" w:rsidRDefault="005F5131" w:rsidP="005F5131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28"/>
                            <w:u w:val="single"/>
                          </w:rPr>
                          <w:t>필드의</w:t>
                        </w:r>
                        <w:proofErr w:type="spellEnd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28"/>
                            <w:u w:val="single"/>
                          </w:rPr>
                          <w:t xml:space="preserve"> </w:t>
                        </w:r>
                      </w:p>
                      <w:p w:rsidR="005F5131" w:rsidRPr="005F5131" w:rsidRDefault="005F5131" w:rsidP="005F5131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</w:rPr>
                        </w:pPr>
                        <w:proofErr w:type="spellStart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28"/>
                            <w:u w:val="single"/>
                          </w:rPr>
                          <w:t>공개</w:t>
                        </w:r>
                        <w:proofErr w:type="spellEnd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28"/>
                            <w:u w:val="single"/>
                          </w:rPr>
                          <w:t xml:space="preserve">, </w:t>
                        </w:r>
                        <w:proofErr w:type="spellStart"/>
                        <w:r w:rsidRPr="005F5131">
                          <w:rPr>
                            <w:rFonts w:ascii="나눔고딕" w:eastAsia="나눔고딕" w:hAnsi="나눔고딕" w:cstheme="minorBidi" w:hint="eastAsia"/>
                            <w:color w:val="000000" w:themeColor="text1"/>
                            <w:kern w:val="24"/>
                            <w:sz w:val="28"/>
                            <w:u w:val="single"/>
                          </w:rPr>
                          <w:t>비공개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482EAE" wp14:editId="1A336B28">
                <wp:simplePos x="0" y="0"/>
                <wp:positionH relativeFrom="column">
                  <wp:posOffset>3726180</wp:posOffset>
                </wp:positionH>
                <wp:positionV relativeFrom="paragraph">
                  <wp:posOffset>5459730</wp:posOffset>
                </wp:positionV>
                <wp:extent cx="1238885" cy="462915"/>
                <wp:effectExtent l="0" t="0" r="18415" b="13335"/>
                <wp:wrapNone/>
                <wp:docPr id="6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left:0;text-align:left;margin-left:293.4pt;margin-top:429.9pt;width:97.5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" filled="f" strokecolor="black [3213]">
                <v:stroke joinstyle="round"/>
                <v:textbox>
                  <w:txbxContent>
                    <w:p w:rsidR="005F51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A29BDF" wp14:editId="164298A6">
                <wp:simplePos x="0" y="0"/>
                <wp:positionH relativeFrom="column">
                  <wp:posOffset>2450465</wp:posOffset>
                </wp:positionH>
                <wp:positionV relativeFrom="paragraph">
                  <wp:posOffset>5459730</wp:posOffset>
                </wp:positionV>
                <wp:extent cx="1238885" cy="462915"/>
                <wp:effectExtent l="0" t="0" r="18415" b="13335"/>
                <wp:wrapNone/>
                <wp:docPr id="4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m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left:0;text-align:left;margin-left:192.95pt;margin-top:429.9pt;width:97.55pt;height:36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" filled="f" strokecolor="black [3213]">
                <v:stroke joinstyle="round"/>
                <v:textbox>
                  <w:txbxContent>
                    <w:p w:rsidR="005F5131" w:rsidRPr="00D838DF" w:rsidRDefault="00D838DF" w:rsidP="00D838DF">
                      <w:pPr>
                        <w:kinsoku w:val="0"/>
                        <w:overflowPunct w:val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3E6DB98" wp14:editId="1A830E0B">
                <wp:simplePos x="0" y="0"/>
                <wp:positionH relativeFrom="column">
                  <wp:posOffset>4062095</wp:posOffset>
                </wp:positionH>
                <wp:positionV relativeFrom="paragraph">
                  <wp:posOffset>4762500</wp:posOffset>
                </wp:positionV>
                <wp:extent cx="296545" cy="767080"/>
                <wp:effectExtent l="0" t="0" r="27305" b="13970"/>
                <wp:wrapNone/>
                <wp:docPr id="54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" cy="767080"/>
                          <a:chOff x="5757725" y="5067002"/>
                          <a:chExt cx="297146" cy="767179"/>
                        </a:xfrm>
                      </wpg:grpSpPr>
                      <wps:wsp>
                        <wps:cNvPr id="42" name="타원 42"/>
                        <wps:cNvSpPr/>
                        <wps:spPr bwMode="auto">
                          <a:xfrm>
                            <a:off x="5858506" y="5636473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선 연결선 43"/>
                        <wps:cNvCnPr>
                          <a:stCxn id="42" idx="0"/>
                        </wps:cNvCnPr>
                        <wps:spPr bwMode="auto">
                          <a:xfrm flipH="1" flipV="1">
                            <a:off x="5757725" y="5067002"/>
                            <a:ext cx="198964" cy="569471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26" style="position:absolute;left:0;text-align:left;margin-left:319.85pt;margin-top:375pt;width:23.35pt;height:60.4pt;z-index:251676672;mso-width-relative:margin;mso-height-relative:margin" coordorigin="57577,50670" coordsize="2971,7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">
                <v:oval id="타원 42" o:spid="_x0000_s1027" style="position:absolute;left:58585;top:56364;width:1963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h58QA&#10;AADbAAAADwAAAGRycy9kb3ducmV2LnhtbESPQYvCMBSE7wv+h/AEL4um6qJSjSLCsnsS1gri7dk8&#10;22Lz0m1irf/eCILHYWa+YRar1pSiodoVlhUMBxEI4tTqgjMF++S7PwPhPLLG0jIpuJOD1bLzscBY&#10;2xv/UbPzmQgQdjEqyL2vYildmpNBN7AVcfDOtjbog6wzqWu8Bbgp5SiKJtJgwWEhx4o2OaWX3dUo&#10;OMjm87g9nZLp9mg35mc9acfJv1K9brueg/DU+nf41f7VCr5G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9oefEAAAA2wAAAA8AAAAAAAAAAAAAAAAAmAIAAGRycy9k&#10;b3ducmV2LnhtbFBLBQYAAAAABAAEAPUAAACJAwAAAAA=&#10;" fillcolor="#4f81bd [3204]" strokecolor="black [3213]">
                  <v:shadow color="#eeece1 [3214]"/>
                </v:oval>
                <v:line id="직선 연결선 43" o:spid="_x0000_s1028" style="position:absolute;flip:x y;visibility:visible;mso-wrap-style:square" from="57577,50670" to="59566,5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AdDcMAAADbAAAADwAAAGRycy9kb3ducmV2LnhtbESPQWvCQBSE70L/w/IKvYhuaqVKdBW1&#10;LeRoVfD6yD6zsdm3IbvG+O+7guBxmPlmmPmys5VoqfGlYwXvwwQEce50yYWCw/5nMAXhA7LGyjEp&#10;uJGH5eKlN8dUuyv/UrsLhYgl7FNUYEKoUyl9bsiiH7qaOHon11gMUTaF1A1eY7mt5ChJPqXFkuOC&#10;wZo2hvK/3cUqGK+2un/JD1/rzTnb3r5N1h4nY6XeXrvVDESgLjzDDzrTkfuA+5f4A+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wHQ3DAAAA2wAAAA8AAAAAAAAAAAAA&#10;AAAAoQIAAGRycy9kb3ducmV2LnhtbFBLBQYAAAAABAAEAPkAAACRAwAAAAA=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C1206D" w:rsidRPr="005F5131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0BE7BD6" wp14:editId="16A1914B">
                <wp:simplePos x="0" y="0"/>
                <wp:positionH relativeFrom="column">
                  <wp:posOffset>2710180</wp:posOffset>
                </wp:positionH>
                <wp:positionV relativeFrom="paragraph">
                  <wp:posOffset>4762500</wp:posOffset>
                </wp:positionV>
                <wp:extent cx="227965" cy="807720"/>
                <wp:effectExtent l="0" t="0" r="19685" b="11430"/>
                <wp:wrapNone/>
                <wp:docPr id="50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965" cy="807720"/>
                          <a:chOff x="4409778" y="5067002"/>
                          <a:chExt cx="227989" cy="807884"/>
                        </a:xfrm>
                      </wpg:grpSpPr>
                      <wps:wsp>
                        <wps:cNvPr id="39" name="타원 39"/>
                        <wps:cNvSpPr/>
                        <wps:spPr bwMode="auto">
                          <a:xfrm>
                            <a:off x="4409778" y="5677178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선 연결선 40"/>
                        <wps:cNvCnPr>
                          <a:stCxn id="39" idx="0"/>
                        </wps:cNvCnPr>
                        <wps:spPr bwMode="auto">
                          <a:xfrm flipV="1">
                            <a:off x="4507961" y="5067002"/>
                            <a:ext cx="129806" cy="610176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9" o:spid="_x0000_s1026" style="position:absolute;left:0;text-align:left;margin-left:213.4pt;margin-top:375pt;width:17.95pt;height:63.6pt;z-index:251675648;mso-width-relative:margin;mso-height-relative:margin" coordorigin="44097,50670" coordsize="2279,8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">
                <v:oval id="타원 39" o:spid="_x0000_s1027" style="position:absolute;left:44097;top:56771;width:1964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9A68YA&#10;AADbAAAADwAAAGRycy9kb3ducmV2LnhtbESPQWvCQBSE70L/w/IKvYhu2oCtqauEQNGToCkUb8/s&#10;axKafZtm1yT++25B8DjMzDfMajOaRvTUudqygud5BIK4sLrmUsFn/jF7A+E8ssbGMim4koPN+mGy&#10;wkTbgQ/UH30pAoRdggoq79tESldUZNDNbUscvG/bGfRBdqXUHQ4Bbhr5EkULabDmsFBhS1lFxc/x&#10;YhR8yX562p/P+ev+ZDOzTRdjnP8q9fQ4pu8gPI3+Hr61d1pBvIT/L+EH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9A68YAAADbAAAADwAAAAAAAAAAAAAAAACYAgAAZHJz&#10;L2Rvd25yZXYueG1sUEsFBgAAAAAEAAQA9QAAAIsDAAAAAA==&#10;" fillcolor="#4f81bd [3204]" strokecolor="black [3213]">
                  <v:shadow color="#eeece1 [3214]"/>
                </v:oval>
                <v:line id="직선 연결선 40" o:spid="_x0000_s1028" style="position:absolute;flip:y;visibility:visible;mso-wrap-style:square" from="45079,50670" to="46377,56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l74AAADbAAAADwAAAGRycy9kb3ducmV2LnhtbERPy4rCMBTdD/gP4QruxtQnUo1SlMps&#10;R4vra3Ntq81NaaKtfz9ZCLM8nPdm15tavKh1lWUFk3EEgji3uuJCQXZOv1cgnEfWWFsmBW9ysNsO&#10;vjYYa9vxL71OvhAhhF2MCkrvm1hKl5dk0I1tQxy4m20N+gDbQuoWuxBuajmNoqU0WHFoKLGhfUn5&#10;4/Q0Cui6ytI8S+63y52O/rDostmiUGo07JM1CE+9/xd/3D9awTysD1/CD5Db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YJeXvgAAANsAAAAPAAAAAAAAAAAAAAAAAKEC&#10;AABkcnMvZG93bnJldi54bWxQSwUGAAAAAAQABAD5AAAAjAMAAAAA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4FA7D6" wp14:editId="3DE6A26C">
                <wp:simplePos x="0" y="0"/>
                <wp:positionH relativeFrom="column">
                  <wp:posOffset>1058545</wp:posOffset>
                </wp:positionH>
                <wp:positionV relativeFrom="paragraph">
                  <wp:posOffset>5459730</wp:posOffset>
                </wp:positionV>
                <wp:extent cx="1238885" cy="462915"/>
                <wp:effectExtent l="0" t="0" r="18415" b="13335"/>
                <wp:wrapNone/>
                <wp:docPr id="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l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left:0;text-align:left;margin-left:83.35pt;margin-top:429.9pt;width:97.55pt;height:36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" filled="f" strokecolor="black [3213]">
                <v:stroke joinstyle="round"/>
                <v:textbox>
                  <w:txbxContent>
                    <w:p w:rsidR="005F5131" w:rsidRPr="00D838DF" w:rsidRDefault="00D838DF" w:rsidP="00D838DF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 w:rsidRPr="005F5131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F1CF5E" wp14:editId="7EAD2395">
                <wp:simplePos x="0" y="0"/>
                <wp:positionH relativeFrom="column">
                  <wp:posOffset>1706245</wp:posOffset>
                </wp:positionH>
                <wp:positionV relativeFrom="paragraph">
                  <wp:posOffset>4762500</wp:posOffset>
                </wp:positionV>
                <wp:extent cx="223520" cy="746760"/>
                <wp:effectExtent l="0" t="0" r="24130" b="15240"/>
                <wp:wrapNone/>
                <wp:docPr id="46" name="그룹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520" cy="746760"/>
                          <a:chOff x="3397874" y="5067002"/>
                          <a:chExt cx="223713" cy="746826"/>
                        </a:xfrm>
                      </wpg:grpSpPr>
                      <wps:wsp>
                        <wps:cNvPr id="27" name="타원 27"/>
                        <wps:cNvSpPr/>
                        <wps:spPr bwMode="auto">
                          <a:xfrm>
                            <a:off x="3425222" y="5616120"/>
                            <a:ext cx="196365" cy="19770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선 연결선 37"/>
                        <wps:cNvCnPr>
                          <a:stCxn id="27" idx="0"/>
                        </wps:cNvCnPr>
                        <wps:spPr bwMode="auto">
                          <a:xfrm flipH="1" flipV="1">
                            <a:off x="3397874" y="5067002"/>
                            <a:ext cx="125531" cy="549118"/>
                          </a:xfrm>
                          <a:prstGeom prst="line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45" o:spid="_x0000_s1026" style="position:absolute;left:0;text-align:left;margin-left:134.35pt;margin-top:375pt;width:17.6pt;height:58.8pt;z-index:251674624;mso-width-relative:margin;mso-height-relative:margin" coordorigin="33978,50670" coordsize="2237,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">
                <v:oval id="타원 27" o:spid="_x0000_s1027" style="position:absolute;left:34252;top:56161;width:1963;height:1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Xn38UA&#10;AADbAAAADwAAAGRycy9kb3ducmV2LnhtbESPQWvCQBSE7wX/w/IKvZS6qUIs0VVCoNhToEYQb8/s&#10;MwnNvo3ZNcZ/3y0UPA4z8w2z2oymFQP1rrGs4H0agSAurW64UrAvPt8+QDiPrLG1TAru5GCznjyt&#10;MNH2xt807HwlAoRdggpq77tESlfWZNBNbUccvLPtDfog+0rqHm8Bblo5i6JYGmw4LNTYUVZT+bO7&#10;GgUHObwe89OpWORHm5ltGo/z4qLUy/OYLkF4Gv0j/N/+0gpmC/j7E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effxQAAANsAAAAPAAAAAAAAAAAAAAAAAJgCAABkcnMv&#10;ZG93bnJldi54bWxQSwUGAAAAAAQABAD1AAAAigMAAAAA&#10;" fillcolor="#4f81bd [3204]" strokecolor="black [3213]">
                  <v:shadow color="#eeece1 [3214]"/>
                </v:oval>
                <v:line id="직선 연결선 37" o:spid="_x0000_s1028" style="position:absolute;flip:x y;visibility:visible;mso-wrap-style:square" from="33978,50670" to="35234,56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1oc8QAAADbAAAADwAAAGRycy9kb3ducmV2LnhtbESPQWvCQBSE7wX/w/KEXoputFIluora&#10;CjlaK3h9ZJ/ZaPZtyK4x/nu3UOhxmJlvmMWqs5VoqfGlYwWjYQKCOHe65ELB8Wc3mIHwAVlj5ZgU&#10;PMjDatl7WWCq3Z2/qT2EQkQI+xQVmBDqVEqfG7Loh64mjt7ZNRZDlE0hdYP3CLeVHCfJh7RYclww&#10;WNPWUH493KyCyXqv32758XOzvWT7x5fJ2tN0otRrv1vPQQTqwn/4r51pBe9T+P0Sf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TWhzxAAAANsAAAAPAAAAAAAAAAAA&#10;AAAAAKECAABkcnMvZG93bnJldi54bWxQSwUGAAAAAAQABAD5AAAAkgMAAAAA&#10;" filled="t" fillcolor="#4f81bd [3204]" strokecolor="black [3213]">
                  <v:shadow color="#eeece1 [3214]"/>
                </v:line>
              </v:group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B148C" wp14:editId="1C901DCC">
                <wp:simplePos x="0" y="0"/>
                <wp:positionH relativeFrom="column">
                  <wp:posOffset>-217170</wp:posOffset>
                </wp:positionH>
                <wp:positionV relativeFrom="paragraph">
                  <wp:posOffset>5459730</wp:posOffset>
                </wp:positionV>
                <wp:extent cx="1238885" cy="462915"/>
                <wp:effectExtent l="0" t="0" r="18415" b="13335"/>
                <wp:wrapNone/>
                <wp:docPr id="2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38885" cy="4629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txbx>
                        <w:txbxContent>
                          <w:p w:rsidR="005F5131" w:rsidRPr="00D838DF" w:rsidRDefault="00D838DF" w:rsidP="00D838DF">
                            <w:pPr>
                              <w:pStyle w:val="a4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sz w:val="40"/>
                                <w:szCs w:val="40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  <w:lang w:eastAsia="ko-KR"/>
                              </w:rPr>
                              <w:t>k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left:0;text-align:left;margin-left:-17.1pt;margin-top:429.9pt;width:97.55pt;height:36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" filled="f" strokecolor="black [3213]">
                <v:stroke joinstyle="round"/>
                <v:textbox>
                  <w:txbxContent>
                    <w:p w:rsidR="005F5131" w:rsidRPr="00D838DF" w:rsidRDefault="00D838DF" w:rsidP="00D838DF">
                      <w:pPr>
                        <w:pStyle w:val="a4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sz w:val="40"/>
                          <w:szCs w:val="40"/>
                          <w:lang w:eastAsia="ko-KR"/>
                        </w:rPr>
                      </w:pPr>
                      <w:proofErr w:type="gramStart"/>
                      <w:r>
                        <w:rPr>
                          <w:rFonts w:hint="eastAsia"/>
                          <w:sz w:val="40"/>
                          <w:szCs w:val="40"/>
                          <w:lang w:eastAsia="ko-KR"/>
                        </w:rPr>
                        <w:t>k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120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3D3E7" wp14:editId="5C7538FB">
                <wp:simplePos x="0" y="0"/>
                <wp:positionH relativeFrom="column">
                  <wp:posOffset>335280</wp:posOffset>
                </wp:positionH>
                <wp:positionV relativeFrom="paragraph">
                  <wp:posOffset>5320030</wp:posOffset>
                </wp:positionV>
                <wp:extent cx="196215" cy="197485"/>
                <wp:effectExtent l="0" t="0" r="13335" b="12065"/>
                <wp:wrapNone/>
                <wp:docPr id="22" name="타원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215" cy="19748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타원 22" o:spid="_x0000_s1026" style="position:absolute;left:0;text-align:left;margin-left:26.4pt;margin-top:418.9pt;width:15.45pt;height:1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" fillcolor="#4f81bd [3204]" strokecolor="black [3213]">
                <v:shadow color="#eeece1 [3214]"/>
              </v:oval>
            </w:pict>
          </mc:Fallback>
        </mc:AlternateContent>
      </w:r>
      <w:r w:rsidR="00C1206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17DCE3" wp14:editId="6681B2ED">
                <wp:simplePos x="0" y="0"/>
                <wp:positionH relativeFrom="column">
                  <wp:posOffset>433070</wp:posOffset>
                </wp:positionH>
                <wp:positionV relativeFrom="paragraph">
                  <wp:posOffset>4762500</wp:posOffset>
                </wp:positionV>
                <wp:extent cx="147955" cy="557530"/>
                <wp:effectExtent l="0" t="0" r="23495" b="1397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47955" cy="557530"/>
                        </a:xfrm>
                        <a:prstGeom prst="line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5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75pt" to="45.75pt,4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" filled="t" fillcolor="#4f81bd [3204]" strokecolor="black [3213]">
                <v:shadow color="#eeece1 [3214]"/>
              </v:lin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BA0C5C" wp14:editId="3478EC3B">
                <wp:simplePos x="0" y="0"/>
                <wp:positionH relativeFrom="column">
                  <wp:posOffset>483870</wp:posOffset>
                </wp:positionH>
                <wp:positionV relativeFrom="paragraph">
                  <wp:posOffset>1350645</wp:posOffset>
                </wp:positionV>
                <wp:extent cx="1045845" cy="416560"/>
                <wp:effectExtent l="0" t="9207" r="0" b="0"/>
                <wp:wrapNone/>
                <wp:docPr id="1" name="오른쪽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1045845" cy="4165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  <a:alpha val="41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18" o:spid="_x0000_s1026" type="#_x0000_t13" style="position:absolute;left:0;text-align:left;margin-left:38.1pt;margin-top:106.35pt;width:82.35pt;height:32.8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" adj="17298" fillcolor="#7f7f7f [1612]" stroked="f">
                <v:fill opacity="26985f"/>
                <v:stroke joinstyle="round"/>
              </v:shap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B5FDD" wp14:editId="35695F40">
                <wp:simplePos x="0" y="0"/>
                <wp:positionH relativeFrom="column">
                  <wp:posOffset>2779395</wp:posOffset>
                </wp:positionH>
                <wp:positionV relativeFrom="paragraph">
                  <wp:posOffset>1350645</wp:posOffset>
                </wp:positionV>
                <wp:extent cx="1045845" cy="416560"/>
                <wp:effectExtent l="0" t="9207" r="0" b="0"/>
                <wp:wrapNone/>
                <wp:docPr id="62" name="오른쪽 화살표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1045845" cy="4165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  <a:alpha val="41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61" o:spid="_x0000_s1026" type="#_x0000_t13" style="position:absolute;left:0;text-align:left;margin-left:218.85pt;margin-top:106.35pt;width:82.35pt;height:32.8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" adj="17298" fillcolor="#7f7f7f [1612]" stroked="f">
                <v:fill opacity="26985f"/>
                <v:stroke joinstyle="round"/>
              </v:shape>
            </w:pict>
          </mc:Fallback>
        </mc:AlternateContent>
      </w:r>
      <w:r w:rsidR="00C1206D" w:rsidRPr="005F51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77FC68" wp14:editId="641AF9AC">
                <wp:simplePos x="0" y="0"/>
                <wp:positionH relativeFrom="column">
                  <wp:posOffset>483870</wp:posOffset>
                </wp:positionH>
                <wp:positionV relativeFrom="paragraph">
                  <wp:posOffset>2837815</wp:posOffset>
                </wp:positionV>
                <wp:extent cx="1045845" cy="416560"/>
                <wp:effectExtent l="0" t="9207" r="0" b="0"/>
                <wp:wrapNone/>
                <wp:docPr id="63" name="오른쪽 화살표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>
                          <a:off x="0" y="0"/>
                          <a:ext cx="1045845" cy="41656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50000"/>
                            <a:alpha val="41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오른쪽 화살표 62" o:spid="_x0000_s1026" type="#_x0000_t13" style="position:absolute;left:0;text-align:left;margin-left:38.1pt;margin-top:223.45pt;width:82.35pt;height:32.8pt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" adj="17298" fillcolor="#7f7f7f [1612]" stroked="f">
                <v:fill opacity="26985f"/>
                <v:stroke joinstyle="round"/>
              </v:shape>
            </w:pict>
          </mc:Fallback>
        </mc:AlternateContent>
      </w:r>
      <w:r w:rsidR="00040474">
        <w:rPr>
          <w:rFonts w:hint="eastAsia"/>
        </w:rPr>
        <w:t>OOP</w:t>
      </w:r>
    </w:p>
    <w:p w:rsidR="00421E00" w:rsidRDefault="00421E00">
      <w:pPr>
        <w:rPr>
          <w:rFonts w:asciiTheme="minorHAnsi" w:eastAsiaTheme="minorEastAsia" w:hAnsiTheme="minorHAnsi"/>
          <w:sz w:val="32"/>
          <w:szCs w:val="28"/>
          <w:lang w:eastAsia="ko-KR"/>
        </w:rPr>
      </w:pPr>
      <w:r>
        <w:rPr>
          <w:rFonts w:asciiTheme="minorHAnsi" w:eastAsiaTheme="minorEastAsia" w:hAnsiTheme="minorHAnsi"/>
          <w:sz w:val="32"/>
          <w:szCs w:val="28"/>
          <w:lang w:eastAsia="ko-KR"/>
        </w:rPr>
        <w:br w:type="page"/>
      </w:r>
    </w:p>
    <w:p w:rsidR="00421E00" w:rsidRPr="00877315" w:rsidRDefault="00421E00" w:rsidP="00877315">
      <w:pPr>
        <w:pStyle w:val="10"/>
      </w:pPr>
      <w:r w:rsidRPr="00877315">
        <w:rPr>
          <w:rFonts w:hint="eastAsia"/>
        </w:rPr>
        <w:lastRenderedPageBreak/>
        <w:t>다음과 같은 멤버변수를 갖는 Student클래스를 정의하시오.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55"/>
        <w:gridCol w:w="3555"/>
        <w:gridCol w:w="3555"/>
      </w:tblGrid>
      <w:tr w:rsidR="00393967" w:rsidTr="00393967"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</w:rPr>
            </w:pPr>
            <w:r w:rsidRPr="00393967">
              <w:rPr>
                <w:rFonts w:hint="eastAsia"/>
                <w:sz w:val="22"/>
              </w:rPr>
              <w:t>타</w:t>
            </w:r>
            <w:r w:rsidRPr="00393967">
              <w:rPr>
                <w:rFonts w:hint="eastAsia"/>
                <w:sz w:val="22"/>
              </w:rPr>
              <w:t xml:space="preserve"> </w:t>
            </w:r>
            <w:r w:rsidRPr="00393967">
              <w:rPr>
                <w:rFonts w:hint="eastAsia"/>
                <w:sz w:val="22"/>
              </w:rPr>
              <w:t>입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</w:rPr>
            </w:pPr>
            <w:r w:rsidRPr="00393967">
              <w:rPr>
                <w:rFonts w:hint="eastAsia"/>
                <w:sz w:val="22"/>
              </w:rPr>
              <w:t>변수명</w:t>
            </w:r>
          </w:p>
        </w:tc>
        <w:tc>
          <w:tcPr>
            <w:tcW w:w="3555" w:type="dxa"/>
          </w:tcPr>
          <w:p w:rsidR="00393967" w:rsidRPr="00393967" w:rsidRDefault="00393967" w:rsidP="00393967">
            <w:pPr>
              <w:pStyle w:val="ad"/>
              <w:rPr>
                <w:sz w:val="22"/>
              </w:rPr>
            </w:pPr>
            <w:r w:rsidRPr="00393967">
              <w:rPr>
                <w:rFonts w:hint="eastAsia"/>
                <w:sz w:val="22"/>
              </w:rPr>
              <w:t>설</w:t>
            </w:r>
            <w:r w:rsidRPr="00393967">
              <w:rPr>
                <w:rFonts w:hint="eastAsia"/>
                <w:sz w:val="22"/>
              </w:rPr>
              <w:t xml:space="preserve"> </w:t>
            </w:r>
            <w:r w:rsidRPr="00393967">
              <w:rPr>
                <w:rFonts w:hint="eastAsia"/>
                <w:sz w:val="22"/>
              </w:rPr>
              <w:t>명</w:t>
            </w:r>
          </w:p>
        </w:tc>
      </w:tr>
      <w:tr w:rsidR="00393967" w:rsidTr="00393967"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</w:rPr>
              <w:t>String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</w:rPr>
              <w:t>name</w:t>
            </w:r>
          </w:p>
        </w:tc>
        <w:tc>
          <w:tcPr>
            <w:tcW w:w="3555" w:type="dxa"/>
          </w:tcPr>
          <w:p w:rsidR="00393967" w:rsidRPr="00393967" w:rsidRDefault="00393967" w:rsidP="00393967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</w:rPr>
              <w:t>학생이름</w:t>
            </w:r>
          </w:p>
        </w:tc>
      </w:tr>
      <w:tr w:rsidR="00393967" w:rsidTr="00393967"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int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ban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반</w:t>
            </w:r>
          </w:p>
        </w:tc>
      </w:tr>
      <w:tr w:rsidR="00393967" w:rsidTr="00393967"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int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no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번호</w:t>
            </w:r>
          </w:p>
        </w:tc>
      </w:tr>
      <w:tr w:rsidR="00393967" w:rsidTr="00393967"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int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kor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국어점수</w:t>
            </w:r>
          </w:p>
        </w:tc>
      </w:tr>
      <w:tr w:rsidR="00393967" w:rsidTr="00393967"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int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eng</w:t>
            </w:r>
          </w:p>
        </w:tc>
        <w:tc>
          <w:tcPr>
            <w:tcW w:w="3555" w:type="dxa"/>
          </w:tcPr>
          <w:p w:rsidR="00393967" w:rsidRPr="00393967" w:rsidRDefault="00393967" w:rsidP="00393967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영어점수</w:t>
            </w:r>
          </w:p>
        </w:tc>
      </w:tr>
      <w:tr w:rsidR="00393967" w:rsidTr="00393967">
        <w:trPr>
          <w:trHeight w:val="70"/>
        </w:trPr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int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math</w:t>
            </w:r>
          </w:p>
        </w:tc>
        <w:tc>
          <w:tcPr>
            <w:tcW w:w="3555" w:type="dxa"/>
          </w:tcPr>
          <w:p w:rsidR="00393967" w:rsidRPr="00393967" w:rsidRDefault="00393967" w:rsidP="00877315">
            <w:pPr>
              <w:pStyle w:val="ad"/>
              <w:rPr>
                <w:sz w:val="22"/>
                <w:lang w:eastAsia="ko-KR"/>
              </w:rPr>
            </w:pPr>
            <w:r w:rsidRPr="00393967">
              <w:rPr>
                <w:rFonts w:hint="eastAsia"/>
                <w:sz w:val="22"/>
                <w:lang w:eastAsia="ko-KR"/>
              </w:rPr>
              <w:t>수학점수</w:t>
            </w:r>
          </w:p>
        </w:tc>
      </w:tr>
    </w:tbl>
    <w:p w:rsidR="00421E00" w:rsidRDefault="00421E00" w:rsidP="00877315">
      <w:pPr>
        <w:pStyle w:val="ad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993990" w:rsidRDefault="00993990" w:rsidP="00514284">
      <w:pPr>
        <w:pStyle w:val="ae"/>
        <w:rPr>
          <w:lang w:eastAsia="ko-KR"/>
        </w:rPr>
      </w:pPr>
    </w:p>
    <w:p w:rsidR="00421E00" w:rsidRPr="00877315" w:rsidRDefault="00421E00" w:rsidP="00514284">
      <w:pPr>
        <w:pStyle w:val="10"/>
      </w:pPr>
      <w:r w:rsidRPr="00877315">
        <w:rPr>
          <w:rFonts w:hint="eastAsia"/>
        </w:rPr>
        <w:t>다음과 같은 멤버변수를 갖는 SutdaCard클래스를 정의하시오.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09"/>
        <w:gridCol w:w="1701"/>
        <w:gridCol w:w="7155"/>
      </w:tblGrid>
      <w:tr w:rsidR="00993990" w:rsidRPr="00393967" w:rsidTr="00993990">
        <w:tc>
          <w:tcPr>
            <w:tcW w:w="1809" w:type="dxa"/>
          </w:tcPr>
          <w:p w:rsidR="00993990" w:rsidRPr="00393967" w:rsidRDefault="00993990" w:rsidP="005102EC">
            <w:pPr>
              <w:pStyle w:val="ad"/>
              <w:rPr>
                <w:sz w:val="22"/>
              </w:rPr>
            </w:pPr>
            <w:r w:rsidRPr="00393967">
              <w:rPr>
                <w:rFonts w:hint="eastAsia"/>
                <w:sz w:val="22"/>
              </w:rPr>
              <w:t>타</w:t>
            </w:r>
            <w:r w:rsidRPr="00393967">
              <w:rPr>
                <w:rFonts w:hint="eastAsia"/>
                <w:sz w:val="22"/>
              </w:rPr>
              <w:t xml:space="preserve"> </w:t>
            </w:r>
            <w:r w:rsidRPr="00393967">
              <w:rPr>
                <w:rFonts w:hint="eastAsia"/>
                <w:sz w:val="22"/>
              </w:rPr>
              <w:t>입</w:t>
            </w:r>
          </w:p>
        </w:tc>
        <w:tc>
          <w:tcPr>
            <w:tcW w:w="1701" w:type="dxa"/>
          </w:tcPr>
          <w:p w:rsidR="00993990" w:rsidRPr="00393967" w:rsidRDefault="00993990" w:rsidP="005102EC">
            <w:pPr>
              <w:pStyle w:val="ad"/>
              <w:rPr>
                <w:sz w:val="22"/>
              </w:rPr>
            </w:pPr>
            <w:r w:rsidRPr="00393967">
              <w:rPr>
                <w:rFonts w:hint="eastAsia"/>
                <w:sz w:val="22"/>
              </w:rPr>
              <w:t>변수명</w:t>
            </w:r>
          </w:p>
        </w:tc>
        <w:tc>
          <w:tcPr>
            <w:tcW w:w="7155" w:type="dxa"/>
          </w:tcPr>
          <w:p w:rsidR="00993990" w:rsidRPr="00393967" w:rsidRDefault="00993990" w:rsidP="005102EC">
            <w:pPr>
              <w:pStyle w:val="ad"/>
              <w:rPr>
                <w:sz w:val="22"/>
              </w:rPr>
            </w:pPr>
            <w:r w:rsidRPr="00393967">
              <w:rPr>
                <w:rFonts w:hint="eastAsia"/>
                <w:sz w:val="22"/>
              </w:rPr>
              <w:t>설</w:t>
            </w:r>
            <w:r w:rsidRPr="00393967">
              <w:rPr>
                <w:rFonts w:hint="eastAsia"/>
                <w:sz w:val="22"/>
              </w:rPr>
              <w:t xml:space="preserve"> </w:t>
            </w:r>
            <w:r w:rsidRPr="00393967">
              <w:rPr>
                <w:rFonts w:hint="eastAsia"/>
                <w:sz w:val="22"/>
              </w:rPr>
              <w:t>명</w:t>
            </w:r>
          </w:p>
        </w:tc>
      </w:tr>
      <w:tr w:rsidR="00993990" w:rsidRPr="00393967" w:rsidTr="00993990">
        <w:tc>
          <w:tcPr>
            <w:tcW w:w="1809" w:type="dxa"/>
          </w:tcPr>
          <w:p w:rsidR="00993990" w:rsidRPr="00393967" w:rsidRDefault="00993990" w:rsidP="005102EC">
            <w:pPr>
              <w:pStyle w:val="ad"/>
              <w:rPr>
                <w:sz w:val="22"/>
                <w:lang w:eastAsia="ko-KR"/>
              </w:rPr>
            </w:pPr>
            <w:r w:rsidRPr="00877315">
              <w:rPr>
                <w:rFonts w:hint="eastAsia"/>
                <w:lang w:eastAsia="ko-KR"/>
              </w:rPr>
              <w:t>int</w:t>
            </w:r>
          </w:p>
        </w:tc>
        <w:tc>
          <w:tcPr>
            <w:tcW w:w="1701" w:type="dxa"/>
          </w:tcPr>
          <w:p w:rsidR="00993990" w:rsidRPr="00393967" w:rsidRDefault="00993990" w:rsidP="005102EC">
            <w:pPr>
              <w:pStyle w:val="ad"/>
              <w:rPr>
                <w:sz w:val="22"/>
                <w:lang w:eastAsia="ko-KR"/>
              </w:rPr>
            </w:pPr>
            <w:r w:rsidRPr="00877315">
              <w:rPr>
                <w:rFonts w:hint="eastAsia"/>
                <w:lang w:eastAsia="ko-KR"/>
              </w:rPr>
              <w:t>num</w:t>
            </w:r>
          </w:p>
        </w:tc>
        <w:tc>
          <w:tcPr>
            <w:tcW w:w="7155" w:type="dxa"/>
          </w:tcPr>
          <w:p w:rsidR="00993990" w:rsidRPr="00393967" w:rsidRDefault="00993990" w:rsidP="005102EC">
            <w:pPr>
              <w:pStyle w:val="ad"/>
              <w:rPr>
                <w:sz w:val="22"/>
                <w:lang w:eastAsia="ko-KR"/>
              </w:rPr>
            </w:pPr>
            <w:r w:rsidRPr="00877315">
              <w:rPr>
                <w:rFonts w:hint="eastAsia"/>
                <w:lang w:eastAsia="ko-KR"/>
              </w:rPr>
              <w:t>카드의</w:t>
            </w:r>
            <w:r w:rsidRPr="00877315">
              <w:rPr>
                <w:rFonts w:hint="eastAsia"/>
                <w:lang w:eastAsia="ko-KR"/>
              </w:rPr>
              <w:t xml:space="preserve"> </w:t>
            </w:r>
            <w:r w:rsidRPr="00877315">
              <w:rPr>
                <w:rFonts w:hint="eastAsia"/>
                <w:lang w:eastAsia="ko-KR"/>
              </w:rPr>
              <w:t>숫자</w:t>
            </w:r>
            <w:r w:rsidRPr="00877315">
              <w:rPr>
                <w:rFonts w:hint="eastAsia"/>
                <w:lang w:eastAsia="ko-KR"/>
              </w:rPr>
              <w:t>.(1~10</w:t>
            </w:r>
            <w:r w:rsidRPr="00877315">
              <w:rPr>
                <w:rFonts w:hint="eastAsia"/>
                <w:lang w:eastAsia="ko-KR"/>
              </w:rPr>
              <w:t>사이의</w:t>
            </w:r>
            <w:r w:rsidRPr="00877315">
              <w:rPr>
                <w:rFonts w:hint="eastAsia"/>
                <w:lang w:eastAsia="ko-KR"/>
              </w:rPr>
              <w:t xml:space="preserve"> </w:t>
            </w:r>
            <w:r w:rsidRPr="00877315">
              <w:rPr>
                <w:rFonts w:hint="eastAsia"/>
                <w:lang w:eastAsia="ko-KR"/>
              </w:rPr>
              <w:t>정수</w:t>
            </w:r>
            <w:r w:rsidRPr="00877315">
              <w:rPr>
                <w:rFonts w:hint="eastAsia"/>
                <w:lang w:eastAsia="ko-KR"/>
              </w:rPr>
              <w:t>)</w:t>
            </w:r>
          </w:p>
        </w:tc>
      </w:tr>
      <w:tr w:rsidR="00993990" w:rsidRPr="00393967" w:rsidTr="00993990">
        <w:tc>
          <w:tcPr>
            <w:tcW w:w="1809" w:type="dxa"/>
          </w:tcPr>
          <w:p w:rsidR="00993990" w:rsidRPr="00393967" w:rsidRDefault="00993990" w:rsidP="005102EC">
            <w:pPr>
              <w:pStyle w:val="ad"/>
              <w:rPr>
                <w:sz w:val="22"/>
                <w:lang w:eastAsia="ko-KR"/>
              </w:rPr>
            </w:pPr>
            <w:r w:rsidRPr="00877315">
              <w:rPr>
                <w:rFonts w:hint="eastAsia"/>
                <w:lang w:eastAsia="ko-KR"/>
              </w:rPr>
              <w:t>boolean</w:t>
            </w:r>
          </w:p>
        </w:tc>
        <w:tc>
          <w:tcPr>
            <w:tcW w:w="1701" w:type="dxa"/>
          </w:tcPr>
          <w:p w:rsidR="00993990" w:rsidRPr="00393967" w:rsidRDefault="00993990" w:rsidP="005102EC">
            <w:pPr>
              <w:pStyle w:val="ad"/>
              <w:rPr>
                <w:sz w:val="22"/>
                <w:lang w:eastAsia="ko-KR"/>
              </w:rPr>
            </w:pPr>
            <w:r w:rsidRPr="00877315">
              <w:rPr>
                <w:rFonts w:hint="eastAsia"/>
                <w:lang w:eastAsia="ko-KR"/>
              </w:rPr>
              <w:t>isKwang</w:t>
            </w:r>
          </w:p>
        </w:tc>
        <w:tc>
          <w:tcPr>
            <w:tcW w:w="7155" w:type="dxa"/>
          </w:tcPr>
          <w:p w:rsidR="00993990" w:rsidRPr="00393967" w:rsidRDefault="00993990" w:rsidP="005102EC">
            <w:pPr>
              <w:pStyle w:val="ad"/>
              <w:rPr>
                <w:sz w:val="22"/>
                <w:lang w:eastAsia="ko-KR"/>
              </w:rPr>
            </w:pPr>
            <w:r w:rsidRPr="00877315">
              <w:rPr>
                <w:rFonts w:hint="eastAsia"/>
                <w:lang w:eastAsia="ko-KR"/>
              </w:rPr>
              <w:t>광</w:t>
            </w:r>
            <w:r w:rsidRPr="00877315">
              <w:rPr>
                <w:rFonts w:hint="eastAsia"/>
                <w:lang w:eastAsia="ko-KR"/>
              </w:rPr>
              <w:t>(</w:t>
            </w:r>
            <w:r w:rsidRPr="00877315">
              <w:rPr>
                <w:rFonts w:ascii="바탕" w:eastAsia="바탕" w:hAnsi="바탕" w:cs="바탕" w:hint="eastAsia"/>
                <w:lang w:eastAsia="ko-KR"/>
              </w:rPr>
              <w:t>光</w:t>
            </w:r>
            <w:r w:rsidRPr="00877315">
              <w:rPr>
                <w:rFonts w:hint="eastAsia"/>
                <w:lang w:eastAsia="ko-KR"/>
              </w:rPr>
              <w:t>)</w:t>
            </w:r>
            <w:r w:rsidRPr="00877315">
              <w:rPr>
                <w:rFonts w:hint="eastAsia"/>
                <w:lang w:eastAsia="ko-KR"/>
              </w:rPr>
              <w:t>이면</w:t>
            </w:r>
            <w:r w:rsidRPr="00877315">
              <w:rPr>
                <w:rFonts w:hint="eastAsia"/>
                <w:lang w:eastAsia="ko-KR"/>
              </w:rPr>
              <w:t xml:space="preserve"> true, </w:t>
            </w:r>
            <w:r w:rsidRPr="00877315">
              <w:rPr>
                <w:rFonts w:hint="eastAsia"/>
                <w:lang w:eastAsia="ko-KR"/>
              </w:rPr>
              <w:t>아니면</w:t>
            </w:r>
            <w:r w:rsidRPr="00877315">
              <w:rPr>
                <w:rFonts w:hint="eastAsia"/>
                <w:lang w:eastAsia="ko-KR"/>
              </w:rPr>
              <w:t xml:space="preserve"> false</w:t>
            </w:r>
          </w:p>
        </w:tc>
      </w:tr>
    </w:tbl>
    <w:p w:rsidR="003B0EAD" w:rsidRPr="00877315" w:rsidRDefault="003B0EAD" w:rsidP="00877315">
      <w:pPr>
        <w:pStyle w:val="ad"/>
        <w:rPr>
          <w:lang w:eastAsia="ko-KR"/>
        </w:rPr>
      </w:pPr>
    </w:p>
    <w:p w:rsidR="003B0EAD" w:rsidRDefault="003B0EAD" w:rsidP="00877315">
      <w:pPr>
        <w:pStyle w:val="ad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Default="00514284" w:rsidP="00514284">
      <w:pPr>
        <w:pStyle w:val="ae"/>
        <w:rPr>
          <w:lang w:eastAsia="ko-KR"/>
        </w:rPr>
      </w:pPr>
    </w:p>
    <w:p w:rsidR="00514284" w:rsidRPr="00514284" w:rsidRDefault="00514284" w:rsidP="00514284">
      <w:pPr>
        <w:pStyle w:val="ae"/>
        <w:rPr>
          <w:lang w:eastAsia="ko-KR"/>
        </w:rPr>
      </w:pPr>
    </w:p>
    <w:p w:rsidR="003B0EAD" w:rsidRPr="00877315" w:rsidRDefault="003B0EAD" w:rsidP="00877315">
      <w:pPr>
        <w:pStyle w:val="ad"/>
        <w:rPr>
          <w:lang w:eastAsia="ko-KR"/>
        </w:rPr>
      </w:pPr>
    </w:p>
    <w:p w:rsidR="003B0EAD" w:rsidRPr="00877315" w:rsidRDefault="003B0EAD" w:rsidP="00877315">
      <w:pPr>
        <w:pStyle w:val="ad"/>
        <w:rPr>
          <w:lang w:eastAsia="ko-KR"/>
        </w:rPr>
      </w:pPr>
    </w:p>
    <w:p w:rsidR="00514284" w:rsidRDefault="00514284">
      <w:pPr>
        <w:rPr>
          <w:rFonts w:asciiTheme="minorEastAsia" w:eastAsia="나눔고딕코딩" w:hAnsiTheme="minorEastAsia"/>
          <w:szCs w:val="20"/>
          <w:lang w:eastAsia="ko-KR"/>
        </w:rPr>
      </w:pPr>
      <w:r>
        <w:rPr>
          <w:lang w:eastAsia="ko-KR"/>
        </w:rPr>
        <w:br w:type="page"/>
      </w:r>
    </w:p>
    <w:p w:rsidR="003B0EAD" w:rsidRPr="00877315" w:rsidRDefault="003B0EAD" w:rsidP="00877315">
      <w:pPr>
        <w:pStyle w:val="10"/>
      </w:pPr>
      <w:r w:rsidRPr="00877315">
        <w:lastRenderedPageBreak/>
        <w:t>MyTv2</w:t>
      </w:r>
      <w:r w:rsidRPr="00877315">
        <w:rPr>
          <w:rFonts w:hint="eastAsia"/>
        </w:rPr>
        <w:t>클래스의</w:t>
      </w:r>
      <w:r w:rsidRPr="00877315">
        <w:t xml:space="preserve"> </w:t>
      </w:r>
      <w:r w:rsidR="008A2532">
        <w:rPr>
          <w:rFonts w:hint="eastAsia"/>
        </w:rPr>
        <w:t>인스턴스필드</w:t>
      </w:r>
      <w:r w:rsidRPr="00877315">
        <w:t xml:space="preserve"> isPowerOn, channel, volume</w:t>
      </w:r>
      <w:r w:rsidRPr="00877315">
        <w:rPr>
          <w:rFonts w:hint="eastAsia"/>
        </w:rPr>
        <w:t>을</w:t>
      </w:r>
      <w:r w:rsidRPr="00877315">
        <w:t xml:space="preserve"> </w:t>
      </w:r>
      <w:r w:rsidRPr="00877315">
        <w:rPr>
          <w:rFonts w:hint="eastAsia"/>
        </w:rPr>
        <w:t>클래스</w:t>
      </w:r>
      <w:r w:rsidRPr="00877315">
        <w:t xml:space="preserve"> </w:t>
      </w:r>
      <w:r w:rsidRPr="00877315">
        <w:rPr>
          <w:rFonts w:hint="eastAsia"/>
        </w:rPr>
        <w:t>외부에서</w:t>
      </w:r>
      <w:r w:rsidRPr="00877315">
        <w:t xml:space="preserve"> </w:t>
      </w:r>
      <w:r w:rsidRPr="00877315">
        <w:rPr>
          <w:rFonts w:hint="eastAsia"/>
        </w:rPr>
        <w:t>접근할</w:t>
      </w:r>
      <w:r w:rsidR="00CB044C">
        <w:rPr>
          <w:rFonts w:hint="eastAsia"/>
        </w:rPr>
        <w:t xml:space="preserve"> </w:t>
      </w:r>
      <w:r w:rsidRPr="00877315">
        <w:rPr>
          <w:rFonts w:hint="eastAsia"/>
        </w:rPr>
        <w:t>수</w:t>
      </w:r>
      <w:r w:rsidRPr="00877315">
        <w:t xml:space="preserve"> </w:t>
      </w:r>
      <w:r w:rsidRPr="00877315">
        <w:rPr>
          <w:rFonts w:hint="eastAsia"/>
        </w:rPr>
        <w:t>없도록</w:t>
      </w:r>
      <w:r w:rsidRPr="00877315">
        <w:t xml:space="preserve"> </w:t>
      </w:r>
      <w:r w:rsidRPr="00877315">
        <w:rPr>
          <w:rFonts w:hint="eastAsia"/>
        </w:rPr>
        <w:t>제어자를</w:t>
      </w:r>
      <w:r w:rsidRPr="00877315">
        <w:t xml:space="preserve"> </w:t>
      </w:r>
      <w:r w:rsidRPr="00877315">
        <w:rPr>
          <w:rFonts w:hint="eastAsia"/>
        </w:rPr>
        <w:t>붙이고</w:t>
      </w:r>
      <w:r w:rsidRPr="00877315">
        <w:t xml:space="preserve"> </w:t>
      </w:r>
      <w:r w:rsidRPr="00877315">
        <w:rPr>
          <w:rFonts w:hint="eastAsia"/>
        </w:rPr>
        <w:t>대신</w:t>
      </w:r>
      <w:r w:rsidRPr="00877315">
        <w:t xml:space="preserve"> </w:t>
      </w:r>
      <w:r w:rsidRPr="00877315">
        <w:rPr>
          <w:rFonts w:hint="eastAsia"/>
        </w:rPr>
        <w:t>이</w:t>
      </w:r>
      <w:r w:rsidRPr="00877315">
        <w:t xml:space="preserve"> </w:t>
      </w:r>
      <w:r w:rsidRPr="00877315">
        <w:rPr>
          <w:rFonts w:hint="eastAsia"/>
        </w:rPr>
        <w:t>멤버변수들의</w:t>
      </w:r>
      <w:r w:rsidRPr="00877315">
        <w:t xml:space="preserve"> </w:t>
      </w:r>
      <w:r w:rsidRPr="00877315">
        <w:rPr>
          <w:rFonts w:hint="eastAsia"/>
        </w:rPr>
        <w:t>값을</w:t>
      </w:r>
      <w:r w:rsidRPr="00877315">
        <w:t xml:space="preserve"> </w:t>
      </w:r>
      <w:r w:rsidRPr="00877315">
        <w:rPr>
          <w:rFonts w:hint="eastAsia"/>
        </w:rPr>
        <w:t>어디서나</w:t>
      </w:r>
      <w:r w:rsidRPr="00877315">
        <w:t xml:space="preserve"> </w:t>
      </w:r>
      <w:r w:rsidRPr="00877315">
        <w:rPr>
          <w:rFonts w:hint="eastAsia"/>
        </w:rPr>
        <w:t>읽고</w:t>
      </w:r>
      <w:r w:rsidRPr="00877315">
        <w:t xml:space="preserve"> </w:t>
      </w:r>
      <w:r w:rsidRPr="00877315">
        <w:rPr>
          <w:rFonts w:hint="eastAsia"/>
        </w:rPr>
        <w:t>변경할</w:t>
      </w:r>
      <w:r w:rsidRPr="00877315">
        <w:t xml:space="preserve"> </w:t>
      </w:r>
      <w:r w:rsidRPr="00877315">
        <w:rPr>
          <w:rFonts w:hint="eastAsia"/>
        </w:rPr>
        <w:t>수</w:t>
      </w:r>
      <w:r w:rsidRPr="00877315">
        <w:t xml:space="preserve"> </w:t>
      </w:r>
      <w:r w:rsidRPr="00877315">
        <w:rPr>
          <w:rFonts w:hint="eastAsia"/>
        </w:rPr>
        <w:t>있도록</w:t>
      </w:r>
      <w:r w:rsidRPr="00877315">
        <w:t>getter</w:t>
      </w:r>
      <w:r w:rsidRPr="00877315">
        <w:rPr>
          <w:rFonts w:hint="eastAsia"/>
        </w:rPr>
        <w:t>와</w:t>
      </w:r>
      <w:r w:rsidRPr="00877315">
        <w:t xml:space="preserve"> setter</w:t>
      </w:r>
      <w:r w:rsidRPr="00877315">
        <w:rPr>
          <w:rFonts w:hint="eastAsia"/>
        </w:rPr>
        <w:t>메서드를</w:t>
      </w:r>
      <w:r w:rsidRPr="00877315">
        <w:t xml:space="preserve"> </w:t>
      </w:r>
      <w:r w:rsidRPr="00877315">
        <w:rPr>
          <w:rFonts w:hint="eastAsia"/>
        </w:rPr>
        <w:t>추가하라</w:t>
      </w:r>
      <w:r w:rsidRPr="00877315">
        <w:t>.</w:t>
      </w:r>
    </w:p>
    <w:p w:rsidR="00877315" w:rsidRPr="00877315" w:rsidRDefault="00877315" w:rsidP="00877315">
      <w:pPr>
        <w:pStyle w:val="ad"/>
        <w:rPr>
          <w:lang w:eastAsia="ko-KR"/>
        </w:rPr>
      </w:pPr>
    </w:p>
    <w:p w:rsidR="00877315" w:rsidRPr="00877315" w:rsidRDefault="00877315" w:rsidP="00877315">
      <w:pPr>
        <w:pStyle w:val="ad"/>
        <w:rPr>
          <w:lang w:eastAsia="ko-KR"/>
        </w:rPr>
      </w:pPr>
    </w:p>
    <w:p w:rsidR="00C814A5" w:rsidRDefault="00C814A5" w:rsidP="00877315">
      <w:pPr>
        <w:pStyle w:val="ad"/>
        <w:rPr>
          <w:lang w:eastAsia="ko-KR"/>
        </w:rPr>
      </w:pPr>
    </w:p>
    <w:p w:rsidR="00C814A5" w:rsidRDefault="00C814A5">
      <w:pPr>
        <w:rPr>
          <w:lang w:eastAsia="ko-KR"/>
        </w:rPr>
      </w:pPr>
    </w:p>
    <w:p w:rsidR="00514284" w:rsidRDefault="00514284">
      <w:pPr>
        <w:rPr>
          <w:lang w:eastAsia="ko-KR"/>
        </w:rPr>
      </w:pPr>
    </w:p>
    <w:p w:rsidR="00514284" w:rsidRDefault="00514284">
      <w:pPr>
        <w:rPr>
          <w:lang w:eastAsia="ko-KR"/>
        </w:rPr>
      </w:pPr>
    </w:p>
    <w:p w:rsidR="00514284" w:rsidRDefault="00514284">
      <w:pPr>
        <w:rPr>
          <w:lang w:eastAsia="ko-KR"/>
        </w:rPr>
      </w:pPr>
    </w:p>
    <w:p w:rsidR="00514284" w:rsidRDefault="00514284">
      <w:pPr>
        <w:rPr>
          <w:lang w:eastAsia="ko-KR"/>
        </w:rPr>
      </w:pPr>
    </w:p>
    <w:p w:rsidR="00514284" w:rsidRDefault="00514284">
      <w:pPr>
        <w:rPr>
          <w:rFonts w:asciiTheme="minorEastAsia" w:eastAsia="나눔고딕코딩" w:hAnsiTheme="minorEastAsia"/>
          <w:szCs w:val="20"/>
          <w:lang w:eastAsia="ko-KR"/>
        </w:rPr>
      </w:pPr>
    </w:p>
    <w:p w:rsidR="00877315" w:rsidRPr="00877315" w:rsidRDefault="00877315" w:rsidP="00877315">
      <w:pPr>
        <w:pStyle w:val="10"/>
      </w:pPr>
      <w:r w:rsidRPr="00877315">
        <w:rPr>
          <w:rFonts w:hint="eastAsia"/>
        </w:rPr>
        <w:t>아래는</w:t>
      </w:r>
      <w:r w:rsidRPr="00877315">
        <w:t xml:space="preserve"> </w:t>
      </w:r>
      <w:r w:rsidRPr="00877315">
        <w:rPr>
          <w:rFonts w:hint="eastAsia"/>
        </w:rPr>
        <w:t>도형을</w:t>
      </w:r>
      <w:r w:rsidRPr="00877315">
        <w:t xml:space="preserve"> </w:t>
      </w:r>
      <w:r w:rsidRPr="00877315">
        <w:rPr>
          <w:rFonts w:hint="eastAsia"/>
        </w:rPr>
        <w:t>정의한</w:t>
      </w:r>
      <w:r w:rsidRPr="00877315">
        <w:t xml:space="preserve"> Shape</w:t>
      </w:r>
      <w:r w:rsidRPr="00877315">
        <w:rPr>
          <w:rFonts w:hint="eastAsia"/>
        </w:rPr>
        <w:t>클래스이다</w:t>
      </w:r>
      <w:r w:rsidRPr="00877315">
        <w:t xml:space="preserve">. </w:t>
      </w:r>
      <w:r w:rsidRPr="00877315">
        <w:rPr>
          <w:rFonts w:hint="eastAsia"/>
        </w:rPr>
        <w:t>이</w:t>
      </w:r>
      <w:r w:rsidRPr="00877315">
        <w:t xml:space="preserve"> </w:t>
      </w:r>
      <w:r w:rsidRPr="00877315">
        <w:rPr>
          <w:rFonts w:hint="eastAsia"/>
        </w:rPr>
        <w:t>클래스를</w:t>
      </w:r>
      <w:r w:rsidRPr="00877315">
        <w:t xml:space="preserve"> </w:t>
      </w:r>
      <w:r w:rsidRPr="00877315">
        <w:rPr>
          <w:rFonts w:hint="eastAsia"/>
        </w:rPr>
        <w:t>조상으로</w:t>
      </w:r>
      <w:r w:rsidRPr="00877315">
        <w:t xml:space="preserve"> </w:t>
      </w:r>
      <w:r w:rsidRPr="00877315">
        <w:rPr>
          <w:rFonts w:hint="eastAsia"/>
        </w:rPr>
        <w:t>하는</w:t>
      </w:r>
      <w:r w:rsidRPr="00877315">
        <w:t xml:space="preserve"> Circle</w:t>
      </w:r>
      <w:r w:rsidRPr="00877315">
        <w:rPr>
          <w:rFonts w:hint="eastAsia"/>
        </w:rPr>
        <w:t>클래스와</w:t>
      </w:r>
      <w:r w:rsidRPr="00877315">
        <w:t xml:space="preserve"> Rectangle</w:t>
      </w:r>
      <w:r w:rsidRPr="00877315">
        <w:rPr>
          <w:rFonts w:hint="eastAsia"/>
        </w:rPr>
        <w:t>클래스를</w:t>
      </w:r>
      <w:r w:rsidRPr="00877315">
        <w:t xml:space="preserve"> </w:t>
      </w:r>
      <w:r w:rsidRPr="00877315">
        <w:rPr>
          <w:rFonts w:hint="eastAsia"/>
        </w:rPr>
        <w:t>작성하시오</w:t>
      </w:r>
      <w:r w:rsidRPr="00877315">
        <w:t xml:space="preserve">. </w:t>
      </w:r>
      <w:r w:rsidRPr="00877315">
        <w:rPr>
          <w:rFonts w:hint="eastAsia"/>
        </w:rPr>
        <w:t>이</w:t>
      </w:r>
      <w:r w:rsidRPr="00877315">
        <w:t xml:space="preserve"> </w:t>
      </w:r>
      <w:r w:rsidRPr="00877315">
        <w:rPr>
          <w:rFonts w:hint="eastAsia"/>
        </w:rPr>
        <w:t>때</w:t>
      </w:r>
      <w:r w:rsidRPr="00877315">
        <w:t xml:space="preserve">, </w:t>
      </w:r>
      <w:r w:rsidRPr="00877315">
        <w:rPr>
          <w:rFonts w:hint="eastAsia"/>
        </w:rPr>
        <w:t>생성자도</w:t>
      </w:r>
      <w:r w:rsidRPr="00877315">
        <w:t xml:space="preserve"> </w:t>
      </w:r>
      <w:r w:rsidRPr="00877315">
        <w:rPr>
          <w:rFonts w:hint="eastAsia"/>
        </w:rPr>
        <w:t>각</w:t>
      </w:r>
      <w:r w:rsidRPr="00877315">
        <w:t xml:space="preserve"> </w:t>
      </w:r>
      <w:r w:rsidRPr="00877315">
        <w:rPr>
          <w:rFonts w:hint="eastAsia"/>
        </w:rPr>
        <w:t>클래스에</w:t>
      </w:r>
      <w:r w:rsidRPr="00877315">
        <w:t xml:space="preserve"> </w:t>
      </w:r>
      <w:r w:rsidRPr="00877315">
        <w:rPr>
          <w:rFonts w:hint="eastAsia"/>
        </w:rPr>
        <w:t>맞게</w:t>
      </w:r>
      <w:r w:rsidRPr="00877315">
        <w:t xml:space="preserve"> </w:t>
      </w:r>
      <w:r w:rsidRPr="00877315">
        <w:rPr>
          <w:rFonts w:hint="eastAsia"/>
        </w:rPr>
        <w:t>적절히</w:t>
      </w:r>
      <w:r w:rsidRPr="00877315">
        <w:t xml:space="preserve"> </w:t>
      </w:r>
      <w:r w:rsidRPr="00877315">
        <w:rPr>
          <w:rFonts w:hint="eastAsia"/>
        </w:rPr>
        <w:t>추가해야</w:t>
      </w:r>
      <w:r w:rsidR="00197FD0">
        <w:rPr>
          <w:rFonts w:hint="eastAsia"/>
        </w:rPr>
        <w:t xml:space="preserve"> </w:t>
      </w:r>
      <w:r w:rsidRPr="00877315">
        <w:rPr>
          <w:rFonts w:hint="eastAsia"/>
        </w:rPr>
        <w:t>한다</w:t>
      </w:r>
      <w:r w:rsidRPr="00877315">
        <w:t>.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lang w:eastAsia="ko-KR"/>
        </w:rPr>
        <w:t xml:space="preserve">(1) </w:t>
      </w:r>
      <w:r w:rsidRPr="00877315">
        <w:rPr>
          <w:rFonts w:hint="eastAsia"/>
          <w:lang w:eastAsia="ko-KR"/>
        </w:rPr>
        <w:t>클래스명</w:t>
      </w:r>
      <w:r w:rsidRPr="00877315">
        <w:rPr>
          <w:lang w:eastAsia="ko-KR"/>
        </w:rPr>
        <w:t xml:space="preserve"> : Circle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조상클래스</w:t>
      </w:r>
      <w:r w:rsidRPr="00877315">
        <w:rPr>
          <w:lang w:eastAsia="ko-KR"/>
        </w:rPr>
        <w:t xml:space="preserve"> : Shape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멤버변수</w:t>
      </w:r>
      <w:r w:rsidRPr="00877315">
        <w:rPr>
          <w:lang w:eastAsia="ko-KR"/>
        </w:rPr>
        <w:t xml:space="preserve"> : double r - </w:t>
      </w:r>
      <w:r w:rsidRPr="00877315">
        <w:rPr>
          <w:rFonts w:hint="eastAsia"/>
          <w:lang w:eastAsia="ko-KR"/>
        </w:rPr>
        <w:t>반지름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lang w:eastAsia="ko-KR"/>
        </w:rPr>
        <w:t xml:space="preserve">(2) </w:t>
      </w:r>
      <w:r w:rsidRPr="00877315">
        <w:rPr>
          <w:rFonts w:hint="eastAsia"/>
          <w:lang w:eastAsia="ko-KR"/>
        </w:rPr>
        <w:t>클래스명</w:t>
      </w:r>
      <w:r w:rsidRPr="00877315">
        <w:rPr>
          <w:lang w:eastAsia="ko-KR"/>
        </w:rPr>
        <w:t xml:space="preserve"> : Rectangle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조상클래스</w:t>
      </w:r>
      <w:r w:rsidRPr="00877315">
        <w:rPr>
          <w:lang w:eastAsia="ko-KR"/>
        </w:rPr>
        <w:t xml:space="preserve"> : Shape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멤버변수</w:t>
      </w:r>
      <w:r w:rsidRPr="00877315">
        <w:rPr>
          <w:lang w:eastAsia="ko-KR"/>
        </w:rPr>
        <w:t xml:space="preserve"> : double width - </w:t>
      </w:r>
      <w:r w:rsidRPr="00877315">
        <w:rPr>
          <w:rFonts w:hint="eastAsia"/>
          <w:lang w:eastAsia="ko-KR"/>
        </w:rPr>
        <w:t>폭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lang w:eastAsia="ko-KR"/>
        </w:rPr>
        <w:t xml:space="preserve">double height - </w:t>
      </w:r>
      <w:r w:rsidRPr="00877315">
        <w:rPr>
          <w:rFonts w:hint="eastAsia"/>
          <w:lang w:eastAsia="ko-KR"/>
        </w:rPr>
        <w:t>높이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메서드</w:t>
      </w:r>
      <w:r w:rsidRPr="00877315">
        <w:rPr>
          <w:lang w:eastAsia="ko-KR"/>
        </w:rPr>
        <w:t xml:space="preserve"> :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lang w:eastAsia="ko-KR"/>
        </w:rPr>
        <w:t xml:space="preserve">1. </w:t>
      </w:r>
      <w:r w:rsidRPr="00877315">
        <w:rPr>
          <w:rFonts w:hint="eastAsia"/>
          <w:lang w:eastAsia="ko-KR"/>
        </w:rPr>
        <w:t>메서드명</w:t>
      </w:r>
      <w:r w:rsidRPr="00877315">
        <w:rPr>
          <w:lang w:eastAsia="ko-KR"/>
        </w:rPr>
        <w:t xml:space="preserve"> : isSquare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기</w:t>
      </w:r>
      <w:r w:rsidRPr="00877315">
        <w:rPr>
          <w:lang w:eastAsia="ko-KR"/>
        </w:rPr>
        <w:t xml:space="preserve"> </w:t>
      </w:r>
      <w:r w:rsidRPr="00877315">
        <w:rPr>
          <w:rFonts w:hint="eastAsia"/>
          <w:lang w:eastAsia="ko-KR"/>
        </w:rPr>
        <w:t>능</w:t>
      </w:r>
      <w:r w:rsidRPr="00877315">
        <w:rPr>
          <w:lang w:eastAsia="ko-KR"/>
        </w:rPr>
        <w:t xml:space="preserve"> : </w:t>
      </w:r>
      <w:r w:rsidRPr="00877315">
        <w:rPr>
          <w:rFonts w:hint="eastAsia"/>
          <w:lang w:eastAsia="ko-KR"/>
        </w:rPr>
        <w:t>정사각형인지</w:t>
      </w:r>
      <w:r w:rsidRPr="00877315">
        <w:rPr>
          <w:lang w:eastAsia="ko-KR"/>
        </w:rPr>
        <w:t xml:space="preserve"> </w:t>
      </w:r>
      <w:r w:rsidRPr="00877315">
        <w:rPr>
          <w:rFonts w:hint="eastAsia"/>
          <w:lang w:eastAsia="ko-KR"/>
        </w:rPr>
        <w:t>아닌지를</w:t>
      </w:r>
      <w:r w:rsidRPr="00877315">
        <w:rPr>
          <w:lang w:eastAsia="ko-KR"/>
        </w:rPr>
        <w:t xml:space="preserve"> </w:t>
      </w:r>
      <w:r w:rsidRPr="00877315">
        <w:rPr>
          <w:rFonts w:hint="eastAsia"/>
          <w:lang w:eastAsia="ko-KR"/>
        </w:rPr>
        <w:t>알려준다</w:t>
      </w:r>
      <w:r w:rsidRPr="00877315">
        <w:rPr>
          <w:lang w:eastAsia="ko-KR"/>
        </w:rPr>
        <w:t>.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반환타입</w:t>
      </w:r>
      <w:r w:rsidRPr="00877315">
        <w:rPr>
          <w:lang w:eastAsia="ko-KR"/>
        </w:rPr>
        <w:t xml:space="preserve"> : boolean</w:t>
      </w:r>
    </w:p>
    <w:p w:rsidR="00877315" w:rsidRPr="00877315" w:rsidRDefault="00877315" w:rsidP="00877315">
      <w:pPr>
        <w:pStyle w:val="ad"/>
        <w:rPr>
          <w:lang w:eastAsia="ko-KR"/>
        </w:rPr>
      </w:pPr>
      <w:r w:rsidRPr="00877315">
        <w:rPr>
          <w:rFonts w:hint="eastAsia"/>
          <w:lang w:eastAsia="ko-KR"/>
        </w:rPr>
        <w:t>매개변수</w:t>
      </w:r>
      <w:r w:rsidRPr="00877315">
        <w:rPr>
          <w:lang w:eastAsia="ko-KR"/>
        </w:rPr>
        <w:t xml:space="preserve"> : </w:t>
      </w:r>
      <w:r w:rsidRPr="00877315">
        <w:rPr>
          <w:rFonts w:hint="eastAsia"/>
          <w:lang w:eastAsia="ko-KR"/>
        </w:rPr>
        <w:t>없음</w:t>
      </w:r>
    </w:p>
    <w:p w:rsidR="00877315" w:rsidRPr="00877315" w:rsidRDefault="00877315" w:rsidP="00877315">
      <w:pPr>
        <w:pStyle w:val="ad"/>
        <w:rPr>
          <w:lang w:eastAsia="ko-KR"/>
        </w:rPr>
      </w:pPr>
    </w:p>
    <w:sectPr w:rsidR="00877315" w:rsidRPr="00877315" w:rsidSect="00E0392A">
      <w:headerReference w:type="default" r:id="rId10"/>
      <w:footerReference w:type="default" r:id="rId11"/>
      <w:pgSz w:w="11907" w:h="16839" w:code="9"/>
      <w:pgMar w:top="720" w:right="720" w:bottom="720" w:left="720" w:header="22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77" w:rsidRDefault="00FB1977" w:rsidP="006B67B6">
      <w:r>
        <w:separator/>
      </w:r>
    </w:p>
  </w:endnote>
  <w:endnote w:type="continuationSeparator" w:id="0">
    <w:p w:rsidR="00FB1977" w:rsidRDefault="00FB1977" w:rsidP="006B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39813"/>
      <w:docPartObj>
        <w:docPartGallery w:val="Page Numbers (Bottom of Page)"/>
        <w:docPartUnique/>
      </w:docPartObj>
    </w:sdtPr>
    <w:sdtEndPr/>
    <w:sdtContent>
      <w:p w:rsidR="00B92DF3" w:rsidRDefault="00B92DF3" w:rsidP="00FA1B2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E8F" w:rsidRPr="009F6E8F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77" w:rsidRDefault="00FB1977" w:rsidP="006B67B6">
      <w:r>
        <w:separator/>
      </w:r>
    </w:p>
  </w:footnote>
  <w:footnote w:type="continuationSeparator" w:id="0">
    <w:p w:rsidR="00FB1977" w:rsidRDefault="00FB1977" w:rsidP="006B67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DF3" w:rsidRDefault="00FB1977" w:rsidP="004174A7">
    <w:pPr>
      <w:pStyle w:val="a5"/>
      <w:rPr>
        <w:lang w:eastAsia="ko-KR"/>
      </w:rPr>
    </w:pPr>
    <w:sdt>
      <w:sdtPr>
        <w:rPr>
          <w:rFonts w:asciiTheme="majorHAnsi" w:eastAsiaTheme="majorEastAsia" w:hAnsiTheme="majorHAnsi" w:cstheme="majorBidi"/>
          <w:color w:val="4F81BD" w:themeColor="accent1"/>
          <w:lang w:eastAsia="ko-KR"/>
        </w:rPr>
        <w:alias w:val="제목"/>
        <w:id w:val="78404852"/>
        <w:placeholder>
          <w:docPart w:val="F08935E5B3C8460D86B05FF520C5C31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F0386">
          <w:rPr>
            <w:rFonts w:asciiTheme="majorHAnsi" w:eastAsiaTheme="majorEastAsia" w:hAnsiTheme="majorHAnsi" w:cstheme="majorBidi" w:hint="eastAsia"/>
            <w:color w:val="4F81BD" w:themeColor="accent1"/>
            <w:lang w:eastAsia="ko-KR"/>
          </w:rPr>
          <w:t>이름:</w:t>
        </w:r>
      </w:sdtContent>
    </w:sdt>
    <w:r w:rsidR="004174A7" w:rsidRPr="004174A7">
      <w:rPr>
        <w:rFonts w:asciiTheme="majorHAnsi" w:eastAsiaTheme="majorEastAsia" w:hAnsiTheme="majorHAnsi" w:cstheme="majorBidi"/>
        <w:color w:val="4F81BD" w:themeColor="accent1"/>
        <w:lang w:eastAsia="ko-KR"/>
      </w:rPr>
      <w:ptab w:relativeTo="margin" w:alignment="right" w:leader="none"/>
    </w:r>
    <w:r w:rsidR="008F72FE">
      <w:rPr>
        <w:rFonts w:asciiTheme="majorHAnsi" w:eastAsiaTheme="majorEastAsia" w:hAnsiTheme="majorHAnsi" w:cstheme="majorBidi"/>
        <w:color w:val="4F81BD" w:themeColor="accent1"/>
        <w:lang w:eastAsia="ko-KR"/>
      </w:rPr>
      <w:fldChar w:fldCharType="begin"/>
    </w:r>
    <w:r w:rsidR="008F72FE">
      <w:rPr>
        <w:rFonts w:asciiTheme="majorHAnsi" w:eastAsiaTheme="majorEastAsia" w:hAnsiTheme="majorHAnsi" w:cstheme="majorBidi"/>
        <w:color w:val="4F81BD" w:themeColor="accent1"/>
        <w:lang w:eastAsia="ko-KR"/>
      </w:rPr>
      <w:instrText xml:space="preserve"> </w:instrText>
    </w:r>
    <w:r w:rsidR="008F72FE">
      <w:rPr>
        <w:rFonts w:asciiTheme="majorHAnsi" w:eastAsiaTheme="majorEastAsia" w:hAnsiTheme="majorHAnsi" w:cstheme="majorBidi" w:hint="eastAsia"/>
        <w:color w:val="4F81BD" w:themeColor="accent1"/>
        <w:lang w:eastAsia="ko-KR"/>
      </w:rPr>
      <w:instrText>TIME \@ "yyyy'년' M'월' d'일' aaa요일"</w:instrText>
    </w:r>
    <w:r w:rsidR="008F72FE">
      <w:rPr>
        <w:rFonts w:asciiTheme="majorHAnsi" w:eastAsiaTheme="majorEastAsia" w:hAnsiTheme="majorHAnsi" w:cstheme="majorBidi"/>
        <w:color w:val="4F81BD" w:themeColor="accent1"/>
        <w:lang w:eastAsia="ko-KR"/>
      </w:rPr>
      <w:instrText xml:space="preserve"> </w:instrText>
    </w:r>
    <w:r w:rsidR="008F72FE">
      <w:rPr>
        <w:rFonts w:asciiTheme="majorHAnsi" w:eastAsiaTheme="majorEastAsia" w:hAnsiTheme="majorHAnsi" w:cstheme="majorBidi"/>
        <w:color w:val="4F81BD" w:themeColor="accent1"/>
        <w:lang w:eastAsia="ko-KR"/>
      </w:rPr>
      <w:fldChar w:fldCharType="separate"/>
    </w:r>
    <w:r w:rsidR="009F6E8F">
      <w:rPr>
        <w:rFonts w:asciiTheme="majorHAnsi" w:eastAsiaTheme="majorEastAsia" w:hAnsiTheme="majorHAnsi" w:cstheme="majorBidi"/>
        <w:noProof/>
        <w:color w:val="4F81BD" w:themeColor="accent1"/>
        <w:lang w:eastAsia="ko-KR"/>
      </w:rPr>
      <w:t>2017년 8월 17일 목요일</w:t>
    </w:r>
    <w:r w:rsidR="008F72FE">
      <w:rPr>
        <w:rFonts w:asciiTheme="majorHAnsi" w:eastAsiaTheme="majorEastAsia" w:hAnsiTheme="majorHAnsi" w:cstheme="majorBidi"/>
        <w:color w:val="4F81BD" w:themeColor="accent1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4684"/>
    <w:multiLevelType w:val="hybridMultilevel"/>
    <w:tmpl w:val="04B617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55B2723"/>
    <w:multiLevelType w:val="multilevel"/>
    <w:tmpl w:val="F600F28A"/>
    <w:numStyleLink w:val="3"/>
  </w:abstractNum>
  <w:abstractNum w:abstractNumId="2">
    <w:nsid w:val="16A4497E"/>
    <w:multiLevelType w:val="multilevel"/>
    <w:tmpl w:val="6B3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081903"/>
    <w:multiLevelType w:val="hybridMultilevel"/>
    <w:tmpl w:val="5D026E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87F5768"/>
    <w:multiLevelType w:val="hybridMultilevel"/>
    <w:tmpl w:val="08085FD2"/>
    <w:lvl w:ilvl="0" w:tplc="6DEA2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E08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CB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EA1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26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6A6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DE0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C6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9C3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BA80A11"/>
    <w:multiLevelType w:val="hybridMultilevel"/>
    <w:tmpl w:val="D8663C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4A671E1"/>
    <w:multiLevelType w:val="hybridMultilevel"/>
    <w:tmpl w:val="2C4262A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7AF7FEB"/>
    <w:multiLevelType w:val="hybridMultilevel"/>
    <w:tmpl w:val="7688C1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8BB1E05"/>
    <w:multiLevelType w:val="hybridMultilevel"/>
    <w:tmpl w:val="DAF0E1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FE90F1E"/>
    <w:multiLevelType w:val="hybridMultilevel"/>
    <w:tmpl w:val="6CD6EB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3317859"/>
    <w:multiLevelType w:val="hybridMultilevel"/>
    <w:tmpl w:val="67B032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F0D67C9"/>
    <w:multiLevelType w:val="hybridMultilevel"/>
    <w:tmpl w:val="8B026C56"/>
    <w:lvl w:ilvl="0" w:tplc="876A9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62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05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84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2D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EA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6F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EE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23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70F2540"/>
    <w:multiLevelType w:val="multilevel"/>
    <w:tmpl w:val="F600F28A"/>
    <w:styleLink w:val="3"/>
    <w:lvl w:ilvl="0">
      <w:start w:val="1"/>
      <w:numFmt w:val="decimal"/>
      <w:lvlText w:val="%1."/>
      <w:lvlJc w:val="left"/>
      <w:pPr>
        <w:ind w:left="120" w:hanging="360"/>
      </w:pPr>
      <w:rPr>
        <w:rFonts w:asciiTheme="minorEastAsia" w:eastAsia="바탕" w:hAnsiTheme="minorEastAsia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6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57EF2F62"/>
    <w:multiLevelType w:val="hybridMultilevel"/>
    <w:tmpl w:val="F2B24350"/>
    <w:lvl w:ilvl="0" w:tplc="D7F8D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27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A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E6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DEB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3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5C2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30C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C47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C0A4342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EA951EA"/>
    <w:multiLevelType w:val="hybridMultilevel"/>
    <w:tmpl w:val="7306312E"/>
    <w:lvl w:ilvl="0" w:tplc="1158C5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66B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82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8D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8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4A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8F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2A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029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8D3361C"/>
    <w:multiLevelType w:val="multilevel"/>
    <w:tmpl w:val="4EAA51EC"/>
    <w:styleLink w:val="2"/>
    <w:lvl w:ilvl="0">
      <w:start w:val="1"/>
      <w:numFmt w:val="decimal"/>
      <w:lvlText w:val="%1."/>
      <w:lvlJc w:val="left"/>
      <w:pPr>
        <w:ind w:left="120" w:hanging="360"/>
      </w:pPr>
      <w:rPr>
        <w:rFonts w:asciiTheme="minorEastAsia" w:eastAsia="바탕" w:hAnsiTheme="minorEastAsia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6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>
    <w:nsid w:val="6AEB06C6"/>
    <w:multiLevelType w:val="multilevel"/>
    <w:tmpl w:val="E76EF864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asciiTheme="minorEastAsia" w:eastAsia="바탕" w:hAnsiTheme="minorEastAsia" w:hint="default"/>
        <w:b/>
        <w:sz w:val="28"/>
      </w:rPr>
    </w:lvl>
    <w:lvl w:ilvl="1">
      <w:start w:val="1"/>
      <w:numFmt w:val="decimal"/>
      <w:pStyle w:val="20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4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5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72585EFC"/>
    <w:multiLevelType w:val="multilevel"/>
    <w:tmpl w:val="123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C51C8B"/>
    <w:multiLevelType w:val="hybridMultilevel"/>
    <w:tmpl w:val="BF98DB6E"/>
    <w:lvl w:ilvl="0" w:tplc="C9F668F2">
      <w:start w:val="1"/>
      <w:numFmt w:val="bullet"/>
      <w:pStyle w:val="40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>
    <w:nsid w:val="7B8F61B9"/>
    <w:multiLevelType w:val="hybridMultilevel"/>
    <w:tmpl w:val="6F7439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6"/>
  </w:num>
  <w:num w:numId="4">
    <w:abstractNumId w:val="1"/>
  </w:num>
  <w:num w:numId="5">
    <w:abstractNumId w:val="1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  <w:num w:numId="12">
    <w:abstractNumId w:val="18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7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9"/>
  </w:num>
  <w:num w:numId="20">
    <w:abstractNumId w:val="0"/>
  </w:num>
  <w:num w:numId="21">
    <w:abstractNumId w:val="13"/>
  </w:num>
  <w:num w:numId="22">
    <w:abstractNumId w:val="11"/>
  </w:num>
  <w:num w:numId="23">
    <w:abstractNumId w:val="4"/>
  </w:num>
  <w:num w:numId="24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7F7"/>
    <w:rsid w:val="000014BD"/>
    <w:rsid w:val="00001B25"/>
    <w:rsid w:val="00005AC1"/>
    <w:rsid w:val="000112C2"/>
    <w:rsid w:val="00013E47"/>
    <w:rsid w:val="000158E3"/>
    <w:rsid w:val="000208F2"/>
    <w:rsid w:val="00020C45"/>
    <w:rsid w:val="00024484"/>
    <w:rsid w:val="00025549"/>
    <w:rsid w:val="00025A17"/>
    <w:rsid w:val="00026957"/>
    <w:rsid w:val="00027268"/>
    <w:rsid w:val="00027FCB"/>
    <w:rsid w:val="00030660"/>
    <w:rsid w:val="00030F21"/>
    <w:rsid w:val="00031080"/>
    <w:rsid w:val="0003184F"/>
    <w:rsid w:val="00031D4E"/>
    <w:rsid w:val="00035C7A"/>
    <w:rsid w:val="0003630D"/>
    <w:rsid w:val="00037AFD"/>
    <w:rsid w:val="00037CDA"/>
    <w:rsid w:val="00040474"/>
    <w:rsid w:val="0004078D"/>
    <w:rsid w:val="00040E3D"/>
    <w:rsid w:val="00042F40"/>
    <w:rsid w:val="0004327B"/>
    <w:rsid w:val="000446BC"/>
    <w:rsid w:val="00046599"/>
    <w:rsid w:val="00050064"/>
    <w:rsid w:val="00050191"/>
    <w:rsid w:val="00050502"/>
    <w:rsid w:val="00050C10"/>
    <w:rsid w:val="00054C5A"/>
    <w:rsid w:val="00054DDF"/>
    <w:rsid w:val="00060795"/>
    <w:rsid w:val="00065486"/>
    <w:rsid w:val="00065BA6"/>
    <w:rsid w:val="000709BF"/>
    <w:rsid w:val="000709F8"/>
    <w:rsid w:val="000719CF"/>
    <w:rsid w:val="000726E5"/>
    <w:rsid w:val="00072771"/>
    <w:rsid w:val="00072DAF"/>
    <w:rsid w:val="0008029D"/>
    <w:rsid w:val="0008048B"/>
    <w:rsid w:val="00081A51"/>
    <w:rsid w:val="00081E77"/>
    <w:rsid w:val="00083B1D"/>
    <w:rsid w:val="0008456F"/>
    <w:rsid w:val="000847EB"/>
    <w:rsid w:val="000856AD"/>
    <w:rsid w:val="000858C9"/>
    <w:rsid w:val="00085C3A"/>
    <w:rsid w:val="00085D4A"/>
    <w:rsid w:val="00087266"/>
    <w:rsid w:val="00092CDF"/>
    <w:rsid w:val="000939F5"/>
    <w:rsid w:val="00095ABC"/>
    <w:rsid w:val="000A0478"/>
    <w:rsid w:val="000A0822"/>
    <w:rsid w:val="000A1395"/>
    <w:rsid w:val="000A2E1E"/>
    <w:rsid w:val="000A4F67"/>
    <w:rsid w:val="000A7EDD"/>
    <w:rsid w:val="000B0C19"/>
    <w:rsid w:val="000B2018"/>
    <w:rsid w:val="000B20AC"/>
    <w:rsid w:val="000B3005"/>
    <w:rsid w:val="000B4EF2"/>
    <w:rsid w:val="000B5A09"/>
    <w:rsid w:val="000C0E7D"/>
    <w:rsid w:val="000C1957"/>
    <w:rsid w:val="000C4750"/>
    <w:rsid w:val="000C495B"/>
    <w:rsid w:val="000C52A3"/>
    <w:rsid w:val="000D0538"/>
    <w:rsid w:val="000D2228"/>
    <w:rsid w:val="000D3634"/>
    <w:rsid w:val="000D5983"/>
    <w:rsid w:val="000D7E33"/>
    <w:rsid w:val="000E0278"/>
    <w:rsid w:val="000E1464"/>
    <w:rsid w:val="000E1981"/>
    <w:rsid w:val="000E1CF4"/>
    <w:rsid w:val="000E2C31"/>
    <w:rsid w:val="000E4BF8"/>
    <w:rsid w:val="000E59BE"/>
    <w:rsid w:val="000E5A0B"/>
    <w:rsid w:val="000E6034"/>
    <w:rsid w:val="000E6D50"/>
    <w:rsid w:val="000F5ABD"/>
    <w:rsid w:val="000F6877"/>
    <w:rsid w:val="00104441"/>
    <w:rsid w:val="00104558"/>
    <w:rsid w:val="00105C2C"/>
    <w:rsid w:val="0010618A"/>
    <w:rsid w:val="00106743"/>
    <w:rsid w:val="00110944"/>
    <w:rsid w:val="001114FD"/>
    <w:rsid w:val="00114D3B"/>
    <w:rsid w:val="00115C21"/>
    <w:rsid w:val="00121133"/>
    <w:rsid w:val="00121985"/>
    <w:rsid w:val="00122F13"/>
    <w:rsid w:val="00122F45"/>
    <w:rsid w:val="00134C99"/>
    <w:rsid w:val="00137B7D"/>
    <w:rsid w:val="00137F4D"/>
    <w:rsid w:val="00140508"/>
    <w:rsid w:val="00141B74"/>
    <w:rsid w:val="0014213E"/>
    <w:rsid w:val="001428BF"/>
    <w:rsid w:val="0014790E"/>
    <w:rsid w:val="00151906"/>
    <w:rsid w:val="001546EE"/>
    <w:rsid w:val="0015657D"/>
    <w:rsid w:val="0015668B"/>
    <w:rsid w:val="00157996"/>
    <w:rsid w:val="00162739"/>
    <w:rsid w:val="00163AFD"/>
    <w:rsid w:val="00164393"/>
    <w:rsid w:val="00165279"/>
    <w:rsid w:val="00165877"/>
    <w:rsid w:val="00166AB9"/>
    <w:rsid w:val="001704BF"/>
    <w:rsid w:val="00171842"/>
    <w:rsid w:val="0017185D"/>
    <w:rsid w:val="0017264F"/>
    <w:rsid w:val="00176258"/>
    <w:rsid w:val="001809BD"/>
    <w:rsid w:val="00180DCB"/>
    <w:rsid w:val="00181DE5"/>
    <w:rsid w:val="00182052"/>
    <w:rsid w:val="001827F2"/>
    <w:rsid w:val="001838F2"/>
    <w:rsid w:val="00185011"/>
    <w:rsid w:val="001859BF"/>
    <w:rsid w:val="00190797"/>
    <w:rsid w:val="001916F4"/>
    <w:rsid w:val="00191822"/>
    <w:rsid w:val="00191EFF"/>
    <w:rsid w:val="001934D3"/>
    <w:rsid w:val="00193694"/>
    <w:rsid w:val="00193F11"/>
    <w:rsid w:val="0019778E"/>
    <w:rsid w:val="00197C90"/>
    <w:rsid w:val="00197FD0"/>
    <w:rsid w:val="001A1F2D"/>
    <w:rsid w:val="001A25BA"/>
    <w:rsid w:val="001A395F"/>
    <w:rsid w:val="001A3BFD"/>
    <w:rsid w:val="001A54FC"/>
    <w:rsid w:val="001B2122"/>
    <w:rsid w:val="001B7A2F"/>
    <w:rsid w:val="001D17E9"/>
    <w:rsid w:val="001D7028"/>
    <w:rsid w:val="001E1D09"/>
    <w:rsid w:val="001E2C6A"/>
    <w:rsid w:val="001E3D7E"/>
    <w:rsid w:val="001E6697"/>
    <w:rsid w:val="001F1B2C"/>
    <w:rsid w:val="001F3008"/>
    <w:rsid w:val="001F4D16"/>
    <w:rsid w:val="001F66E5"/>
    <w:rsid w:val="0020080D"/>
    <w:rsid w:val="00200CDF"/>
    <w:rsid w:val="00202A55"/>
    <w:rsid w:val="002036DD"/>
    <w:rsid w:val="0020586F"/>
    <w:rsid w:val="002066AC"/>
    <w:rsid w:val="00213084"/>
    <w:rsid w:val="00214198"/>
    <w:rsid w:val="002147D1"/>
    <w:rsid w:val="00216601"/>
    <w:rsid w:val="00216EAA"/>
    <w:rsid w:val="0022129E"/>
    <w:rsid w:val="00221BF2"/>
    <w:rsid w:val="00224F7E"/>
    <w:rsid w:val="00226214"/>
    <w:rsid w:val="00226516"/>
    <w:rsid w:val="002308A0"/>
    <w:rsid w:val="00232459"/>
    <w:rsid w:val="00232559"/>
    <w:rsid w:val="002342C7"/>
    <w:rsid w:val="00234E34"/>
    <w:rsid w:val="00235271"/>
    <w:rsid w:val="00235A8A"/>
    <w:rsid w:val="00240ED6"/>
    <w:rsid w:val="002450D8"/>
    <w:rsid w:val="002453F8"/>
    <w:rsid w:val="00247973"/>
    <w:rsid w:val="00247DF0"/>
    <w:rsid w:val="00250257"/>
    <w:rsid w:val="00251E6D"/>
    <w:rsid w:val="002535D9"/>
    <w:rsid w:val="00255261"/>
    <w:rsid w:val="002559F9"/>
    <w:rsid w:val="00255AA1"/>
    <w:rsid w:val="00256323"/>
    <w:rsid w:val="002571A8"/>
    <w:rsid w:val="00263FEC"/>
    <w:rsid w:val="0026677D"/>
    <w:rsid w:val="00270F4D"/>
    <w:rsid w:val="00272D3D"/>
    <w:rsid w:val="00273A15"/>
    <w:rsid w:val="00274D85"/>
    <w:rsid w:val="00275C32"/>
    <w:rsid w:val="00275DC2"/>
    <w:rsid w:val="00276685"/>
    <w:rsid w:val="002774E4"/>
    <w:rsid w:val="0028050E"/>
    <w:rsid w:val="0028257A"/>
    <w:rsid w:val="00282A22"/>
    <w:rsid w:val="002856C1"/>
    <w:rsid w:val="00287D2B"/>
    <w:rsid w:val="00290C09"/>
    <w:rsid w:val="00291626"/>
    <w:rsid w:val="00292472"/>
    <w:rsid w:val="00292D7D"/>
    <w:rsid w:val="00295366"/>
    <w:rsid w:val="00296E4D"/>
    <w:rsid w:val="002A0913"/>
    <w:rsid w:val="002A2C97"/>
    <w:rsid w:val="002A7171"/>
    <w:rsid w:val="002B1068"/>
    <w:rsid w:val="002B3807"/>
    <w:rsid w:val="002B53F3"/>
    <w:rsid w:val="002B75F4"/>
    <w:rsid w:val="002C053A"/>
    <w:rsid w:val="002C1544"/>
    <w:rsid w:val="002C2BAC"/>
    <w:rsid w:val="002D03FD"/>
    <w:rsid w:val="002D2622"/>
    <w:rsid w:val="002D3E93"/>
    <w:rsid w:val="002D4F85"/>
    <w:rsid w:val="002D5F8A"/>
    <w:rsid w:val="002D66A1"/>
    <w:rsid w:val="002D7342"/>
    <w:rsid w:val="002E092B"/>
    <w:rsid w:val="002E2FA2"/>
    <w:rsid w:val="002E4831"/>
    <w:rsid w:val="002E6121"/>
    <w:rsid w:val="002F055B"/>
    <w:rsid w:val="002F06B5"/>
    <w:rsid w:val="002F2795"/>
    <w:rsid w:val="002F4275"/>
    <w:rsid w:val="002F5B90"/>
    <w:rsid w:val="002F6AC9"/>
    <w:rsid w:val="003009F5"/>
    <w:rsid w:val="00300FFE"/>
    <w:rsid w:val="00301644"/>
    <w:rsid w:val="00301815"/>
    <w:rsid w:val="00301CED"/>
    <w:rsid w:val="003023AF"/>
    <w:rsid w:val="003033E6"/>
    <w:rsid w:val="00310B3E"/>
    <w:rsid w:val="0031131D"/>
    <w:rsid w:val="003122BD"/>
    <w:rsid w:val="003122F4"/>
    <w:rsid w:val="00320993"/>
    <w:rsid w:val="00320B9C"/>
    <w:rsid w:val="0032112C"/>
    <w:rsid w:val="003227C8"/>
    <w:rsid w:val="0032306F"/>
    <w:rsid w:val="00324F29"/>
    <w:rsid w:val="0032553C"/>
    <w:rsid w:val="003261C9"/>
    <w:rsid w:val="00331503"/>
    <w:rsid w:val="003316F8"/>
    <w:rsid w:val="00335B28"/>
    <w:rsid w:val="003367B8"/>
    <w:rsid w:val="00344899"/>
    <w:rsid w:val="00346E7E"/>
    <w:rsid w:val="00347F4F"/>
    <w:rsid w:val="00351775"/>
    <w:rsid w:val="0035363F"/>
    <w:rsid w:val="00353812"/>
    <w:rsid w:val="003546FE"/>
    <w:rsid w:val="00354EA0"/>
    <w:rsid w:val="0035779A"/>
    <w:rsid w:val="003606FA"/>
    <w:rsid w:val="00364309"/>
    <w:rsid w:val="00366F8A"/>
    <w:rsid w:val="003672BD"/>
    <w:rsid w:val="00371804"/>
    <w:rsid w:val="00374256"/>
    <w:rsid w:val="0037467A"/>
    <w:rsid w:val="003763E3"/>
    <w:rsid w:val="00376DCD"/>
    <w:rsid w:val="003772AF"/>
    <w:rsid w:val="00377823"/>
    <w:rsid w:val="00382EDF"/>
    <w:rsid w:val="003837F1"/>
    <w:rsid w:val="00383E23"/>
    <w:rsid w:val="00385E29"/>
    <w:rsid w:val="00387800"/>
    <w:rsid w:val="00387C8F"/>
    <w:rsid w:val="0039043A"/>
    <w:rsid w:val="00393967"/>
    <w:rsid w:val="00394DF3"/>
    <w:rsid w:val="00396A02"/>
    <w:rsid w:val="00397E14"/>
    <w:rsid w:val="003A2B1B"/>
    <w:rsid w:val="003A3089"/>
    <w:rsid w:val="003A6167"/>
    <w:rsid w:val="003A67EC"/>
    <w:rsid w:val="003B0A3B"/>
    <w:rsid w:val="003B0B33"/>
    <w:rsid w:val="003B0EAD"/>
    <w:rsid w:val="003B13D9"/>
    <w:rsid w:val="003B368C"/>
    <w:rsid w:val="003B3A12"/>
    <w:rsid w:val="003B5C10"/>
    <w:rsid w:val="003B7E36"/>
    <w:rsid w:val="003C2F39"/>
    <w:rsid w:val="003C4ADA"/>
    <w:rsid w:val="003C4C2F"/>
    <w:rsid w:val="003C644A"/>
    <w:rsid w:val="003C7309"/>
    <w:rsid w:val="003C7DE6"/>
    <w:rsid w:val="003D00D7"/>
    <w:rsid w:val="003D154A"/>
    <w:rsid w:val="003D170E"/>
    <w:rsid w:val="003D1B22"/>
    <w:rsid w:val="003D3100"/>
    <w:rsid w:val="003D3D3C"/>
    <w:rsid w:val="003D49A9"/>
    <w:rsid w:val="003E1676"/>
    <w:rsid w:val="003E2232"/>
    <w:rsid w:val="003E2E70"/>
    <w:rsid w:val="003E77A5"/>
    <w:rsid w:val="003F0386"/>
    <w:rsid w:val="003F0F19"/>
    <w:rsid w:val="003F1DDE"/>
    <w:rsid w:val="003F2321"/>
    <w:rsid w:val="003F2D96"/>
    <w:rsid w:val="003F373A"/>
    <w:rsid w:val="003F7BA6"/>
    <w:rsid w:val="00403333"/>
    <w:rsid w:val="00405BF5"/>
    <w:rsid w:val="00410D2A"/>
    <w:rsid w:val="004122B7"/>
    <w:rsid w:val="00413B0F"/>
    <w:rsid w:val="00416720"/>
    <w:rsid w:val="00417031"/>
    <w:rsid w:val="004174A7"/>
    <w:rsid w:val="00421A23"/>
    <w:rsid w:val="00421E00"/>
    <w:rsid w:val="0042203A"/>
    <w:rsid w:val="00423A43"/>
    <w:rsid w:val="00424D51"/>
    <w:rsid w:val="00425DD9"/>
    <w:rsid w:val="00425E51"/>
    <w:rsid w:val="00426713"/>
    <w:rsid w:val="00426EE0"/>
    <w:rsid w:val="00427745"/>
    <w:rsid w:val="0042786E"/>
    <w:rsid w:val="00427E38"/>
    <w:rsid w:val="00431100"/>
    <w:rsid w:val="004328B5"/>
    <w:rsid w:val="00434DE1"/>
    <w:rsid w:val="004353D2"/>
    <w:rsid w:val="00437E5E"/>
    <w:rsid w:val="00437F8E"/>
    <w:rsid w:val="00441D86"/>
    <w:rsid w:val="00442F34"/>
    <w:rsid w:val="0045080E"/>
    <w:rsid w:val="00450A55"/>
    <w:rsid w:val="00450AAE"/>
    <w:rsid w:val="00450D9E"/>
    <w:rsid w:val="00451F14"/>
    <w:rsid w:val="004530FA"/>
    <w:rsid w:val="004568C8"/>
    <w:rsid w:val="0045718D"/>
    <w:rsid w:val="00457684"/>
    <w:rsid w:val="00463FAC"/>
    <w:rsid w:val="00465810"/>
    <w:rsid w:val="00467677"/>
    <w:rsid w:val="004678E9"/>
    <w:rsid w:val="00471AF2"/>
    <w:rsid w:val="00471F95"/>
    <w:rsid w:val="00474529"/>
    <w:rsid w:val="004746BE"/>
    <w:rsid w:val="0047523B"/>
    <w:rsid w:val="00475C88"/>
    <w:rsid w:val="00476888"/>
    <w:rsid w:val="00477398"/>
    <w:rsid w:val="00477D91"/>
    <w:rsid w:val="004804AA"/>
    <w:rsid w:val="00483221"/>
    <w:rsid w:val="00491165"/>
    <w:rsid w:val="004914E4"/>
    <w:rsid w:val="004920E8"/>
    <w:rsid w:val="0049580E"/>
    <w:rsid w:val="00496974"/>
    <w:rsid w:val="004969E2"/>
    <w:rsid w:val="00496E9C"/>
    <w:rsid w:val="004A2AD1"/>
    <w:rsid w:val="004A62AA"/>
    <w:rsid w:val="004B1764"/>
    <w:rsid w:val="004B3146"/>
    <w:rsid w:val="004C271A"/>
    <w:rsid w:val="004C2AA3"/>
    <w:rsid w:val="004C2E88"/>
    <w:rsid w:val="004C2EF3"/>
    <w:rsid w:val="004C37BE"/>
    <w:rsid w:val="004C5A02"/>
    <w:rsid w:val="004C6C47"/>
    <w:rsid w:val="004C6F4E"/>
    <w:rsid w:val="004C7307"/>
    <w:rsid w:val="004D21AB"/>
    <w:rsid w:val="004D2794"/>
    <w:rsid w:val="004D40C3"/>
    <w:rsid w:val="004D631A"/>
    <w:rsid w:val="004E19D9"/>
    <w:rsid w:val="004E45DF"/>
    <w:rsid w:val="004E5E8F"/>
    <w:rsid w:val="004F02D9"/>
    <w:rsid w:val="004F1A49"/>
    <w:rsid w:val="004F4F0C"/>
    <w:rsid w:val="004F4F17"/>
    <w:rsid w:val="00500FFE"/>
    <w:rsid w:val="00502386"/>
    <w:rsid w:val="0050451D"/>
    <w:rsid w:val="00505A60"/>
    <w:rsid w:val="0050712C"/>
    <w:rsid w:val="00507CEE"/>
    <w:rsid w:val="00514284"/>
    <w:rsid w:val="005156FE"/>
    <w:rsid w:val="0051765B"/>
    <w:rsid w:val="005179D8"/>
    <w:rsid w:val="005200F1"/>
    <w:rsid w:val="0052446C"/>
    <w:rsid w:val="00530FC2"/>
    <w:rsid w:val="00531875"/>
    <w:rsid w:val="00532AE6"/>
    <w:rsid w:val="00534105"/>
    <w:rsid w:val="00534649"/>
    <w:rsid w:val="00535CFA"/>
    <w:rsid w:val="005364D6"/>
    <w:rsid w:val="00537002"/>
    <w:rsid w:val="005405AF"/>
    <w:rsid w:val="0054111A"/>
    <w:rsid w:val="005420ED"/>
    <w:rsid w:val="005436AB"/>
    <w:rsid w:val="00543C2E"/>
    <w:rsid w:val="005440BD"/>
    <w:rsid w:val="005442E4"/>
    <w:rsid w:val="005446C6"/>
    <w:rsid w:val="005448AB"/>
    <w:rsid w:val="00545140"/>
    <w:rsid w:val="00545874"/>
    <w:rsid w:val="00546A10"/>
    <w:rsid w:val="00546F9E"/>
    <w:rsid w:val="005518FB"/>
    <w:rsid w:val="0055202D"/>
    <w:rsid w:val="005541F8"/>
    <w:rsid w:val="00561836"/>
    <w:rsid w:val="00562192"/>
    <w:rsid w:val="005633BD"/>
    <w:rsid w:val="00567B49"/>
    <w:rsid w:val="00570323"/>
    <w:rsid w:val="00572D89"/>
    <w:rsid w:val="005749AB"/>
    <w:rsid w:val="00575652"/>
    <w:rsid w:val="00575A3A"/>
    <w:rsid w:val="00580CCE"/>
    <w:rsid w:val="0058263B"/>
    <w:rsid w:val="005829F4"/>
    <w:rsid w:val="005834FD"/>
    <w:rsid w:val="00584502"/>
    <w:rsid w:val="00584E7B"/>
    <w:rsid w:val="00586553"/>
    <w:rsid w:val="00587BBE"/>
    <w:rsid w:val="005948A3"/>
    <w:rsid w:val="00594AF2"/>
    <w:rsid w:val="00597B94"/>
    <w:rsid w:val="005A1514"/>
    <w:rsid w:val="005A20FF"/>
    <w:rsid w:val="005A311E"/>
    <w:rsid w:val="005A503F"/>
    <w:rsid w:val="005A729C"/>
    <w:rsid w:val="005A73D8"/>
    <w:rsid w:val="005A73DB"/>
    <w:rsid w:val="005A77EF"/>
    <w:rsid w:val="005B5B04"/>
    <w:rsid w:val="005B6022"/>
    <w:rsid w:val="005B6DA3"/>
    <w:rsid w:val="005C0018"/>
    <w:rsid w:val="005C072F"/>
    <w:rsid w:val="005C39EB"/>
    <w:rsid w:val="005C4037"/>
    <w:rsid w:val="005C6D98"/>
    <w:rsid w:val="005D14D1"/>
    <w:rsid w:val="005D1F6A"/>
    <w:rsid w:val="005D3456"/>
    <w:rsid w:val="005D3A4B"/>
    <w:rsid w:val="005D4C2D"/>
    <w:rsid w:val="005D59D8"/>
    <w:rsid w:val="005D67F9"/>
    <w:rsid w:val="005E10DC"/>
    <w:rsid w:val="005E205A"/>
    <w:rsid w:val="005E36D9"/>
    <w:rsid w:val="005E78CE"/>
    <w:rsid w:val="005F3526"/>
    <w:rsid w:val="005F5131"/>
    <w:rsid w:val="005F56D9"/>
    <w:rsid w:val="005F637A"/>
    <w:rsid w:val="005F639F"/>
    <w:rsid w:val="005F690F"/>
    <w:rsid w:val="005F7C52"/>
    <w:rsid w:val="00601AF1"/>
    <w:rsid w:val="00603BD3"/>
    <w:rsid w:val="00604E19"/>
    <w:rsid w:val="00605F1A"/>
    <w:rsid w:val="00606053"/>
    <w:rsid w:val="00610D4E"/>
    <w:rsid w:val="00612234"/>
    <w:rsid w:val="00613FC9"/>
    <w:rsid w:val="00615705"/>
    <w:rsid w:val="0061696A"/>
    <w:rsid w:val="00616C92"/>
    <w:rsid w:val="006221BF"/>
    <w:rsid w:val="00623C89"/>
    <w:rsid w:val="006265D1"/>
    <w:rsid w:val="006271BD"/>
    <w:rsid w:val="006277A3"/>
    <w:rsid w:val="0063042F"/>
    <w:rsid w:val="00634852"/>
    <w:rsid w:val="00635138"/>
    <w:rsid w:val="00640E75"/>
    <w:rsid w:val="006413F4"/>
    <w:rsid w:val="00641DD4"/>
    <w:rsid w:val="006472BF"/>
    <w:rsid w:val="00647A73"/>
    <w:rsid w:val="00647FC9"/>
    <w:rsid w:val="00650731"/>
    <w:rsid w:val="00652688"/>
    <w:rsid w:val="0065325C"/>
    <w:rsid w:val="0065344D"/>
    <w:rsid w:val="0065408C"/>
    <w:rsid w:val="006542B3"/>
    <w:rsid w:val="00654FAA"/>
    <w:rsid w:val="006567BA"/>
    <w:rsid w:val="00657851"/>
    <w:rsid w:val="00657CD8"/>
    <w:rsid w:val="006604B8"/>
    <w:rsid w:val="00661387"/>
    <w:rsid w:val="00662BAE"/>
    <w:rsid w:val="00664FCA"/>
    <w:rsid w:val="00665B54"/>
    <w:rsid w:val="006675FB"/>
    <w:rsid w:val="00670A5D"/>
    <w:rsid w:val="006716E7"/>
    <w:rsid w:val="00673917"/>
    <w:rsid w:val="00677070"/>
    <w:rsid w:val="00677BFE"/>
    <w:rsid w:val="006804FB"/>
    <w:rsid w:val="00686366"/>
    <w:rsid w:val="0068717F"/>
    <w:rsid w:val="00687778"/>
    <w:rsid w:val="00687980"/>
    <w:rsid w:val="006920A5"/>
    <w:rsid w:val="0069536D"/>
    <w:rsid w:val="00695D90"/>
    <w:rsid w:val="00696011"/>
    <w:rsid w:val="0069706E"/>
    <w:rsid w:val="006975A3"/>
    <w:rsid w:val="006A1826"/>
    <w:rsid w:val="006A2758"/>
    <w:rsid w:val="006A2A44"/>
    <w:rsid w:val="006A3D07"/>
    <w:rsid w:val="006A7B09"/>
    <w:rsid w:val="006A7C71"/>
    <w:rsid w:val="006B044F"/>
    <w:rsid w:val="006B070F"/>
    <w:rsid w:val="006B307D"/>
    <w:rsid w:val="006B508B"/>
    <w:rsid w:val="006B67B6"/>
    <w:rsid w:val="006B72E4"/>
    <w:rsid w:val="006C350E"/>
    <w:rsid w:val="006C38C6"/>
    <w:rsid w:val="006C3B0E"/>
    <w:rsid w:val="006C7C30"/>
    <w:rsid w:val="006D5E78"/>
    <w:rsid w:val="006D60D1"/>
    <w:rsid w:val="006D7467"/>
    <w:rsid w:val="006E0133"/>
    <w:rsid w:val="006E09B4"/>
    <w:rsid w:val="006E2096"/>
    <w:rsid w:val="006E4EF0"/>
    <w:rsid w:val="006E5C88"/>
    <w:rsid w:val="006E6160"/>
    <w:rsid w:val="006E7162"/>
    <w:rsid w:val="006E7414"/>
    <w:rsid w:val="006F0984"/>
    <w:rsid w:val="006F3009"/>
    <w:rsid w:val="006F307E"/>
    <w:rsid w:val="006F3EC8"/>
    <w:rsid w:val="007013D4"/>
    <w:rsid w:val="007022AE"/>
    <w:rsid w:val="00703E24"/>
    <w:rsid w:val="0070410C"/>
    <w:rsid w:val="00705CFE"/>
    <w:rsid w:val="00705EBA"/>
    <w:rsid w:val="007071DC"/>
    <w:rsid w:val="0070794D"/>
    <w:rsid w:val="0071123A"/>
    <w:rsid w:val="007124F0"/>
    <w:rsid w:val="00712BD1"/>
    <w:rsid w:val="0071428F"/>
    <w:rsid w:val="00715095"/>
    <w:rsid w:val="007158A0"/>
    <w:rsid w:val="00720B9D"/>
    <w:rsid w:val="0072277A"/>
    <w:rsid w:val="00723C9F"/>
    <w:rsid w:val="0072545F"/>
    <w:rsid w:val="00726056"/>
    <w:rsid w:val="00726500"/>
    <w:rsid w:val="007325A8"/>
    <w:rsid w:val="00732E39"/>
    <w:rsid w:val="00734081"/>
    <w:rsid w:val="0073414F"/>
    <w:rsid w:val="007347B7"/>
    <w:rsid w:val="00734EE3"/>
    <w:rsid w:val="00735913"/>
    <w:rsid w:val="0073678C"/>
    <w:rsid w:val="00736EC1"/>
    <w:rsid w:val="007427B5"/>
    <w:rsid w:val="00743FFA"/>
    <w:rsid w:val="00744159"/>
    <w:rsid w:val="00746E31"/>
    <w:rsid w:val="007476F7"/>
    <w:rsid w:val="00750E1F"/>
    <w:rsid w:val="00752352"/>
    <w:rsid w:val="00755127"/>
    <w:rsid w:val="00755280"/>
    <w:rsid w:val="00755EB1"/>
    <w:rsid w:val="00761BB8"/>
    <w:rsid w:val="007637A8"/>
    <w:rsid w:val="00763C50"/>
    <w:rsid w:val="00765EED"/>
    <w:rsid w:val="00770721"/>
    <w:rsid w:val="00771563"/>
    <w:rsid w:val="00774F40"/>
    <w:rsid w:val="00775F9B"/>
    <w:rsid w:val="00776010"/>
    <w:rsid w:val="007769EF"/>
    <w:rsid w:val="0078012C"/>
    <w:rsid w:val="00781BC4"/>
    <w:rsid w:val="00782D7B"/>
    <w:rsid w:val="00783DD2"/>
    <w:rsid w:val="00786AF4"/>
    <w:rsid w:val="0079116D"/>
    <w:rsid w:val="00793750"/>
    <w:rsid w:val="00797BBA"/>
    <w:rsid w:val="007A2966"/>
    <w:rsid w:val="007A2EE3"/>
    <w:rsid w:val="007A36CD"/>
    <w:rsid w:val="007A51C1"/>
    <w:rsid w:val="007A57F7"/>
    <w:rsid w:val="007A6A58"/>
    <w:rsid w:val="007A6FC7"/>
    <w:rsid w:val="007B68B0"/>
    <w:rsid w:val="007B6C39"/>
    <w:rsid w:val="007C0A1B"/>
    <w:rsid w:val="007C35E9"/>
    <w:rsid w:val="007C60BD"/>
    <w:rsid w:val="007D37C1"/>
    <w:rsid w:val="007D56FD"/>
    <w:rsid w:val="007D7AB9"/>
    <w:rsid w:val="007D7FFA"/>
    <w:rsid w:val="007E0035"/>
    <w:rsid w:val="007E1F49"/>
    <w:rsid w:val="007E36C0"/>
    <w:rsid w:val="007E51CE"/>
    <w:rsid w:val="007E53D9"/>
    <w:rsid w:val="007E565B"/>
    <w:rsid w:val="007E56FF"/>
    <w:rsid w:val="007E5813"/>
    <w:rsid w:val="007E64FF"/>
    <w:rsid w:val="007E7B7A"/>
    <w:rsid w:val="007E7C7C"/>
    <w:rsid w:val="007F03DD"/>
    <w:rsid w:val="007F0914"/>
    <w:rsid w:val="007F0BBC"/>
    <w:rsid w:val="007F1B50"/>
    <w:rsid w:val="007F203A"/>
    <w:rsid w:val="007F335B"/>
    <w:rsid w:val="007F4F6E"/>
    <w:rsid w:val="007F53CE"/>
    <w:rsid w:val="007F646D"/>
    <w:rsid w:val="00800A92"/>
    <w:rsid w:val="00802C03"/>
    <w:rsid w:val="00803A83"/>
    <w:rsid w:val="00806695"/>
    <w:rsid w:val="00807B23"/>
    <w:rsid w:val="008107A0"/>
    <w:rsid w:val="00810B37"/>
    <w:rsid w:val="00812BD6"/>
    <w:rsid w:val="008137D6"/>
    <w:rsid w:val="00814BB0"/>
    <w:rsid w:val="008205F4"/>
    <w:rsid w:val="00821D0B"/>
    <w:rsid w:val="0082392D"/>
    <w:rsid w:val="00832DA9"/>
    <w:rsid w:val="00833750"/>
    <w:rsid w:val="00835201"/>
    <w:rsid w:val="008363D5"/>
    <w:rsid w:val="00841BAC"/>
    <w:rsid w:val="00842DCF"/>
    <w:rsid w:val="00842EE8"/>
    <w:rsid w:val="008430E8"/>
    <w:rsid w:val="0084480D"/>
    <w:rsid w:val="008509A0"/>
    <w:rsid w:val="00850B84"/>
    <w:rsid w:val="0085478F"/>
    <w:rsid w:val="0085777F"/>
    <w:rsid w:val="008603EF"/>
    <w:rsid w:val="00860D70"/>
    <w:rsid w:val="008635D5"/>
    <w:rsid w:val="0086519B"/>
    <w:rsid w:val="00867364"/>
    <w:rsid w:val="0086769C"/>
    <w:rsid w:val="00874540"/>
    <w:rsid w:val="0087580C"/>
    <w:rsid w:val="00876794"/>
    <w:rsid w:val="00877315"/>
    <w:rsid w:val="00877320"/>
    <w:rsid w:val="0087749E"/>
    <w:rsid w:val="008775E4"/>
    <w:rsid w:val="0088016F"/>
    <w:rsid w:val="008810A3"/>
    <w:rsid w:val="00882DE0"/>
    <w:rsid w:val="008842CD"/>
    <w:rsid w:val="00885A9B"/>
    <w:rsid w:val="00885EC5"/>
    <w:rsid w:val="00886E09"/>
    <w:rsid w:val="008871FD"/>
    <w:rsid w:val="008877A0"/>
    <w:rsid w:val="00887DD4"/>
    <w:rsid w:val="00891AD9"/>
    <w:rsid w:val="0089385F"/>
    <w:rsid w:val="00895633"/>
    <w:rsid w:val="00896767"/>
    <w:rsid w:val="00897450"/>
    <w:rsid w:val="0089771D"/>
    <w:rsid w:val="008A0FB2"/>
    <w:rsid w:val="008A2532"/>
    <w:rsid w:val="008A2E0C"/>
    <w:rsid w:val="008A74F9"/>
    <w:rsid w:val="008A7726"/>
    <w:rsid w:val="008B1988"/>
    <w:rsid w:val="008B27EE"/>
    <w:rsid w:val="008B3A98"/>
    <w:rsid w:val="008B6043"/>
    <w:rsid w:val="008C2D79"/>
    <w:rsid w:val="008C3FFA"/>
    <w:rsid w:val="008C51B2"/>
    <w:rsid w:val="008D0868"/>
    <w:rsid w:val="008D2D3C"/>
    <w:rsid w:val="008D3EBC"/>
    <w:rsid w:val="008D662F"/>
    <w:rsid w:val="008D721B"/>
    <w:rsid w:val="008D7DE4"/>
    <w:rsid w:val="008E28DF"/>
    <w:rsid w:val="008E4297"/>
    <w:rsid w:val="008E6D49"/>
    <w:rsid w:val="008E7389"/>
    <w:rsid w:val="008F246C"/>
    <w:rsid w:val="008F263E"/>
    <w:rsid w:val="008F2685"/>
    <w:rsid w:val="008F3021"/>
    <w:rsid w:val="008F4808"/>
    <w:rsid w:val="008F72FE"/>
    <w:rsid w:val="00903023"/>
    <w:rsid w:val="00904008"/>
    <w:rsid w:val="0090427E"/>
    <w:rsid w:val="00913565"/>
    <w:rsid w:val="0091388A"/>
    <w:rsid w:val="00913C73"/>
    <w:rsid w:val="00914AF5"/>
    <w:rsid w:val="00915492"/>
    <w:rsid w:val="00916C61"/>
    <w:rsid w:val="009174A6"/>
    <w:rsid w:val="00917985"/>
    <w:rsid w:val="00922E94"/>
    <w:rsid w:val="00930DDE"/>
    <w:rsid w:val="00932EA9"/>
    <w:rsid w:val="009347DB"/>
    <w:rsid w:val="00936E39"/>
    <w:rsid w:val="009371F4"/>
    <w:rsid w:val="00941279"/>
    <w:rsid w:val="0094210A"/>
    <w:rsid w:val="00943BC8"/>
    <w:rsid w:val="00945A17"/>
    <w:rsid w:val="0094697D"/>
    <w:rsid w:val="00947B13"/>
    <w:rsid w:val="00952DA5"/>
    <w:rsid w:val="00955D4F"/>
    <w:rsid w:val="00956A26"/>
    <w:rsid w:val="0095759D"/>
    <w:rsid w:val="00957C48"/>
    <w:rsid w:val="0096182A"/>
    <w:rsid w:val="00962216"/>
    <w:rsid w:val="00965657"/>
    <w:rsid w:val="00966623"/>
    <w:rsid w:val="00967DC9"/>
    <w:rsid w:val="00974103"/>
    <w:rsid w:val="009778A0"/>
    <w:rsid w:val="00977A56"/>
    <w:rsid w:val="00980EFA"/>
    <w:rsid w:val="00981501"/>
    <w:rsid w:val="00985707"/>
    <w:rsid w:val="009858E9"/>
    <w:rsid w:val="0098670F"/>
    <w:rsid w:val="00986F7A"/>
    <w:rsid w:val="00987412"/>
    <w:rsid w:val="009875A2"/>
    <w:rsid w:val="009879E2"/>
    <w:rsid w:val="00990173"/>
    <w:rsid w:val="00990CA3"/>
    <w:rsid w:val="00993990"/>
    <w:rsid w:val="00995243"/>
    <w:rsid w:val="00995486"/>
    <w:rsid w:val="00997E60"/>
    <w:rsid w:val="009A0221"/>
    <w:rsid w:val="009A339B"/>
    <w:rsid w:val="009A3ED7"/>
    <w:rsid w:val="009A55F7"/>
    <w:rsid w:val="009B0BB1"/>
    <w:rsid w:val="009B1D12"/>
    <w:rsid w:val="009B2593"/>
    <w:rsid w:val="009B2890"/>
    <w:rsid w:val="009B2C94"/>
    <w:rsid w:val="009B3630"/>
    <w:rsid w:val="009B5DBA"/>
    <w:rsid w:val="009B63AF"/>
    <w:rsid w:val="009B7541"/>
    <w:rsid w:val="009B780B"/>
    <w:rsid w:val="009B7F68"/>
    <w:rsid w:val="009C065E"/>
    <w:rsid w:val="009C313E"/>
    <w:rsid w:val="009C3BE0"/>
    <w:rsid w:val="009C61B0"/>
    <w:rsid w:val="009C78C3"/>
    <w:rsid w:val="009D2ED6"/>
    <w:rsid w:val="009D3420"/>
    <w:rsid w:val="009D4AEF"/>
    <w:rsid w:val="009D4E68"/>
    <w:rsid w:val="009D7049"/>
    <w:rsid w:val="009D798C"/>
    <w:rsid w:val="009D7D7D"/>
    <w:rsid w:val="009E02B5"/>
    <w:rsid w:val="009E14FC"/>
    <w:rsid w:val="009E29BD"/>
    <w:rsid w:val="009E36A1"/>
    <w:rsid w:val="009E3A66"/>
    <w:rsid w:val="009E3EC5"/>
    <w:rsid w:val="009E517F"/>
    <w:rsid w:val="009E51AA"/>
    <w:rsid w:val="009E5920"/>
    <w:rsid w:val="009F0664"/>
    <w:rsid w:val="009F2389"/>
    <w:rsid w:val="009F4455"/>
    <w:rsid w:val="009F47DF"/>
    <w:rsid w:val="009F50BE"/>
    <w:rsid w:val="009F5D20"/>
    <w:rsid w:val="009F6E8F"/>
    <w:rsid w:val="009F6FB7"/>
    <w:rsid w:val="00A00712"/>
    <w:rsid w:val="00A01DFB"/>
    <w:rsid w:val="00A01EF8"/>
    <w:rsid w:val="00A02C3B"/>
    <w:rsid w:val="00A07958"/>
    <w:rsid w:val="00A13324"/>
    <w:rsid w:val="00A13372"/>
    <w:rsid w:val="00A14971"/>
    <w:rsid w:val="00A1763D"/>
    <w:rsid w:val="00A25C11"/>
    <w:rsid w:val="00A26429"/>
    <w:rsid w:val="00A276A4"/>
    <w:rsid w:val="00A27801"/>
    <w:rsid w:val="00A306B3"/>
    <w:rsid w:val="00A31102"/>
    <w:rsid w:val="00A33256"/>
    <w:rsid w:val="00A34C4D"/>
    <w:rsid w:val="00A35171"/>
    <w:rsid w:val="00A3652E"/>
    <w:rsid w:val="00A423E9"/>
    <w:rsid w:val="00A46082"/>
    <w:rsid w:val="00A50822"/>
    <w:rsid w:val="00A50A5A"/>
    <w:rsid w:val="00A510CC"/>
    <w:rsid w:val="00A530C8"/>
    <w:rsid w:val="00A548E2"/>
    <w:rsid w:val="00A54A08"/>
    <w:rsid w:val="00A55B6D"/>
    <w:rsid w:val="00A55FFB"/>
    <w:rsid w:val="00A6421B"/>
    <w:rsid w:val="00A662C5"/>
    <w:rsid w:val="00A6636B"/>
    <w:rsid w:val="00A66498"/>
    <w:rsid w:val="00A66C5D"/>
    <w:rsid w:val="00A6745E"/>
    <w:rsid w:val="00A73552"/>
    <w:rsid w:val="00A7525F"/>
    <w:rsid w:val="00A755EA"/>
    <w:rsid w:val="00A77036"/>
    <w:rsid w:val="00A83E49"/>
    <w:rsid w:val="00A84660"/>
    <w:rsid w:val="00A85FD9"/>
    <w:rsid w:val="00A867E0"/>
    <w:rsid w:val="00A86937"/>
    <w:rsid w:val="00A87E1B"/>
    <w:rsid w:val="00A90C66"/>
    <w:rsid w:val="00A93347"/>
    <w:rsid w:val="00A935A9"/>
    <w:rsid w:val="00A96740"/>
    <w:rsid w:val="00AA320D"/>
    <w:rsid w:val="00AA36A2"/>
    <w:rsid w:val="00AA3C87"/>
    <w:rsid w:val="00AA488D"/>
    <w:rsid w:val="00AA5B46"/>
    <w:rsid w:val="00AB075E"/>
    <w:rsid w:val="00AB46EC"/>
    <w:rsid w:val="00AC1CFF"/>
    <w:rsid w:val="00AC3E71"/>
    <w:rsid w:val="00AD049A"/>
    <w:rsid w:val="00AD0AAA"/>
    <w:rsid w:val="00AD0FB0"/>
    <w:rsid w:val="00AD1EAE"/>
    <w:rsid w:val="00AD7A13"/>
    <w:rsid w:val="00AE2D88"/>
    <w:rsid w:val="00AE4D77"/>
    <w:rsid w:val="00AE76AD"/>
    <w:rsid w:val="00AF15F4"/>
    <w:rsid w:val="00AF3A45"/>
    <w:rsid w:val="00AF6A68"/>
    <w:rsid w:val="00AF7F9E"/>
    <w:rsid w:val="00B01549"/>
    <w:rsid w:val="00B03370"/>
    <w:rsid w:val="00B03EDB"/>
    <w:rsid w:val="00B06C08"/>
    <w:rsid w:val="00B078E8"/>
    <w:rsid w:val="00B07E1B"/>
    <w:rsid w:val="00B12B7B"/>
    <w:rsid w:val="00B15A63"/>
    <w:rsid w:val="00B1606C"/>
    <w:rsid w:val="00B16239"/>
    <w:rsid w:val="00B16B04"/>
    <w:rsid w:val="00B23AEF"/>
    <w:rsid w:val="00B24078"/>
    <w:rsid w:val="00B269F8"/>
    <w:rsid w:val="00B277AB"/>
    <w:rsid w:val="00B34C19"/>
    <w:rsid w:val="00B34C80"/>
    <w:rsid w:val="00B362E0"/>
    <w:rsid w:val="00B36C43"/>
    <w:rsid w:val="00B37587"/>
    <w:rsid w:val="00B40103"/>
    <w:rsid w:val="00B4126D"/>
    <w:rsid w:val="00B41D32"/>
    <w:rsid w:val="00B42F57"/>
    <w:rsid w:val="00B43221"/>
    <w:rsid w:val="00B451F8"/>
    <w:rsid w:val="00B47E4F"/>
    <w:rsid w:val="00B502ED"/>
    <w:rsid w:val="00B50B41"/>
    <w:rsid w:val="00B51C4D"/>
    <w:rsid w:val="00B548A6"/>
    <w:rsid w:val="00B54C7A"/>
    <w:rsid w:val="00B555F0"/>
    <w:rsid w:val="00B56D6E"/>
    <w:rsid w:val="00B61E1E"/>
    <w:rsid w:val="00B72A57"/>
    <w:rsid w:val="00B73631"/>
    <w:rsid w:val="00B75FAF"/>
    <w:rsid w:val="00B80B4C"/>
    <w:rsid w:val="00B823D3"/>
    <w:rsid w:val="00B8490B"/>
    <w:rsid w:val="00B84F70"/>
    <w:rsid w:val="00B92DF3"/>
    <w:rsid w:val="00B94BC7"/>
    <w:rsid w:val="00B9691C"/>
    <w:rsid w:val="00BA4C7A"/>
    <w:rsid w:val="00BB1215"/>
    <w:rsid w:val="00BB1806"/>
    <w:rsid w:val="00BB3820"/>
    <w:rsid w:val="00BB3E26"/>
    <w:rsid w:val="00BC11DA"/>
    <w:rsid w:val="00BC1664"/>
    <w:rsid w:val="00BC4FE1"/>
    <w:rsid w:val="00BD16F7"/>
    <w:rsid w:val="00BD2CE4"/>
    <w:rsid w:val="00BD2E06"/>
    <w:rsid w:val="00BD5820"/>
    <w:rsid w:val="00BD6E1E"/>
    <w:rsid w:val="00BD6E80"/>
    <w:rsid w:val="00BE284C"/>
    <w:rsid w:val="00BE3542"/>
    <w:rsid w:val="00BE58B6"/>
    <w:rsid w:val="00BE5DB2"/>
    <w:rsid w:val="00BE6862"/>
    <w:rsid w:val="00BE6D28"/>
    <w:rsid w:val="00BF05C2"/>
    <w:rsid w:val="00BF40D6"/>
    <w:rsid w:val="00C00CBB"/>
    <w:rsid w:val="00C034BD"/>
    <w:rsid w:val="00C0426E"/>
    <w:rsid w:val="00C10681"/>
    <w:rsid w:val="00C10F3D"/>
    <w:rsid w:val="00C1206D"/>
    <w:rsid w:val="00C13BA5"/>
    <w:rsid w:val="00C13DA2"/>
    <w:rsid w:val="00C155AC"/>
    <w:rsid w:val="00C15E7E"/>
    <w:rsid w:val="00C21F28"/>
    <w:rsid w:val="00C2392E"/>
    <w:rsid w:val="00C2628C"/>
    <w:rsid w:val="00C26685"/>
    <w:rsid w:val="00C30308"/>
    <w:rsid w:val="00C30A8F"/>
    <w:rsid w:val="00C3215A"/>
    <w:rsid w:val="00C331F5"/>
    <w:rsid w:val="00C3385D"/>
    <w:rsid w:val="00C33D3D"/>
    <w:rsid w:val="00C40E01"/>
    <w:rsid w:val="00C4182D"/>
    <w:rsid w:val="00C41921"/>
    <w:rsid w:val="00C419EC"/>
    <w:rsid w:val="00C4534B"/>
    <w:rsid w:val="00C47F77"/>
    <w:rsid w:val="00C512B7"/>
    <w:rsid w:val="00C51B88"/>
    <w:rsid w:val="00C51C15"/>
    <w:rsid w:val="00C522D6"/>
    <w:rsid w:val="00C530EE"/>
    <w:rsid w:val="00C54622"/>
    <w:rsid w:val="00C547FC"/>
    <w:rsid w:val="00C56400"/>
    <w:rsid w:val="00C607C3"/>
    <w:rsid w:val="00C60E32"/>
    <w:rsid w:val="00C61CCF"/>
    <w:rsid w:val="00C6384A"/>
    <w:rsid w:val="00C649CE"/>
    <w:rsid w:val="00C6586C"/>
    <w:rsid w:val="00C6676F"/>
    <w:rsid w:val="00C672CC"/>
    <w:rsid w:val="00C72A9C"/>
    <w:rsid w:val="00C74BE4"/>
    <w:rsid w:val="00C7721D"/>
    <w:rsid w:val="00C814A5"/>
    <w:rsid w:val="00C83004"/>
    <w:rsid w:val="00C83924"/>
    <w:rsid w:val="00C85CF0"/>
    <w:rsid w:val="00C86021"/>
    <w:rsid w:val="00C86633"/>
    <w:rsid w:val="00C866FF"/>
    <w:rsid w:val="00C87481"/>
    <w:rsid w:val="00C9049F"/>
    <w:rsid w:val="00C9148A"/>
    <w:rsid w:val="00C914DA"/>
    <w:rsid w:val="00C9243A"/>
    <w:rsid w:val="00CA072C"/>
    <w:rsid w:val="00CA0BC4"/>
    <w:rsid w:val="00CA2D80"/>
    <w:rsid w:val="00CA4BCD"/>
    <w:rsid w:val="00CA5322"/>
    <w:rsid w:val="00CA7581"/>
    <w:rsid w:val="00CB044C"/>
    <w:rsid w:val="00CB0D7F"/>
    <w:rsid w:val="00CB2DF9"/>
    <w:rsid w:val="00CB444F"/>
    <w:rsid w:val="00CC3419"/>
    <w:rsid w:val="00CC3686"/>
    <w:rsid w:val="00CC454D"/>
    <w:rsid w:val="00CC5C36"/>
    <w:rsid w:val="00CC62B3"/>
    <w:rsid w:val="00CC6FE8"/>
    <w:rsid w:val="00CD08CD"/>
    <w:rsid w:val="00CD1C24"/>
    <w:rsid w:val="00CD5DCA"/>
    <w:rsid w:val="00CD6565"/>
    <w:rsid w:val="00CE009E"/>
    <w:rsid w:val="00CE13FC"/>
    <w:rsid w:val="00CE68C1"/>
    <w:rsid w:val="00CF376B"/>
    <w:rsid w:val="00CF58FD"/>
    <w:rsid w:val="00CF6D78"/>
    <w:rsid w:val="00D004B2"/>
    <w:rsid w:val="00D00931"/>
    <w:rsid w:val="00D01400"/>
    <w:rsid w:val="00D0433B"/>
    <w:rsid w:val="00D054CC"/>
    <w:rsid w:val="00D06CD6"/>
    <w:rsid w:val="00D126D6"/>
    <w:rsid w:val="00D126DA"/>
    <w:rsid w:val="00D149EA"/>
    <w:rsid w:val="00D175AE"/>
    <w:rsid w:val="00D2242E"/>
    <w:rsid w:val="00D230F1"/>
    <w:rsid w:val="00D24AD0"/>
    <w:rsid w:val="00D24BC7"/>
    <w:rsid w:val="00D30F5D"/>
    <w:rsid w:val="00D370E4"/>
    <w:rsid w:val="00D41D0A"/>
    <w:rsid w:val="00D42C56"/>
    <w:rsid w:val="00D455C5"/>
    <w:rsid w:val="00D46E36"/>
    <w:rsid w:val="00D50FF2"/>
    <w:rsid w:val="00D5204A"/>
    <w:rsid w:val="00D5208A"/>
    <w:rsid w:val="00D52E7A"/>
    <w:rsid w:val="00D531D9"/>
    <w:rsid w:val="00D5330F"/>
    <w:rsid w:val="00D60316"/>
    <w:rsid w:val="00D6340E"/>
    <w:rsid w:val="00D6407B"/>
    <w:rsid w:val="00D65563"/>
    <w:rsid w:val="00D66EEF"/>
    <w:rsid w:val="00D670D0"/>
    <w:rsid w:val="00D70779"/>
    <w:rsid w:val="00D707CD"/>
    <w:rsid w:val="00D7282F"/>
    <w:rsid w:val="00D7357A"/>
    <w:rsid w:val="00D7763A"/>
    <w:rsid w:val="00D82297"/>
    <w:rsid w:val="00D838DF"/>
    <w:rsid w:val="00D84ABC"/>
    <w:rsid w:val="00D8639D"/>
    <w:rsid w:val="00D878A9"/>
    <w:rsid w:val="00D87EBA"/>
    <w:rsid w:val="00D973F0"/>
    <w:rsid w:val="00DA2492"/>
    <w:rsid w:val="00DA52C4"/>
    <w:rsid w:val="00DB6641"/>
    <w:rsid w:val="00DC1856"/>
    <w:rsid w:val="00DC4B08"/>
    <w:rsid w:val="00DC60A9"/>
    <w:rsid w:val="00DC68E6"/>
    <w:rsid w:val="00DD4DB7"/>
    <w:rsid w:val="00DD6C3E"/>
    <w:rsid w:val="00DE3D56"/>
    <w:rsid w:val="00DE69BF"/>
    <w:rsid w:val="00DE7486"/>
    <w:rsid w:val="00DF0F95"/>
    <w:rsid w:val="00DF1A90"/>
    <w:rsid w:val="00DF4BC9"/>
    <w:rsid w:val="00DF4FC0"/>
    <w:rsid w:val="00DF6D6B"/>
    <w:rsid w:val="00DF77DF"/>
    <w:rsid w:val="00E0074D"/>
    <w:rsid w:val="00E0162A"/>
    <w:rsid w:val="00E0392A"/>
    <w:rsid w:val="00E05C08"/>
    <w:rsid w:val="00E073D2"/>
    <w:rsid w:val="00E11464"/>
    <w:rsid w:val="00E125E8"/>
    <w:rsid w:val="00E13431"/>
    <w:rsid w:val="00E134C0"/>
    <w:rsid w:val="00E15565"/>
    <w:rsid w:val="00E15D64"/>
    <w:rsid w:val="00E166FB"/>
    <w:rsid w:val="00E168EF"/>
    <w:rsid w:val="00E21E6A"/>
    <w:rsid w:val="00E23368"/>
    <w:rsid w:val="00E25B5F"/>
    <w:rsid w:val="00E2610B"/>
    <w:rsid w:val="00E269AE"/>
    <w:rsid w:val="00E27861"/>
    <w:rsid w:val="00E3094C"/>
    <w:rsid w:val="00E30D6B"/>
    <w:rsid w:val="00E32815"/>
    <w:rsid w:val="00E33CA1"/>
    <w:rsid w:val="00E33FC2"/>
    <w:rsid w:val="00E35205"/>
    <w:rsid w:val="00E4039F"/>
    <w:rsid w:val="00E40AAD"/>
    <w:rsid w:val="00E450F2"/>
    <w:rsid w:val="00E462D9"/>
    <w:rsid w:val="00E466E9"/>
    <w:rsid w:val="00E50395"/>
    <w:rsid w:val="00E52468"/>
    <w:rsid w:val="00E551D9"/>
    <w:rsid w:val="00E560BB"/>
    <w:rsid w:val="00E60222"/>
    <w:rsid w:val="00E605AD"/>
    <w:rsid w:val="00E60A01"/>
    <w:rsid w:val="00E629C4"/>
    <w:rsid w:val="00E63D13"/>
    <w:rsid w:val="00E642A2"/>
    <w:rsid w:val="00E64E03"/>
    <w:rsid w:val="00E700C1"/>
    <w:rsid w:val="00E70C89"/>
    <w:rsid w:val="00E723EA"/>
    <w:rsid w:val="00E7254D"/>
    <w:rsid w:val="00E7293F"/>
    <w:rsid w:val="00E73831"/>
    <w:rsid w:val="00E73B4D"/>
    <w:rsid w:val="00E74F39"/>
    <w:rsid w:val="00E75258"/>
    <w:rsid w:val="00E7749C"/>
    <w:rsid w:val="00E83912"/>
    <w:rsid w:val="00E841B3"/>
    <w:rsid w:val="00E85BE9"/>
    <w:rsid w:val="00E91830"/>
    <w:rsid w:val="00E94167"/>
    <w:rsid w:val="00E94364"/>
    <w:rsid w:val="00E94659"/>
    <w:rsid w:val="00E974C1"/>
    <w:rsid w:val="00E97940"/>
    <w:rsid w:val="00EA3AE5"/>
    <w:rsid w:val="00EA3CD4"/>
    <w:rsid w:val="00EA734C"/>
    <w:rsid w:val="00EB066B"/>
    <w:rsid w:val="00EB2CC0"/>
    <w:rsid w:val="00EB4F4F"/>
    <w:rsid w:val="00EB68CE"/>
    <w:rsid w:val="00EB6968"/>
    <w:rsid w:val="00EC0685"/>
    <w:rsid w:val="00EC08A1"/>
    <w:rsid w:val="00EC5EC1"/>
    <w:rsid w:val="00ED0B92"/>
    <w:rsid w:val="00ED5130"/>
    <w:rsid w:val="00ED523D"/>
    <w:rsid w:val="00ED5EBD"/>
    <w:rsid w:val="00EE0A94"/>
    <w:rsid w:val="00EE1119"/>
    <w:rsid w:val="00EE1691"/>
    <w:rsid w:val="00EE2F7A"/>
    <w:rsid w:val="00EE4B58"/>
    <w:rsid w:val="00EE536F"/>
    <w:rsid w:val="00EE656A"/>
    <w:rsid w:val="00EE7A23"/>
    <w:rsid w:val="00EF3081"/>
    <w:rsid w:val="00EF383F"/>
    <w:rsid w:val="00EF6A3B"/>
    <w:rsid w:val="00F0063D"/>
    <w:rsid w:val="00F02D23"/>
    <w:rsid w:val="00F03910"/>
    <w:rsid w:val="00F05A81"/>
    <w:rsid w:val="00F05E30"/>
    <w:rsid w:val="00F1027F"/>
    <w:rsid w:val="00F23390"/>
    <w:rsid w:val="00F24314"/>
    <w:rsid w:val="00F2437F"/>
    <w:rsid w:val="00F26919"/>
    <w:rsid w:val="00F315E1"/>
    <w:rsid w:val="00F33B01"/>
    <w:rsid w:val="00F34531"/>
    <w:rsid w:val="00F34639"/>
    <w:rsid w:val="00F34E29"/>
    <w:rsid w:val="00F37B79"/>
    <w:rsid w:val="00F406B1"/>
    <w:rsid w:val="00F41170"/>
    <w:rsid w:val="00F45115"/>
    <w:rsid w:val="00F47117"/>
    <w:rsid w:val="00F531F9"/>
    <w:rsid w:val="00F55253"/>
    <w:rsid w:val="00F55383"/>
    <w:rsid w:val="00F64E8B"/>
    <w:rsid w:val="00F668AA"/>
    <w:rsid w:val="00F673FD"/>
    <w:rsid w:val="00F67F16"/>
    <w:rsid w:val="00F70989"/>
    <w:rsid w:val="00F76687"/>
    <w:rsid w:val="00F80213"/>
    <w:rsid w:val="00F85C54"/>
    <w:rsid w:val="00F86157"/>
    <w:rsid w:val="00F86310"/>
    <w:rsid w:val="00F86A89"/>
    <w:rsid w:val="00F92072"/>
    <w:rsid w:val="00F95745"/>
    <w:rsid w:val="00FA1B20"/>
    <w:rsid w:val="00FA53F0"/>
    <w:rsid w:val="00FB0532"/>
    <w:rsid w:val="00FB0F7B"/>
    <w:rsid w:val="00FB1977"/>
    <w:rsid w:val="00FB3093"/>
    <w:rsid w:val="00FB30DF"/>
    <w:rsid w:val="00FB5067"/>
    <w:rsid w:val="00FC0D10"/>
    <w:rsid w:val="00FC1A0A"/>
    <w:rsid w:val="00FC1C85"/>
    <w:rsid w:val="00FC2E53"/>
    <w:rsid w:val="00FC770F"/>
    <w:rsid w:val="00FD0357"/>
    <w:rsid w:val="00FD06AB"/>
    <w:rsid w:val="00FD55C3"/>
    <w:rsid w:val="00FE14D9"/>
    <w:rsid w:val="00FE1648"/>
    <w:rsid w:val="00FE2194"/>
    <w:rsid w:val="00FE29D4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uiPriority="9"/>
    <w:lsdException w:name="heading 3" w:uiPriority="9"/>
    <w:lsdException w:name="heading 4" w:qFormat="1"/>
    <w:lsdException w:name="heading 5" w:uiPriority="9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BE58B6"/>
    <w:rPr>
      <w:sz w:val="24"/>
      <w:szCs w:val="24"/>
      <w:lang w:eastAsia="en-US"/>
    </w:rPr>
  </w:style>
  <w:style w:type="paragraph" w:styleId="10">
    <w:name w:val="heading 1"/>
    <w:aliases w:val="제목1"/>
    <w:basedOn w:val="a"/>
    <w:next w:val="a"/>
    <w:link w:val="1Char"/>
    <w:autoRedefine/>
    <w:qFormat/>
    <w:rsid w:val="00072771"/>
    <w:pPr>
      <w:keepNext/>
      <w:numPr>
        <w:numId w:val="1"/>
      </w:numPr>
      <w:outlineLvl w:val="0"/>
    </w:pPr>
    <w:rPr>
      <w:rFonts w:ascii="나눔고딕" w:eastAsia="나눔고딕" w:hAnsi="나눔고딕"/>
      <w:b/>
      <w:sz w:val="32"/>
      <w:szCs w:val="28"/>
      <w:lang w:eastAsia="ko-KR"/>
    </w:rPr>
  </w:style>
  <w:style w:type="paragraph" w:styleId="21">
    <w:name w:val="heading 2"/>
    <w:basedOn w:val="a"/>
    <w:next w:val="a"/>
    <w:link w:val="2Char"/>
    <w:uiPriority w:val="9"/>
    <w:rsid w:val="0050451D"/>
    <w:pPr>
      <w:keepNext/>
      <w:widowControl w:val="0"/>
      <w:spacing w:before="100" w:beforeAutospacing="1" w:after="100" w:afterAutospacing="1"/>
      <w:contextualSpacing/>
      <w:mirrorIndents/>
      <w:jc w:val="both"/>
      <w:outlineLvl w:val="1"/>
    </w:pPr>
    <w:rPr>
      <w:rFonts w:asciiTheme="minorHAnsi" w:eastAsiaTheme="minorEastAsia" w:hAnsiTheme="minorHAnsi" w:cstheme="minorHAnsi"/>
      <w:b/>
      <w:bCs/>
      <w:szCs w:val="36"/>
      <w:lang w:eastAsia="ko-KR"/>
    </w:rPr>
  </w:style>
  <w:style w:type="paragraph" w:styleId="30">
    <w:name w:val="heading 3"/>
    <w:basedOn w:val="a"/>
    <w:link w:val="3Char"/>
    <w:uiPriority w:val="9"/>
    <w:rsid w:val="00C3215A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paragraph" w:styleId="41">
    <w:name w:val="heading 4"/>
    <w:basedOn w:val="a"/>
    <w:next w:val="a"/>
    <w:link w:val="4Char"/>
    <w:semiHidden/>
    <w:unhideWhenUsed/>
    <w:qFormat/>
    <w:rsid w:val="00AB075E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link w:val="5Char"/>
    <w:uiPriority w:val="9"/>
    <w:rsid w:val="00C3215A"/>
    <w:pPr>
      <w:spacing w:before="100" w:beforeAutospacing="1" w:after="100" w:afterAutospacing="1"/>
      <w:outlineLvl w:val="4"/>
    </w:pPr>
    <w:rPr>
      <w:rFonts w:ascii="굴림" w:eastAsia="굴림" w:hAnsi="굴림" w:cs="굴림"/>
      <w:b/>
      <w:bCs/>
      <w:sz w:val="20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96011"/>
    <w:rPr>
      <w:color w:val="0000FF"/>
      <w:u w:val="single"/>
    </w:rPr>
  </w:style>
  <w:style w:type="paragraph" w:styleId="a4">
    <w:name w:val="Normal (Web)"/>
    <w:basedOn w:val="a"/>
    <w:uiPriority w:val="99"/>
    <w:rsid w:val="00696011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a5">
    <w:name w:val="header"/>
    <w:basedOn w:val="a"/>
    <w:link w:val="Char"/>
    <w:uiPriority w:val="99"/>
    <w:rsid w:val="006B67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67B6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rsid w:val="006B67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67B6"/>
    <w:rPr>
      <w:sz w:val="24"/>
      <w:szCs w:val="24"/>
      <w:lang w:eastAsia="en-US"/>
    </w:rPr>
  </w:style>
  <w:style w:type="character" w:customStyle="1" w:styleId="parameter1">
    <w:name w:val="parameter1"/>
    <w:basedOn w:val="a0"/>
    <w:rsid w:val="002A7171"/>
    <w:rPr>
      <w:rFonts w:ascii="Verdana" w:hAnsi="Verdana" w:hint="default"/>
      <w:i/>
      <w:i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C00CBB"/>
    <w:rPr>
      <w:rFonts w:ascii="굴림체" w:eastAsia="굴림체" w:hAnsi="굴림체" w:cs="굴림체"/>
      <w:sz w:val="24"/>
      <w:szCs w:val="24"/>
    </w:rPr>
  </w:style>
  <w:style w:type="character" w:customStyle="1" w:styleId="cs">
    <w:name w:val="cs"/>
    <w:basedOn w:val="a0"/>
    <w:rsid w:val="00C00CBB"/>
  </w:style>
  <w:style w:type="character" w:customStyle="1" w:styleId="vb">
    <w:name w:val="vb"/>
    <w:basedOn w:val="a0"/>
    <w:rsid w:val="00C00CBB"/>
  </w:style>
  <w:style w:type="character" w:customStyle="1" w:styleId="cpp">
    <w:name w:val="cpp"/>
    <w:basedOn w:val="a0"/>
    <w:rsid w:val="00C00CBB"/>
  </w:style>
  <w:style w:type="character" w:customStyle="1" w:styleId="nu">
    <w:name w:val="nu"/>
    <w:basedOn w:val="a0"/>
    <w:rsid w:val="00C00CBB"/>
  </w:style>
  <w:style w:type="character" w:customStyle="1" w:styleId="code">
    <w:name w:val="code"/>
    <w:basedOn w:val="a0"/>
    <w:rsid w:val="00C00CBB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pyangelpumzlinkup">
    <w:name w:val="copyangel_pumz_linkup"/>
    <w:basedOn w:val="a0"/>
    <w:rsid w:val="005D1F6A"/>
  </w:style>
  <w:style w:type="character" w:styleId="a7">
    <w:name w:val="FollowedHyperlink"/>
    <w:basedOn w:val="a0"/>
    <w:uiPriority w:val="99"/>
    <w:rsid w:val="00A86937"/>
    <w:rPr>
      <w:color w:val="800080"/>
      <w:u w:val="single"/>
    </w:rPr>
  </w:style>
  <w:style w:type="character" w:customStyle="1" w:styleId="2Char">
    <w:name w:val="제목 2 Char"/>
    <w:basedOn w:val="a0"/>
    <w:link w:val="21"/>
    <w:uiPriority w:val="9"/>
    <w:rsid w:val="0050451D"/>
    <w:rPr>
      <w:rFonts w:asciiTheme="minorHAnsi" w:eastAsiaTheme="minorEastAsia" w:hAnsiTheme="minorHAnsi" w:cstheme="minorHAnsi"/>
      <w:b/>
      <w:bCs/>
      <w:sz w:val="24"/>
      <w:szCs w:val="36"/>
    </w:rPr>
  </w:style>
  <w:style w:type="character" w:customStyle="1" w:styleId="3Char">
    <w:name w:val="제목 3 Char"/>
    <w:basedOn w:val="a0"/>
    <w:link w:val="30"/>
    <w:uiPriority w:val="9"/>
    <w:rsid w:val="00C3215A"/>
    <w:rPr>
      <w:rFonts w:ascii="굴림" w:eastAsia="굴림" w:hAnsi="굴림" w:cs="굴림"/>
      <w:b/>
      <w:bCs/>
      <w:sz w:val="27"/>
      <w:szCs w:val="27"/>
    </w:rPr>
  </w:style>
  <w:style w:type="character" w:customStyle="1" w:styleId="5Char">
    <w:name w:val="제목 5 Char"/>
    <w:basedOn w:val="a0"/>
    <w:link w:val="50"/>
    <w:uiPriority w:val="9"/>
    <w:rsid w:val="00C3215A"/>
    <w:rPr>
      <w:rFonts w:ascii="굴림" w:eastAsia="굴림" w:hAnsi="굴림" w:cs="굴림"/>
      <w:b/>
      <w:bCs/>
    </w:rPr>
  </w:style>
  <w:style w:type="character" w:styleId="a8">
    <w:name w:val="Emphasis"/>
    <w:basedOn w:val="a0"/>
    <w:uiPriority w:val="20"/>
    <w:rsid w:val="00C3215A"/>
    <w:rPr>
      <w:i/>
      <w:iCs/>
    </w:rPr>
  </w:style>
  <w:style w:type="paragraph" w:customStyle="1" w:styleId="i1">
    <w:name w:val="i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2">
    <w:name w:val="i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view">
    <w:name w:val="post-view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listtitle">
    <w:name w:val="postlisttitle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blogevent">
    <w:name w:val="blogevent"/>
    <w:basedOn w:val="a"/>
    <w:rsid w:val="00C3215A"/>
    <w:pPr>
      <w:spacing w:before="150" w:after="100" w:afterAutospacing="1"/>
      <w:jc w:val="center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eventimg1">
    <w:name w:val="eventimg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eventimg2">
    <w:name w:val="eventimg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mybtn">
    <w:name w:val="postmybtn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page-navigation">
    <w:name w:val="page-navigation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nid">
    <w:name w:val="n_id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reviewinfo">
    <w:name w:val="review_info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reviewview">
    <w:name w:val="review_view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layerpop">
    <w:name w:val="layerpop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clear">
    <w:name w:val="clea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lank5">
    <w:name w:val="blank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lank7">
    <w:name w:val="blank7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lank10">
    <w:name w:val="blank1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lank20">
    <w:name w:val="blank2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l">
    <w:name w:val="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c">
    <w:name w:val="tc"/>
    <w:basedOn w:val="a"/>
    <w:rsid w:val="00C3215A"/>
    <w:pPr>
      <w:spacing w:before="100" w:beforeAutospacing="1" w:after="100" w:afterAutospacing="1"/>
      <w:jc w:val="center"/>
    </w:pPr>
    <w:rPr>
      <w:rFonts w:ascii="굴림" w:eastAsia="굴림" w:hAnsi="굴림" w:cs="굴림"/>
      <w:lang w:eastAsia="ko-KR"/>
    </w:rPr>
  </w:style>
  <w:style w:type="paragraph" w:customStyle="1" w:styleId="tr">
    <w:name w:val="tr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vm">
    <w:name w:val="vm"/>
    <w:basedOn w:val="a"/>
    <w:rsid w:val="00C3215A"/>
    <w:pPr>
      <w:spacing w:before="100" w:beforeAutospacing="1" w:after="100" w:afterAutospacing="1"/>
      <w:textAlignment w:val="center"/>
    </w:pPr>
    <w:rPr>
      <w:rFonts w:ascii="굴림" w:eastAsia="굴림" w:hAnsi="굴림" w:cs="굴림"/>
      <w:lang w:eastAsia="ko-KR"/>
    </w:rPr>
  </w:style>
  <w:style w:type="paragraph" w:customStyle="1" w:styleId="u">
    <w:name w:val="u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u w:val="single"/>
      <w:lang w:eastAsia="ko-KR"/>
    </w:rPr>
  </w:style>
  <w:style w:type="paragraph" w:customStyle="1" w:styleId="ls1">
    <w:name w:val="ls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pacing w:val="-15"/>
      <w:lang w:eastAsia="ko-KR"/>
    </w:rPr>
  </w:style>
  <w:style w:type="paragraph" w:customStyle="1" w:styleId="p8">
    <w:name w:val="p8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2"/>
      <w:szCs w:val="12"/>
      <w:lang w:eastAsia="ko-KR"/>
    </w:rPr>
  </w:style>
  <w:style w:type="paragraph" w:customStyle="1" w:styleId="p9">
    <w:name w:val="p9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4"/>
      <w:szCs w:val="14"/>
      <w:lang w:eastAsia="ko-KR"/>
    </w:rPr>
  </w:style>
  <w:style w:type="paragraph" w:customStyle="1" w:styleId="p10">
    <w:name w:val="p1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5"/>
      <w:szCs w:val="15"/>
      <w:lang w:eastAsia="ko-KR"/>
    </w:rPr>
  </w:style>
  <w:style w:type="paragraph" w:customStyle="1" w:styleId="p11">
    <w:name w:val="p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7"/>
      <w:szCs w:val="17"/>
      <w:lang w:eastAsia="ko-KR"/>
    </w:rPr>
  </w:style>
  <w:style w:type="paragraph" w:customStyle="1" w:styleId="p12">
    <w:name w:val="p1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penaltyb">
    <w:name w:val="penalty_b"/>
    <w:basedOn w:val="a"/>
    <w:rsid w:val="00C3215A"/>
    <w:pPr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pacing w:before="450" w:after="450"/>
      <w:ind w:left="150" w:right="150"/>
    </w:pPr>
    <w:rPr>
      <w:rFonts w:ascii="굴림" w:eastAsia="굴림" w:hAnsi="굴림" w:cs="굴림"/>
      <w:color w:val="808080"/>
      <w:sz w:val="18"/>
      <w:szCs w:val="18"/>
      <w:lang w:eastAsia="ko-KR"/>
    </w:rPr>
  </w:style>
  <w:style w:type="paragraph" w:customStyle="1" w:styleId="sendpostlayer">
    <w:name w:val="send_post_layer"/>
    <w:basedOn w:val="a"/>
    <w:rsid w:val="00C3215A"/>
    <w:pPr>
      <w:pBdr>
        <w:top w:val="single" w:sz="6" w:space="0" w:color="919191"/>
        <w:left w:val="single" w:sz="6" w:space="0" w:color="919191"/>
        <w:bottom w:val="single" w:sz="6" w:space="0" w:color="919191"/>
        <w:right w:val="single" w:sz="6" w:space="0" w:color="919191"/>
      </w:pBdr>
      <w:shd w:val="clear" w:color="auto" w:fill="FFFFFF"/>
      <w:spacing w:before="100" w:beforeAutospacing="1" w:after="100" w:afterAutospacing="1"/>
    </w:pPr>
    <w:rPr>
      <w:rFonts w:ascii="dotum" w:eastAsia="굴림" w:hAnsi="dotum" w:cs="굴림"/>
      <w:color w:val="6E6E6E"/>
      <w:spacing w:val="-15"/>
      <w:sz w:val="17"/>
      <w:szCs w:val="17"/>
      <w:lang w:eastAsia="ko-KR"/>
    </w:rPr>
  </w:style>
  <w:style w:type="paragraph" w:customStyle="1" w:styleId="addfilelayer">
    <w:name w:val="addfile_layer"/>
    <w:basedOn w:val="a"/>
    <w:rsid w:val="00C3215A"/>
    <w:pPr>
      <w:pBdr>
        <w:top w:val="single" w:sz="6" w:space="0" w:color="919191"/>
        <w:left w:val="single" w:sz="6" w:space="0" w:color="919191"/>
        <w:bottom w:val="single" w:sz="6" w:space="0" w:color="919191"/>
        <w:right w:val="single" w:sz="6" w:space="0" w:color="919191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layer">
    <w:name w:val="post_layer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shadow01">
    <w:name w:val="shadow0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r">
    <w:name w:val="f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um">
    <w:name w:val="num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list">
    <w:name w:val="p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hosel">
    <w:name w:val="pho_se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ine">
    <w:name w:val="lin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age">
    <w:name w:val="imag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age1">
    <w:name w:val="image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11">
    <w:name w:val="날짜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02">
    <w:name w:val="shadow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rdertype">
    <w:name w:val="border_typ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ose">
    <w:name w:val="clos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ontent">
    <w:name w:val="conten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">
    <w:name w:val="bt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nner">
    <w:name w:val="inn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t">
    <w:name w:val="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itle">
    <w:name w:val="p_titl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ntent">
    <w:name w:val="p_conten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ayercontents">
    <w:name w:val="layer_content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ar">
    <w:name w:val="ba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yes">
    <w:name w:val="ye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">
    <w:name w:val="shadow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1">
    <w:name w:val="shadow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2">
    <w:name w:val="shadow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3">
    <w:name w:val="shadow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-cut">
    <w:name w:val="txt-cu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n15">
    <w:name w:val="ln1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data">
    <w:name w:val="post_dat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q1">
    <w:name w:val="q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q2">
    <w:name w:val="q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ewicon">
    <w:name w:val="newic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er">
    <w:name w:val="view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1">
    <w:name w:val="btn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3">
    <w:name w:val="pcol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1">
    <w:name w:val="t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2">
    <w:name w:val="t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3">
    <w:name w:val="t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4">
    <w:name w:val="t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-sympathy">
    <w:name w:val="btn-sympath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">
    <w:name w:val="b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">
    <w:name w:val="po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head">
    <w:name w:val="post-head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footer">
    <w:name w:val="post-foot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ody">
    <w:name w:val="post-bod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top">
    <w:name w:val="post-to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l">
    <w:name w:val="h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r">
    <w:name w:val="ht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l">
    <w:name w:val="bc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r">
    <w:name w:val="bc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l">
    <w:name w:val="f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r">
    <w:name w:val="ft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c">
    <w:name w:val="ht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c">
    <w:name w:val="bt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c">
    <w:name w:val="ft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itle-area">
    <w:name w:val="title-are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disk">
    <w:name w:val="post_dis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dline">
    <w:name w:val="dlin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sub">
    <w:name w:val="post-sub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lank">
    <w:name w:val="blan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l">
    <w:name w:val="p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r">
    <w:name w:val="pt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tag">
    <w:name w:val="post-tag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footercontents">
    <w:name w:val="post_footer_content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tn">
    <w:name w:val="post-bt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co1">
    <w:name w:val="ico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co2">
    <w:name w:val="ico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co3">
    <w:name w:val="ico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omment">
    <w:name w:val="commen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st">
    <w:name w:val="c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nput">
    <w:name w:val="inpu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plyedit">
    <w:name w:val="reply_ed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top">
    <w:name w:val="ito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alist">
    <w:name w:val="ia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llist">
    <w:name w:val="il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temfontdiv">
    <w:name w:val="itemfontdiv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g-body">
    <w:name w:val="bg-bod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isttbl">
    <w:name w:val="listtb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istbtn">
    <w:name w:val="listbt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aging">
    <w:name w:val="paging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prove-list-tit">
    <w:name w:val="improve-list-t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prove-list">
    <w:name w:val="improve-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1">
    <w:name w:val="view_quote0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2">
    <w:name w:val="view_quote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3">
    <w:name w:val="view_quote0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4">
    <w:name w:val="view_quote0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5">
    <w:name w:val="view_quote0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7">
    <w:name w:val="view_quote07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8">
    <w:name w:val="view_quote08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adpost">
    <w:name w:val="post_adpo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ack">
    <w:name w:val="post-bac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1">
    <w:name w:val="pco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2">
    <w:name w:val="pcol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2b">
    <w:name w:val="pcol2b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ne">
    <w:name w:val="clin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c">
    <w:name w:val="bc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itle">
    <w:name w:val="htitl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open">
    <w:name w:val="ope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ame">
    <w:name w:val="nam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url">
    <w:name w:val="ur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ate">
    <w:name w:val="cat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lk">
    <w:name w:val="bl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aginp">
    <w:name w:val="tag_in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aginp1">
    <w:name w:val="tag_inp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ik">
    <w:name w:val="ni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">
    <w:name w:val="tx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x">
    <w:name w:val="cx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turn">
    <w:name w:val="retur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edit">
    <w:name w:val="btn_ed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x">
    <w:name w:val="box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ubox">
    <w:name w:val="ubox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3">
    <w:name w:val="i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n-pers">
    <w:name w:val="in-per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replyedit">
    <w:name w:val="btn_reply_ed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userdata">
    <w:name w:val="user_dat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plyeditinput">
    <w:name w:val="reply_edit_inpu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ress">
    <w:name w:val="addres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rackback">
    <w:name w:val="trackbac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12">
    <w:name w:val="인용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quote02">
    <w:name w:val="l_quote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quote02">
    <w:name w:val="r_quote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top">
    <w:name w:val="adpost_to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left">
    <w:name w:val="adpost_lef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right">
    <w:name w:val="adpost_righ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con">
    <w:name w:val="adpost_c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odata">
    <w:name w:val="nodat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1">
    <w:name w:val="type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2">
    <w:name w:val="type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sby">
    <w:name w:val="adsb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option">
    <w:name w:val="post_opti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er">
    <w:name w:val="p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temico">
    <w:name w:val="itemico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urlcopy">
    <w:name w:val="btn_urlcop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on">
    <w:name w:val="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">
    <w:name w:val="add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r">
    <w:name w:val="add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ummary">
    <w:name w:val="summar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y">
    <w:name w:val="b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-open">
    <w:name w:val="i-ope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ogo">
    <w:name w:val="logo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arw">
    <w:name w:val="arw"/>
    <w:basedOn w:val="a0"/>
    <w:rsid w:val="00C3215A"/>
  </w:style>
  <w:style w:type="paragraph" w:customStyle="1" w:styleId="btn-sympathy1">
    <w:name w:val="btn-sympathy1"/>
    <w:basedOn w:val="a"/>
    <w:rsid w:val="00C3215A"/>
    <w:pPr>
      <w:ind w:left="30"/>
      <w:textAlignment w:val="center"/>
    </w:pPr>
    <w:rPr>
      <w:rFonts w:ascii="굴림" w:eastAsia="굴림" w:hAnsi="굴림" w:cs="굴림"/>
      <w:lang w:eastAsia="ko-KR"/>
    </w:rPr>
  </w:style>
  <w:style w:type="paragraph" w:customStyle="1" w:styleId="b1">
    <w:name w:val="b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b/>
      <w:bCs/>
      <w:lang w:eastAsia="ko-KR"/>
    </w:rPr>
  </w:style>
  <w:style w:type="paragraph" w:customStyle="1" w:styleId="post-view1">
    <w:name w:val="post-view1"/>
    <w:basedOn w:val="a"/>
    <w:rsid w:val="00C3215A"/>
    <w:pPr>
      <w:spacing w:after="225"/>
      <w:jc w:val="both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1">
    <w:name w:val="post1"/>
    <w:basedOn w:val="a"/>
    <w:rsid w:val="00C321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</w:pPr>
    <w:rPr>
      <w:rFonts w:ascii="굴림" w:eastAsia="굴림" w:hAnsi="굴림" w:cs="굴림"/>
      <w:lang w:eastAsia="ko-KR"/>
    </w:rPr>
  </w:style>
  <w:style w:type="paragraph" w:customStyle="1" w:styleId="post-head1">
    <w:name w:val="post-head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footer1">
    <w:name w:val="post-foote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ody1">
    <w:name w:val="post-body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top1">
    <w:name w:val="post-top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l1">
    <w:name w:val="ht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r1">
    <w:name w:val="ht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l1">
    <w:name w:val="bc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r1">
    <w:name w:val="bc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l1">
    <w:name w:val="ft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r1">
    <w:name w:val="ft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c1">
    <w:name w:val="htc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c1">
    <w:name w:val="btc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c1">
    <w:name w:val="ftc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c1">
    <w:name w:val="bcc1"/>
    <w:basedOn w:val="a"/>
    <w:rsid w:val="00C3215A"/>
    <w:pPr>
      <w:shd w:val="clear" w:color="auto" w:fill="FFFFFF"/>
      <w:spacing w:before="100" w:beforeAutospacing="1" w:after="100" w:afterAutospacing="1"/>
      <w:jc w:val="center"/>
    </w:pPr>
    <w:rPr>
      <w:rFonts w:ascii="굴림" w:eastAsia="굴림" w:hAnsi="굴림" w:cs="굴림"/>
      <w:lang w:eastAsia="ko-KR"/>
    </w:rPr>
  </w:style>
  <w:style w:type="paragraph" w:customStyle="1" w:styleId="title-area1">
    <w:name w:val="title-area1"/>
    <w:basedOn w:val="a"/>
    <w:rsid w:val="00C3215A"/>
    <w:pPr>
      <w:spacing w:before="100" w:beforeAutospacing="1" w:after="100" w:afterAutospacing="1"/>
      <w:textAlignment w:val="bottom"/>
    </w:pPr>
    <w:rPr>
      <w:rFonts w:ascii="돋움" w:eastAsia="돋움" w:hAnsi="돋움" w:cs="굴림"/>
      <w:lang w:eastAsia="ko-KR"/>
    </w:rPr>
  </w:style>
  <w:style w:type="paragraph" w:customStyle="1" w:styleId="htitle1">
    <w:name w:val="htitle1"/>
    <w:basedOn w:val="a"/>
    <w:rsid w:val="00C3215A"/>
    <w:rPr>
      <w:rFonts w:ascii="돋움" w:eastAsia="돋움" w:hAnsi="돋움" w:cs="굴림"/>
      <w:lang w:eastAsia="ko-KR"/>
    </w:rPr>
  </w:style>
  <w:style w:type="paragraph" w:customStyle="1" w:styleId="itemico1">
    <w:name w:val="itemico1"/>
    <w:basedOn w:val="a"/>
    <w:rsid w:val="00C3215A"/>
    <w:pPr>
      <w:textAlignment w:val="top"/>
    </w:pPr>
    <w:rPr>
      <w:rFonts w:ascii="굴림" w:eastAsia="굴림" w:hAnsi="굴림" w:cs="굴림"/>
      <w:lang w:eastAsia="ko-KR"/>
    </w:rPr>
  </w:style>
  <w:style w:type="paragraph" w:customStyle="1" w:styleId="pcol11">
    <w:name w:val="pcol11"/>
    <w:basedOn w:val="a"/>
    <w:rsid w:val="00C3215A"/>
    <w:rPr>
      <w:rFonts w:ascii="굴림" w:eastAsia="굴림" w:hAnsi="굴림" w:cs="굴림"/>
      <w:b/>
      <w:bCs/>
      <w:color w:val="000000"/>
      <w:spacing w:val="-15"/>
      <w:sz w:val="27"/>
      <w:szCs w:val="27"/>
      <w:lang w:eastAsia="ko-KR"/>
    </w:rPr>
  </w:style>
  <w:style w:type="paragraph" w:customStyle="1" w:styleId="open1">
    <w:name w:val="open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date1">
    <w:name w:val="date1"/>
    <w:basedOn w:val="a"/>
    <w:rsid w:val="00C3215A"/>
    <w:rPr>
      <w:rFonts w:ascii="dotum" w:eastAsia="굴림" w:hAnsi="dotum" w:cs="굴림"/>
      <w:sz w:val="17"/>
      <w:szCs w:val="17"/>
      <w:lang w:eastAsia="ko-KR"/>
    </w:rPr>
  </w:style>
  <w:style w:type="paragraph" w:customStyle="1" w:styleId="name1">
    <w:name w:val="name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url1">
    <w:name w:val="url1"/>
    <w:basedOn w:val="a"/>
    <w:rsid w:val="00C3215A"/>
    <w:pPr>
      <w:jc w:val="right"/>
    </w:pPr>
    <w:rPr>
      <w:rFonts w:ascii="굴림" w:eastAsia="굴림" w:hAnsi="굴림" w:cs="굴림"/>
      <w:lang w:eastAsia="ko-KR"/>
    </w:rPr>
  </w:style>
  <w:style w:type="paragraph" w:customStyle="1" w:styleId="btnurlcopy1">
    <w:name w:val="btn_urlcopy1"/>
    <w:basedOn w:val="a"/>
    <w:rsid w:val="00C3215A"/>
    <w:pPr>
      <w:ind w:left="60"/>
    </w:pPr>
    <w:rPr>
      <w:rFonts w:ascii="굴림" w:eastAsia="굴림" w:hAnsi="굴림" w:cs="굴림"/>
      <w:lang w:eastAsia="ko-KR"/>
    </w:rPr>
  </w:style>
  <w:style w:type="paragraph" w:customStyle="1" w:styleId="cate1">
    <w:name w:val="cate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postdisk1">
    <w:name w:val="post_disk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dline1">
    <w:name w:val="dline1"/>
    <w:basedOn w:val="a"/>
    <w:rsid w:val="00C3215A"/>
    <w:pPr>
      <w:pBdr>
        <w:top w:val="dashed" w:sz="12" w:space="0" w:color="333333"/>
      </w:pBd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post-sub1">
    <w:name w:val="post-sub1"/>
    <w:basedOn w:val="a"/>
    <w:rsid w:val="00C3215A"/>
    <w:pPr>
      <w:spacing w:before="100" w:beforeAutospacing="1" w:after="100" w:afterAutospacing="1"/>
      <w:jc w:val="right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blk1">
    <w:name w:val="blk1"/>
    <w:basedOn w:val="a"/>
    <w:rsid w:val="00C3215A"/>
    <w:rPr>
      <w:rFonts w:ascii="돋움" w:eastAsia="돋움" w:hAnsi="돋움" w:cs="굴림"/>
      <w:color w:val="7FA4AA"/>
      <w:sz w:val="17"/>
      <w:szCs w:val="17"/>
      <w:lang w:eastAsia="ko-KR"/>
    </w:rPr>
  </w:style>
  <w:style w:type="paragraph" w:customStyle="1" w:styleId="num1">
    <w:name w:val="num1"/>
    <w:basedOn w:val="a"/>
    <w:rsid w:val="00C3215A"/>
    <w:rPr>
      <w:rFonts w:ascii="Verdana" w:eastAsia="굴림" w:hAnsi="Verdana" w:cs="굴림"/>
      <w:b/>
      <w:bCs/>
      <w:sz w:val="17"/>
      <w:szCs w:val="17"/>
      <w:lang w:eastAsia="ko-KR"/>
    </w:rPr>
  </w:style>
  <w:style w:type="paragraph" w:customStyle="1" w:styleId="blank1">
    <w:name w:val="blank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ptl1">
    <w:name w:val="pt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r1">
    <w:name w:val="ptr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post-tag1">
    <w:name w:val="post-tag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footercontents1">
    <w:name w:val="post_footer_contents1"/>
    <w:basedOn w:val="a"/>
    <w:rsid w:val="00C3215A"/>
    <w:pPr>
      <w:spacing w:before="100" w:beforeAutospacing="1" w:after="100" w:afterAutospacing="1"/>
    </w:pPr>
    <w:rPr>
      <w:rFonts w:ascii="dotum" w:eastAsia="굴림" w:hAnsi="dotum" w:cs="굴림"/>
      <w:sz w:val="18"/>
      <w:szCs w:val="18"/>
      <w:lang w:eastAsia="ko-KR"/>
    </w:rPr>
  </w:style>
  <w:style w:type="paragraph" w:customStyle="1" w:styleId="post-tag2">
    <w:name w:val="post-tag2"/>
    <w:basedOn w:val="a"/>
    <w:rsid w:val="00C3215A"/>
    <w:pPr>
      <w:spacing w:before="100" w:beforeAutospacing="1" w:after="100" w:afterAutospacing="1"/>
      <w:ind w:right="1050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taginp2">
    <w:name w:val="tag_inp2"/>
    <w:basedOn w:val="a"/>
    <w:rsid w:val="00C3215A"/>
    <w:pPr>
      <w:pBdr>
        <w:top w:val="single" w:sz="6" w:space="0" w:color="EFEFEF"/>
        <w:left w:val="single" w:sz="6" w:space="0" w:color="EFEFEF"/>
        <w:bottom w:val="single" w:sz="6" w:space="0" w:color="EFEFEF"/>
        <w:right w:val="single" w:sz="6" w:space="0" w:color="EFEFEF"/>
      </w:pBdr>
      <w:spacing w:after="100" w:afterAutospacing="1"/>
      <w:textAlignment w:val="center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taginp11">
    <w:name w:val="tag_inp11"/>
    <w:basedOn w:val="a"/>
    <w:rsid w:val="00C3215A"/>
    <w:pPr>
      <w:pBdr>
        <w:top w:val="single" w:sz="6" w:space="0" w:color="EFEFEF"/>
        <w:left w:val="single" w:sz="6" w:space="0" w:color="EFEFEF"/>
        <w:bottom w:val="single" w:sz="6" w:space="0" w:color="EFEFEF"/>
        <w:right w:val="single" w:sz="6" w:space="0" w:color="EFEFEF"/>
      </w:pBdr>
      <w:spacing w:after="100" w:afterAutospacing="1"/>
      <w:textAlignment w:val="center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-btn1">
    <w:name w:val="post-btn1"/>
    <w:basedOn w:val="a"/>
    <w:rsid w:val="00C3215A"/>
    <w:pPr>
      <w:spacing w:before="300" w:after="100" w:afterAutospacing="1"/>
    </w:pPr>
    <w:rPr>
      <w:rFonts w:ascii="돋움" w:eastAsia="돋움" w:hAnsi="돋움" w:cs="굴림"/>
      <w:sz w:val="17"/>
      <w:szCs w:val="17"/>
      <w:lang w:eastAsia="ko-KR"/>
    </w:rPr>
  </w:style>
  <w:style w:type="paragraph" w:customStyle="1" w:styleId="pcol2b1">
    <w:name w:val="pcol2b1"/>
    <w:basedOn w:val="a"/>
    <w:rsid w:val="00C3215A"/>
    <w:pPr>
      <w:shd w:val="clear" w:color="auto" w:fill="8A8A8A"/>
      <w:ind w:left="45" w:right="45"/>
      <w:textAlignment w:val="center"/>
    </w:pPr>
    <w:rPr>
      <w:rFonts w:ascii="굴림" w:eastAsia="굴림" w:hAnsi="굴림" w:cs="굴림"/>
      <w:lang w:eastAsia="ko-KR"/>
    </w:rPr>
  </w:style>
  <w:style w:type="paragraph" w:customStyle="1" w:styleId="on1">
    <w:name w:val="on1"/>
    <w:basedOn w:val="a"/>
    <w:rsid w:val="00C3215A"/>
    <w:rPr>
      <w:rFonts w:ascii="굴림" w:eastAsia="굴림" w:hAnsi="굴림" w:cs="굴림"/>
      <w:b/>
      <w:bCs/>
      <w:u w:val="single"/>
      <w:lang w:eastAsia="ko-KR"/>
    </w:rPr>
  </w:style>
  <w:style w:type="paragraph" w:customStyle="1" w:styleId="ico11">
    <w:name w:val="ico11"/>
    <w:basedOn w:val="a"/>
    <w:rsid w:val="00C3215A"/>
    <w:pPr>
      <w:ind w:right="45"/>
    </w:pPr>
    <w:rPr>
      <w:rFonts w:ascii="굴림" w:eastAsia="굴림" w:hAnsi="굴림" w:cs="굴림"/>
      <w:lang w:eastAsia="ko-KR"/>
    </w:rPr>
  </w:style>
  <w:style w:type="paragraph" w:customStyle="1" w:styleId="ico21">
    <w:name w:val="ico21"/>
    <w:basedOn w:val="a"/>
    <w:rsid w:val="00C3215A"/>
    <w:pPr>
      <w:ind w:right="45"/>
    </w:pPr>
    <w:rPr>
      <w:rFonts w:ascii="굴림" w:eastAsia="굴림" w:hAnsi="굴림" w:cs="굴림"/>
      <w:lang w:eastAsia="ko-KR"/>
    </w:rPr>
  </w:style>
  <w:style w:type="paragraph" w:customStyle="1" w:styleId="ico31">
    <w:name w:val="ico31"/>
    <w:basedOn w:val="a"/>
    <w:rsid w:val="00C3215A"/>
    <w:pPr>
      <w:ind w:right="45"/>
    </w:pPr>
    <w:rPr>
      <w:rFonts w:ascii="굴림" w:eastAsia="굴림" w:hAnsi="굴림" w:cs="굴림"/>
      <w:lang w:eastAsia="ko-KR"/>
    </w:rPr>
  </w:style>
  <w:style w:type="paragraph" w:customStyle="1" w:styleId="comment1">
    <w:name w:val="comment1"/>
    <w:basedOn w:val="a"/>
    <w:rsid w:val="00C3215A"/>
    <w:pPr>
      <w:shd w:val="clear" w:color="auto" w:fill="F8F8F8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cline1">
    <w:name w:val="cline1"/>
    <w:basedOn w:val="a"/>
    <w:rsid w:val="00C3215A"/>
    <w:pPr>
      <w:pBdr>
        <w:bottom w:val="dotted" w:sz="6" w:space="0" w:color="8A8A8A"/>
      </w:pBd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paging1">
    <w:name w:val="paging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st1">
    <w:name w:val="cli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lang w:eastAsia="ko-KR"/>
    </w:rPr>
  </w:style>
  <w:style w:type="paragraph" w:customStyle="1" w:styleId="nik1">
    <w:name w:val="nik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1">
    <w:name w:val="txt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x1">
    <w:name w:val="cx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return1">
    <w:name w:val="return1"/>
    <w:basedOn w:val="a"/>
    <w:rsid w:val="00C3215A"/>
    <w:rPr>
      <w:rFonts w:ascii="굴림" w:eastAsia="굴림" w:hAnsi="굴림" w:cs="굴림"/>
      <w:sz w:val="17"/>
      <w:szCs w:val="17"/>
      <w:lang w:eastAsia="ko-KR"/>
    </w:rPr>
  </w:style>
  <w:style w:type="paragraph" w:customStyle="1" w:styleId="btnedit1">
    <w:name w:val="btn_edit1"/>
    <w:basedOn w:val="a"/>
    <w:rsid w:val="00C3215A"/>
    <w:pPr>
      <w:spacing w:before="100" w:beforeAutospacing="1" w:after="100" w:afterAutospacing="1"/>
      <w:jc w:val="right"/>
      <w:textAlignment w:val="bottom"/>
    </w:pPr>
    <w:rPr>
      <w:rFonts w:ascii="굴림" w:eastAsia="굴림" w:hAnsi="굴림" w:cs="굴림"/>
      <w:lang w:eastAsia="ko-KR"/>
    </w:rPr>
  </w:style>
  <w:style w:type="paragraph" w:customStyle="1" w:styleId="input1">
    <w:name w:val="inpu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11">
    <w:name w:val="i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x1">
    <w:name w:val="box1"/>
    <w:basedOn w:val="a"/>
    <w:rsid w:val="00C3215A"/>
    <w:pPr>
      <w:pBdr>
        <w:top w:val="single" w:sz="6" w:space="0" w:color="C4CAD1"/>
        <w:left w:val="single" w:sz="6" w:space="0" w:color="C4CAD1"/>
        <w:bottom w:val="single" w:sz="6" w:space="0" w:color="C4CAD1"/>
        <w:right w:val="single" w:sz="6" w:space="0" w:color="C4CAD1"/>
      </w:pBdr>
      <w:shd w:val="clear" w:color="auto" w:fill="FFFFFF"/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ubox1">
    <w:name w:val="ubox1"/>
    <w:basedOn w:val="a"/>
    <w:rsid w:val="00C3215A"/>
    <w:pPr>
      <w:pBdr>
        <w:top w:val="single" w:sz="6" w:space="0" w:color="C4CAD1"/>
        <w:left w:val="single" w:sz="6" w:space="0" w:color="C4CAD1"/>
        <w:bottom w:val="single" w:sz="6" w:space="0" w:color="C4CAD1"/>
        <w:right w:val="single" w:sz="6" w:space="0" w:color="C4CAD1"/>
      </w:pBdr>
      <w:shd w:val="clear" w:color="auto" w:fill="FFFFFF"/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31">
    <w:name w:val="i3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in-pers1">
    <w:name w:val="in-pers1"/>
    <w:basedOn w:val="a"/>
    <w:rsid w:val="00C3215A"/>
    <w:pPr>
      <w:pBdr>
        <w:top w:val="single" w:sz="6" w:space="0" w:color="C4CAD1"/>
        <w:left w:val="single" w:sz="6" w:space="0" w:color="C4CAD1"/>
        <w:bottom w:val="single" w:sz="6" w:space="0" w:color="C4CAD1"/>
        <w:right w:val="single" w:sz="6" w:space="0" w:color="C4CAD1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plyedit1">
    <w:name w:val="reply_edit1"/>
    <w:basedOn w:val="a"/>
    <w:rsid w:val="00C3215A"/>
    <w:pPr>
      <w:spacing w:before="100" w:beforeAutospacing="1" w:after="105"/>
    </w:pPr>
    <w:rPr>
      <w:rFonts w:ascii="굴림" w:eastAsia="굴림" w:hAnsi="굴림" w:cs="굴림"/>
      <w:lang w:eastAsia="ko-KR"/>
    </w:rPr>
  </w:style>
  <w:style w:type="paragraph" w:customStyle="1" w:styleId="btnreplyedit1">
    <w:name w:val="btn_reply_edit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userdata1">
    <w:name w:val="user_data1"/>
    <w:basedOn w:val="a"/>
    <w:rsid w:val="00C3215A"/>
    <w:pPr>
      <w:spacing w:before="100" w:beforeAutospacing="1" w:after="100" w:afterAutospacing="1"/>
      <w:textAlignment w:val="top"/>
    </w:pPr>
    <w:rPr>
      <w:rFonts w:ascii="굴림" w:eastAsia="굴림" w:hAnsi="굴림" w:cs="굴림"/>
      <w:lang w:eastAsia="ko-KR"/>
    </w:rPr>
  </w:style>
  <w:style w:type="paragraph" w:customStyle="1" w:styleId="replyeditinput1">
    <w:name w:val="reply_edit_input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ress1">
    <w:name w:val="address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btn2">
    <w:name w:val="btn2"/>
    <w:basedOn w:val="a"/>
    <w:rsid w:val="00C3215A"/>
    <w:pPr>
      <w:spacing w:after="45"/>
    </w:pPr>
    <w:rPr>
      <w:rFonts w:ascii="굴림" w:eastAsia="굴림" w:hAnsi="굴림" w:cs="굴림"/>
      <w:lang w:eastAsia="ko-KR"/>
    </w:rPr>
  </w:style>
  <w:style w:type="paragraph" w:customStyle="1" w:styleId="add1">
    <w:name w:val="add1"/>
    <w:basedOn w:val="a"/>
    <w:rsid w:val="00C3215A"/>
    <w:pPr>
      <w:ind w:left="75"/>
      <w:textAlignment w:val="center"/>
    </w:pPr>
    <w:rPr>
      <w:rFonts w:ascii="굴림" w:eastAsia="굴림" w:hAnsi="굴림" w:cs="굴림"/>
      <w:lang w:eastAsia="ko-KR"/>
    </w:rPr>
  </w:style>
  <w:style w:type="paragraph" w:customStyle="1" w:styleId="url2">
    <w:name w:val="url2"/>
    <w:basedOn w:val="a"/>
    <w:rsid w:val="00C3215A"/>
    <w:pPr>
      <w:spacing w:before="100" w:beforeAutospacing="1" w:after="100" w:afterAutospacing="1"/>
    </w:pPr>
    <w:rPr>
      <w:rFonts w:ascii="Verdana" w:eastAsia="굴림" w:hAnsi="Verdana" w:cs="굴림"/>
      <w:sz w:val="14"/>
      <w:szCs w:val="14"/>
      <w:lang w:eastAsia="ko-KR"/>
    </w:rPr>
  </w:style>
  <w:style w:type="paragraph" w:customStyle="1" w:styleId="trackback1">
    <w:name w:val="trackback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name2">
    <w:name w:val="name2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itop1">
    <w:name w:val="itop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12">
    <w:name w:val="i12"/>
    <w:basedOn w:val="a"/>
    <w:rsid w:val="00C3215A"/>
    <w:rPr>
      <w:rFonts w:ascii="돋움" w:eastAsia="돋움" w:hAnsi="돋움" w:cs="굴림"/>
      <w:b/>
      <w:bCs/>
      <w:sz w:val="18"/>
      <w:szCs w:val="18"/>
      <w:lang w:eastAsia="ko-KR"/>
    </w:rPr>
  </w:style>
  <w:style w:type="paragraph" w:customStyle="1" w:styleId="i21">
    <w:name w:val="i21"/>
    <w:basedOn w:val="a"/>
    <w:rsid w:val="00C3215A"/>
    <w:rPr>
      <w:rFonts w:ascii="Verdana" w:eastAsia="굴림" w:hAnsi="Verdana" w:cs="굴림"/>
      <w:sz w:val="15"/>
      <w:szCs w:val="15"/>
      <w:lang w:eastAsia="ko-KR"/>
    </w:rPr>
  </w:style>
  <w:style w:type="paragraph" w:customStyle="1" w:styleId="ialist1">
    <w:name w:val="iali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llist1">
    <w:name w:val="illi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temfontdiv1">
    <w:name w:val="itemfontdiv1"/>
    <w:basedOn w:val="a"/>
    <w:rsid w:val="00C3215A"/>
    <w:pPr>
      <w:pBdr>
        <w:top w:val="single" w:sz="6" w:space="1" w:color="B6B6B6"/>
        <w:left w:val="single" w:sz="6" w:space="1" w:color="B6B6B6"/>
        <w:bottom w:val="single" w:sz="6" w:space="1" w:color="B6B6B6"/>
        <w:right w:val="single" w:sz="6" w:space="1" w:color="B6B6B6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g-body1">
    <w:name w:val="bg-body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r1">
    <w:name w:val="fr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num2">
    <w:name w:val="num2"/>
    <w:basedOn w:val="a"/>
    <w:rsid w:val="00C3215A"/>
    <w:rPr>
      <w:rFonts w:ascii="Verdana" w:eastAsia="굴림" w:hAnsi="Verdana" w:cs="굴림"/>
      <w:sz w:val="15"/>
      <w:szCs w:val="15"/>
      <w:lang w:eastAsia="ko-KR"/>
    </w:rPr>
  </w:style>
  <w:style w:type="paragraph" w:customStyle="1" w:styleId="plist1">
    <w:name w:val="plist1"/>
    <w:basedOn w:val="a"/>
    <w:rsid w:val="00C3215A"/>
    <w:rPr>
      <w:rFonts w:ascii="굴림" w:eastAsia="굴림" w:hAnsi="굴림" w:cs="굴림"/>
      <w:b/>
      <w:bCs/>
      <w:lang w:eastAsia="ko-KR"/>
    </w:rPr>
  </w:style>
  <w:style w:type="paragraph" w:customStyle="1" w:styleId="listtbl1">
    <w:name w:val="listtb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dline2">
    <w:name w:val="dline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2b2">
    <w:name w:val="pcol2b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er1">
    <w:name w:val="per1"/>
    <w:basedOn w:val="a"/>
    <w:rsid w:val="00C3215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30" w:after="100" w:afterAutospacing="1"/>
    </w:pPr>
    <w:rPr>
      <w:rFonts w:ascii="굴림" w:eastAsia="굴림" w:hAnsi="굴림" w:cs="굴림"/>
      <w:lang w:eastAsia="ko-KR"/>
    </w:rPr>
  </w:style>
  <w:style w:type="paragraph" w:customStyle="1" w:styleId="post-tag3">
    <w:name w:val="post-tag3"/>
    <w:basedOn w:val="a"/>
    <w:rsid w:val="00C3215A"/>
    <w:pPr>
      <w:spacing w:before="45"/>
    </w:pPr>
    <w:rPr>
      <w:rFonts w:ascii="굴림" w:eastAsia="굴림" w:hAnsi="굴림" w:cs="굴림"/>
      <w:lang w:eastAsia="ko-KR"/>
    </w:rPr>
  </w:style>
  <w:style w:type="paragraph" w:customStyle="1" w:styleId="listbtn1">
    <w:name w:val="listbtn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aging2">
    <w:name w:val="paging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prove-list-tit1">
    <w:name w:val="improve-list-tit1"/>
    <w:basedOn w:val="a"/>
    <w:rsid w:val="00C3215A"/>
    <w:pPr>
      <w:spacing w:after="120"/>
    </w:pPr>
    <w:rPr>
      <w:rFonts w:ascii="굴림" w:eastAsia="굴림" w:hAnsi="굴림" w:cs="굴림"/>
      <w:lang w:eastAsia="ko-KR"/>
    </w:rPr>
  </w:style>
  <w:style w:type="character" w:customStyle="1" w:styleId="arw1">
    <w:name w:val="arw1"/>
    <w:basedOn w:val="a0"/>
    <w:rsid w:val="00C3215A"/>
    <w:rPr>
      <w:b w:val="0"/>
      <w:bCs w:val="0"/>
      <w:vanish w:val="0"/>
      <w:webHidden w:val="0"/>
      <w:sz w:val="12"/>
      <w:szCs w:val="12"/>
      <w:specVanish w:val="0"/>
    </w:rPr>
  </w:style>
  <w:style w:type="paragraph" w:customStyle="1" w:styleId="improve-list1">
    <w:name w:val="improve-list1"/>
    <w:basedOn w:val="a"/>
    <w:rsid w:val="00C3215A"/>
    <w:pPr>
      <w:spacing w:after="225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pcol31">
    <w:name w:val="pcol31"/>
    <w:basedOn w:val="a"/>
    <w:rsid w:val="00C3215A"/>
    <w:pPr>
      <w:spacing w:before="100" w:beforeAutospacing="1" w:after="100" w:afterAutospacing="1"/>
    </w:pPr>
    <w:rPr>
      <w:rFonts w:ascii="Verdana" w:eastAsia="굴림" w:hAnsi="Verdana" w:cs="굴림"/>
      <w:sz w:val="15"/>
      <w:szCs w:val="15"/>
      <w:lang w:eastAsia="ko-KR"/>
    </w:rPr>
  </w:style>
  <w:style w:type="paragraph" w:customStyle="1" w:styleId="i-open1">
    <w:name w:val="i-open1"/>
    <w:basedOn w:val="a"/>
    <w:rsid w:val="00C3215A"/>
    <w:pPr>
      <w:textAlignment w:val="center"/>
    </w:pPr>
    <w:rPr>
      <w:rFonts w:ascii="굴림" w:eastAsia="굴림" w:hAnsi="굴림" w:cs="굴림"/>
      <w:lang w:eastAsia="ko-KR"/>
    </w:rPr>
  </w:style>
  <w:style w:type="paragraph" w:customStyle="1" w:styleId="pcol2b3">
    <w:name w:val="pcol2b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cc2">
    <w:name w:val="bcc2"/>
    <w:basedOn w:val="a"/>
    <w:rsid w:val="00C3215A"/>
    <w:pPr>
      <w:spacing w:before="100" w:beforeAutospacing="1" w:after="100" w:afterAutospacing="1"/>
      <w:jc w:val="center"/>
    </w:pPr>
    <w:rPr>
      <w:rFonts w:ascii="굴림" w:eastAsia="굴림" w:hAnsi="굴림" w:cs="굴림"/>
      <w:lang w:eastAsia="ko-KR"/>
    </w:rPr>
  </w:style>
  <w:style w:type="paragraph" w:customStyle="1" w:styleId="tl1">
    <w:name w:val="tl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c1">
    <w:name w:val="tc1"/>
    <w:basedOn w:val="a"/>
    <w:rsid w:val="00C3215A"/>
    <w:pPr>
      <w:jc w:val="center"/>
    </w:pPr>
    <w:rPr>
      <w:rFonts w:ascii="굴림" w:eastAsia="굴림" w:hAnsi="굴림" w:cs="굴림"/>
      <w:lang w:eastAsia="ko-KR"/>
    </w:rPr>
  </w:style>
  <w:style w:type="paragraph" w:customStyle="1" w:styleId="i13">
    <w:name w:val="i13"/>
    <w:basedOn w:val="a"/>
    <w:rsid w:val="00C3215A"/>
    <w:rPr>
      <w:rFonts w:ascii="굴림" w:eastAsia="굴림" w:hAnsi="굴림" w:cs="굴림"/>
      <w:b/>
      <w:bCs/>
      <w:lang w:eastAsia="ko-KR"/>
    </w:rPr>
  </w:style>
  <w:style w:type="paragraph" w:customStyle="1" w:styleId="i22">
    <w:name w:val="i22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pcol32">
    <w:name w:val="pcol32"/>
    <w:basedOn w:val="a"/>
    <w:rsid w:val="00C3215A"/>
    <w:rPr>
      <w:rFonts w:ascii="굴림" w:eastAsia="굴림" w:hAnsi="굴림" w:cs="굴림"/>
      <w:u w:val="single"/>
      <w:lang w:eastAsia="ko-KR"/>
    </w:rPr>
  </w:style>
  <w:style w:type="paragraph" w:customStyle="1" w:styleId="phosel1">
    <w:name w:val="pho_sel1"/>
    <w:basedOn w:val="a"/>
    <w:rsid w:val="00C3215A"/>
    <w:pPr>
      <w:textAlignment w:val="center"/>
    </w:pPr>
    <w:rPr>
      <w:rFonts w:ascii="돋움" w:eastAsia="돋움" w:hAnsi="돋움" w:cs="굴림"/>
      <w:sz w:val="18"/>
      <w:szCs w:val="18"/>
      <w:lang w:eastAsia="ko-KR"/>
    </w:rPr>
  </w:style>
  <w:style w:type="character" w:customStyle="1" w:styleId="arw2">
    <w:name w:val="arw2"/>
    <w:basedOn w:val="a0"/>
    <w:rsid w:val="00C3215A"/>
    <w:rPr>
      <w:vanish w:val="0"/>
      <w:webHidden w:val="0"/>
      <w:sz w:val="12"/>
      <w:szCs w:val="12"/>
      <w:specVanish w:val="0"/>
    </w:rPr>
  </w:style>
  <w:style w:type="paragraph" w:customStyle="1" w:styleId="t11">
    <w:name w:val="t11"/>
    <w:basedOn w:val="a"/>
    <w:rsid w:val="00C3215A"/>
    <w:rPr>
      <w:rFonts w:ascii="굴림" w:eastAsia="굴림" w:hAnsi="굴림" w:cs="굴림"/>
      <w:b/>
      <w:bCs/>
      <w:lang w:eastAsia="ko-KR"/>
    </w:rPr>
  </w:style>
  <w:style w:type="paragraph" w:customStyle="1" w:styleId="t21">
    <w:name w:val="t2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31">
    <w:name w:val="t3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41">
    <w:name w:val="t4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line1">
    <w:name w:val="line1"/>
    <w:basedOn w:val="a"/>
    <w:rsid w:val="00C3215A"/>
    <w:pPr>
      <w:spacing w:before="225"/>
    </w:pPr>
    <w:rPr>
      <w:rFonts w:ascii="굴림" w:eastAsia="굴림" w:hAnsi="굴림" w:cs="굴림"/>
      <w:lang w:eastAsia="ko-KR"/>
    </w:rPr>
  </w:style>
  <w:style w:type="paragraph" w:customStyle="1" w:styleId="image2">
    <w:name w:val="image2"/>
    <w:basedOn w:val="a"/>
    <w:rsid w:val="00C3215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image11">
    <w:name w:val="image11"/>
    <w:basedOn w:val="a"/>
    <w:rsid w:val="00C3215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date2">
    <w:name w:val="date2"/>
    <w:basedOn w:val="a"/>
    <w:rsid w:val="00C3215A"/>
    <w:rPr>
      <w:rFonts w:ascii="굴림" w:eastAsia="굴림" w:hAnsi="굴림" w:cs="굴림"/>
      <w:sz w:val="17"/>
      <w:szCs w:val="17"/>
      <w:lang w:eastAsia="ko-KR"/>
    </w:rPr>
  </w:style>
  <w:style w:type="paragraph" w:customStyle="1" w:styleId="shadow011">
    <w:name w:val="shadow0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021">
    <w:name w:val="shadow0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rdertype1">
    <w:name w:val="border_type1"/>
    <w:basedOn w:val="a"/>
    <w:rsid w:val="00C3215A"/>
    <w:pPr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ose1">
    <w:name w:val="close1"/>
    <w:basedOn w:val="a"/>
    <w:rsid w:val="00C3215A"/>
    <w:pP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ontent1">
    <w:name w:val="content1"/>
    <w:basedOn w:val="a"/>
    <w:rsid w:val="00C3215A"/>
    <w:pPr>
      <w:pBdr>
        <w:bottom w:val="single" w:sz="6" w:space="0" w:color="E8E8E8"/>
      </w:pBdr>
      <w:spacing w:before="195"/>
      <w:ind w:left="300" w:right="300"/>
    </w:pPr>
    <w:rPr>
      <w:rFonts w:ascii="굴림" w:eastAsia="굴림" w:hAnsi="굴림" w:cs="굴림"/>
      <w:lang w:eastAsia="ko-KR"/>
    </w:rPr>
  </w:style>
  <w:style w:type="paragraph" w:customStyle="1" w:styleId="q11">
    <w:name w:val="q11"/>
    <w:basedOn w:val="a"/>
    <w:rsid w:val="00C3215A"/>
    <w:rPr>
      <w:rFonts w:ascii="굴림" w:eastAsia="굴림" w:hAnsi="굴림" w:cs="굴림"/>
      <w:color w:val="222222"/>
      <w:sz w:val="18"/>
      <w:szCs w:val="18"/>
      <w:lang w:eastAsia="ko-KR"/>
    </w:rPr>
  </w:style>
  <w:style w:type="paragraph" w:customStyle="1" w:styleId="q21">
    <w:name w:val="q21"/>
    <w:basedOn w:val="a"/>
    <w:rsid w:val="00C3215A"/>
    <w:rPr>
      <w:rFonts w:ascii="굴림" w:eastAsia="굴림" w:hAnsi="굴림" w:cs="굴림"/>
      <w:color w:val="222222"/>
      <w:sz w:val="18"/>
      <w:szCs w:val="18"/>
      <w:lang w:eastAsia="ko-KR"/>
    </w:rPr>
  </w:style>
  <w:style w:type="paragraph" w:customStyle="1" w:styleId="btn3">
    <w:name w:val="btn3"/>
    <w:basedOn w:val="a"/>
    <w:rsid w:val="00C3215A"/>
    <w:pPr>
      <w:jc w:val="center"/>
    </w:pPr>
    <w:rPr>
      <w:rFonts w:ascii="굴림" w:eastAsia="굴림" w:hAnsi="굴림" w:cs="굴림"/>
      <w:lang w:eastAsia="ko-KR"/>
    </w:rPr>
  </w:style>
  <w:style w:type="paragraph" w:customStyle="1" w:styleId="viewquote011">
    <w:name w:val="view_quote01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quote1">
    <w:name w:val="quote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2">
    <w:name w:val="txt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3">
    <w:name w:val="txt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21">
    <w:name w:val="view_quote02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lquote021">
    <w:name w:val="l_quote0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rquote021">
    <w:name w:val="r_quote0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viewquote031">
    <w:name w:val="view_quote03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txt4">
    <w:name w:val="txt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5">
    <w:name w:val="txt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41">
    <w:name w:val="view_quote04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txt6">
    <w:name w:val="txt6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7">
    <w:name w:val="txt7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51">
    <w:name w:val="view_quote05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txt8">
    <w:name w:val="txt8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9">
    <w:name w:val="txt9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71">
    <w:name w:val="view_quote071"/>
    <w:basedOn w:val="a"/>
    <w:rsid w:val="00C3215A"/>
    <w:pPr>
      <w:pBdr>
        <w:top w:val="dotted" w:sz="6" w:space="8" w:color="B2B2B2"/>
        <w:left w:val="dotted" w:sz="6" w:space="7" w:color="B2B2B2"/>
        <w:bottom w:val="dotted" w:sz="6" w:space="8" w:color="B2B2B2"/>
        <w:right w:val="dotted" w:sz="6" w:space="8" w:color="B2B2B2"/>
      </w:pBdr>
      <w:spacing w:before="210" w:after="300"/>
      <w:ind w:left="600" w:right="600"/>
    </w:pPr>
    <w:rPr>
      <w:rFonts w:ascii="굴림" w:eastAsia="굴림" w:hAnsi="굴림" w:cs="굴림"/>
      <w:color w:val="B2B2B2"/>
      <w:lang w:eastAsia="ko-KR"/>
    </w:rPr>
  </w:style>
  <w:style w:type="paragraph" w:customStyle="1" w:styleId="viewquote081">
    <w:name w:val="view_quote081"/>
    <w:basedOn w:val="a"/>
    <w:rsid w:val="00C3215A"/>
    <w:pPr>
      <w:pBdr>
        <w:top w:val="dotted" w:sz="6" w:space="8" w:color="B2B2B2"/>
        <w:left w:val="dotted" w:sz="6" w:space="7" w:color="B2B2B2"/>
        <w:bottom w:val="dotted" w:sz="6" w:space="8" w:color="B2B2B2"/>
        <w:right w:val="dotted" w:sz="6" w:space="8" w:color="B2B2B2"/>
      </w:pBdr>
      <w:spacing w:before="210" w:after="300"/>
      <w:ind w:left="600" w:right="600"/>
    </w:pPr>
    <w:rPr>
      <w:rFonts w:ascii="굴림" w:eastAsia="굴림" w:hAnsi="굴림" w:cs="굴림"/>
      <w:color w:val="B2B2B2"/>
      <w:lang w:eastAsia="ko-KR"/>
    </w:rPr>
  </w:style>
  <w:style w:type="paragraph" w:customStyle="1" w:styleId="postadpost1">
    <w:name w:val="post_adpo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col12">
    <w:name w:val="pcol1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customStyle="1" w:styleId="adposttop1">
    <w:name w:val="adpost_top1"/>
    <w:basedOn w:val="a"/>
    <w:rsid w:val="00C3215A"/>
    <w:pPr>
      <w:spacing w:line="0" w:lineRule="auto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adpostleft1">
    <w:name w:val="adpost_left1"/>
    <w:basedOn w:val="a"/>
    <w:rsid w:val="00C3215A"/>
    <w:pPr>
      <w:pBdr>
        <w:left w:val="single" w:sz="6" w:space="0" w:color="auto"/>
      </w:pBd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right1">
    <w:name w:val="adpost_right1"/>
    <w:basedOn w:val="a"/>
    <w:rsid w:val="00C3215A"/>
    <w:pPr>
      <w:pBdr>
        <w:right w:val="single" w:sz="6" w:space="0" w:color="auto"/>
      </w:pBd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con1">
    <w:name w:val="adpost_con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nodata1">
    <w:name w:val="nodata1"/>
    <w:basedOn w:val="a"/>
    <w:rsid w:val="00C3215A"/>
    <w:pPr>
      <w:spacing w:before="100" w:beforeAutospacing="1" w:after="100" w:afterAutospacing="1" w:line="225" w:lineRule="atLeast"/>
      <w:jc w:val="center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txt10">
    <w:name w:val="txt1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11">
    <w:name w:val="type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13">
    <w:name w:val="pcol1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0"/>
      <w:szCs w:val="20"/>
      <w:u w:val="single"/>
      <w:lang w:eastAsia="ko-KR"/>
    </w:rPr>
  </w:style>
  <w:style w:type="paragraph" w:customStyle="1" w:styleId="addr1">
    <w:name w:val="addr1"/>
    <w:basedOn w:val="a"/>
    <w:rsid w:val="00C3215A"/>
    <w:pPr>
      <w:spacing w:before="100" w:beforeAutospacing="1" w:after="100" w:afterAutospacing="1" w:line="195" w:lineRule="atLeast"/>
    </w:pPr>
    <w:rPr>
      <w:rFonts w:ascii="굴림" w:eastAsia="굴림" w:hAnsi="굴림" w:cs="굴림"/>
      <w:lang w:eastAsia="ko-KR"/>
    </w:rPr>
  </w:style>
  <w:style w:type="paragraph" w:customStyle="1" w:styleId="pcol21">
    <w:name w:val="pcol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8A8A8A"/>
      <w:sz w:val="17"/>
      <w:szCs w:val="17"/>
      <w:lang w:eastAsia="ko-KR"/>
    </w:rPr>
  </w:style>
  <w:style w:type="paragraph" w:customStyle="1" w:styleId="summary1">
    <w:name w:val="summary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21">
    <w:name w:val="type21"/>
    <w:basedOn w:val="a"/>
    <w:rsid w:val="00C3215A"/>
    <w:pPr>
      <w:ind w:left="120" w:right="120"/>
    </w:pPr>
    <w:rPr>
      <w:rFonts w:ascii="굴림" w:eastAsia="굴림" w:hAnsi="굴림" w:cs="굴림"/>
      <w:lang w:eastAsia="ko-KR"/>
    </w:rPr>
  </w:style>
  <w:style w:type="paragraph" w:customStyle="1" w:styleId="pcol14">
    <w:name w:val="pcol1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0"/>
      <w:szCs w:val="20"/>
      <w:u w:val="single"/>
      <w:lang w:eastAsia="ko-KR"/>
    </w:rPr>
  </w:style>
  <w:style w:type="paragraph" w:customStyle="1" w:styleId="pcol22">
    <w:name w:val="pcol2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8A8A8A"/>
      <w:sz w:val="17"/>
      <w:szCs w:val="17"/>
      <w:lang w:eastAsia="ko-KR"/>
    </w:rPr>
  </w:style>
  <w:style w:type="paragraph" w:customStyle="1" w:styleId="summary2">
    <w:name w:val="summary2"/>
    <w:basedOn w:val="a"/>
    <w:rsid w:val="00C3215A"/>
    <w:pPr>
      <w:spacing w:before="100" w:beforeAutospacing="1" w:after="100" w:afterAutospacing="1" w:line="225" w:lineRule="atLeast"/>
    </w:pPr>
    <w:rPr>
      <w:rFonts w:ascii="굴림" w:eastAsia="굴림" w:hAnsi="굴림" w:cs="굴림"/>
      <w:lang w:eastAsia="ko-KR"/>
    </w:rPr>
  </w:style>
  <w:style w:type="paragraph" w:customStyle="1" w:styleId="adsby1">
    <w:name w:val="adsby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by1">
    <w:name w:val="by1"/>
    <w:basedOn w:val="a"/>
    <w:rsid w:val="00C3215A"/>
    <w:pPr>
      <w:spacing w:before="100" w:beforeAutospacing="1" w:after="100" w:afterAutospacing="1"/>
    </w:pPr>
    <w:rPr>
      <w:rFonts w:ascii="Verdana" w:eastAsia="굴림" w:hAnsi="Verdana" w:cs="굴림"/>
      <w:sz w:val="15"/>
      <w:szCs w:val="15"/>
      <w:lang w:eastAsia="ko-KR"/>
    </w:rPr>
  </w:style>
  <w:style w:type="paragraph" w:customStyle="1" w:styleId="logo1">
    <w:name w:val="logo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ar1">
    <w:name w:val="bar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7"/>
      <w:szCs w:val="17"/>
      <w:lang w:eastAsia="ko-KR"/>
    </w:rPr>
  </w:style>
  <w:style w:type="paragraph" w:customStyle="1" w:styleId="adpostcon2">
    <w:name w:val="adpost_con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adsby2">
    <w:name w:val="adsby2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inner1">
    <w:name w:val="inner1"/>
    <w:basedOn w:val="a"/>
    <w:rsid w:val="00C3215A"/>
    <w:pPr>
      <w:pBdr>
        <w:top w:val="single" w:sz="24" w:space="0" w:color="F9F9F9"/>
        <w:left w:val="single" w:sz="24" w:space="12" w:color="F9F9F9"/>
        <w:bottom w:val="single" w:sz="24" w:space="0" w:color="F9F9F9"/>
        <w:right w:val="single" w:sz="24" w:space="12" w:color="F9F9F9"/>
      </w:pBdr>
      <w:shd w:val="clear" w:color="auto" w:fill="FFFFFF"/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st1">
    <w:name w:val="st1"/>
    <w:basedOn w:val="a"/>
    <w:rsid w:val="00C3215A"/>
    <w:pPr>
      <w:spacing w:line="270" w:lineRule="atLeast"/>
    </w:pPr>
    <w:rPr>
      <w:rFonts w:ascii="굴림" w:eastAsia="굴림" w:hAnsi="굴림" w:cs="굴림"/>
      <w:color w:val="57AA3A"/>
      <w:lang w:eastAsia="ko-KR"/>
    </w:rPr>
  </w:style>
  <w:style w:type="paragraph" w:customStyle="1" w:styleId="ptitle1">
    <w:name w:val="p_title1"/>
    <w:basedOn w:val="a"/>
    <w:rsid w:val="00C3215A"/>
    <w:pPr>
      <w:spacing w:line="270" w:lineRule="atLeast"/>
      <w:jc w:val="center"/>
    </w:pPr>
    <w:rPr>
      <w:rFonts w:ascii="굴림" w:eastAsia="굴림" w:hAnsi="굴림" w:cs="굴림"/>
      <w:lang w:eastAsia="ko-KR"/>
    </w:rPr>
  </w:style>
  <w:style w:type="paragraph" w:customStyle="1" w:styleId="newicon1">
    <w:name w:val="newicon1"/>
    <w:basedOn w:val="a"/>
    <w:rsid w:val="00C3215A"/>
    <w:pPr>
      <w:spacing w:line="270" w:lineRule="atLeast"/>
      <w:textAlignment w:val="center"/>
    </w:pPr>
    <w:rPr>
      <w:rFonts w:ascii="굴림" w:eastAsia="굴림" w:hAnsi="굴림" w:cs="굴림"/>
      <w:lang w:eastAsia="ko-KR"/>
    </w:rPr>
  </w:style>
  <w:style w:type="paragraph" w:customStyle="1" w:styleId="viewer1">
    <w:name w:val="viewer1"/>
    <w:basedOn w:val="a"/>
    <w:rsid w:val="00C3215A"/>
    <w:pPr>
      <w:pBdr>
        <w:left w:val="single" w:sz="6" w:space="0" w:color="F2F2F2"/>
      </w:pBdr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pcontent1">
    <w:name w:val="p_content1"/>
    <w:basedOn w:val="a"/>
    <w:rsid w:val="00C3215A"/>
    <w:pPr>
      <w:pBdr>
        <w:top w:val="dashed" w:sz="6" w:space="14" w:color="EAEAEA"/>
      </w:pBdr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btn4">
    <w:name w:val="btn4"/>
    <w:basedOn w:val="a"/>
    <w:rsid w:val="00C3215A"/>
    <w:pPr>
      <w:spacing w:line="270" w:lineRule="atLeast"/>
      <w:jc w:val="center"/>
    </w:pPr>
    <w:rPr>
      <w:rFonts w:ascii="굴림" w:eastAsia="굴림" w:hAnsi="굴림" w:cs="굴림"/>
      <w:lang w:eastAsia="ko-KR"/>
    </w:rPr>
  </w:style>
  <w:style w:type="paragraph" w:customStyle="1" w:styleId="btn11">
    <w:name w:val="btn11"/>
    <w:basedOn w:val="a"/>
    <w:rsid w:val="00C3215A"/>
    <w:pPr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post-back1">
    <w:name w:val="post-back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15">
    <w:name w:val="pcol1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7"/>
      <w:szCs w:val="27"/>
      <w:lang w:eastAsia="ko-KR"/>
    </w:rPr>
  </w:style>
  <w:style w:type="paragraph" w:customStyle="1" w:styleId="pcol23">
    <w:name w:val="pcol2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8A8A8A"/>
      <w:lang w:eastAsia="ko-KR"/>
    </w:rPr>
  </w:style>
  <w:style w:type="paragraph" w:customStyle="1" w:styleId="pcol2b4">
    <w:name w:val="pcol2b4"/>
    <w:basedOn w:val="a"/>
    <w:rsid w:val="00C3215A"/>
    <w:pPr>
      <w:shd w:val="clear" w:color="auto" w:fill="8A8A8A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ne2">
    <w:name w:val="cline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33">
    <w:name w:val="pcol3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FE0012"/>
      <w:lang w:eastAsia="ko-KR"/>
    </w:rPr>
  </w:style>
  <w:style w:type="paragraph" w:customStyle="1" w:styleId="bcc3">
    <w:name w:val="bcc3"/>
    <w:basedOn w:val="a"/>
    <w:rsid w:val="00C3215A"/>
    <w:pP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5">
    <w:name w:val="btn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option1">
    <w:name w:val="post_option1"/>
    <w:basedOn w:val="a"/>
    <w:rsid w:val="00C3215A"/>
    <w:pPr>
      <w:jc w:val="right"/>
    </w:pPr>
    <w:rPr>
      <w:rFonts w:ascii="굴림" w:eastAsia="굴림" w:hAnsi="굴림" w:cs="굴림"/>
      <w:lang w:eastAsia="ko-KR"/>
    </w:rPr>
  </w:style>
  <w:style w:type="paragraph" w:customStyle="1" w:styleId="layercontents1">
    <w:name w:val="layer_contents1"/>
    <w:basedOn w:val="a"/>
    <w:rsid w:val="00C3215A"/>
    <w:pP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bar2">
    <w:name w:val="bar2"/>
    <w:basedOn w:val="a"/>
    <w:rsid w:val="00C3215A"/>
    <w:rPr>
      <w:rFonts w:ascii="굴림" w:eastAsia="굴림" w:hAnsi="굴림" w:cs="굴림"/>
      <w:color w:val="C9C9C9"/>
      <w:lang w:eastAsia="ko-KR"/>
    </w:rPr>
  </w:style>
  <w:style w:type="paragraph" w:customStyle="1" w:styleId="yes1">
    <w:name w:val="yes1"/>
    <w:basedOn w:val="a"/>
    <w:rsid w:val="00C3215A"/>
    <w:rPr>
      <w:rFonts w:ascii="굴림" w:eastAsia="굴림" w:hAnsi="굴림" w:cs="굴림"/>
      <w:color w:val="919191"/>
      <w:lang w:eastAsia="ko-KR"/>
    </w:rPr>
  </w:style>
  <w:style w:type="paragraph" w:customStyle="1" w:styleId="shadow4">
    <w:name w:val="shadow4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shadow11">
    <w:name w:val="shadow1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shadow21">
    <w:name w:val="shadow2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shadow31">
    <w:name w:val="shadow3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xt-cut1">
    <w:name w:val="txt-cut1"/>
    <w:basedOn w:val="a"/>
    <w:rsid w:val="00C3215A"/>
    <w:rPr>
      <w:rFonts w:ascii="굴림" w:eastAsia="굴림" w:hAnsi="굴림" w:cs="굴림"/>
      <w:sz w:val="18"/>
      <w:szCs w:val="18"/>
      <w:lang w:eastAsia="ko-KR"/>
    </w:rPr>
  </w:style>
  <w:style w:type="paragraph" w:customStyle="1" w:styleId="layercontents2">
    <w:name w:val="layer_contents2"/>
    <w:basedOn w:val="a"/>
    <w:rsid w:val="00C3215A"/>
    <w:pP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5">
    <w:name w:val="shadow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12">
    <w:name w:val="shadow1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22">
    <w:name w:val="shadow2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32">
    <w:name w:val="shadow3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022">
    <w:name w:val="shadow022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bordertype2">
    <w:name w:val="border_type2"/>
    <w:basedOn w:val="a"/>
    <w:rsid w:val="00C3215A"/>
    <w:pPr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close2">
    <w:name w:val="close2"/>
    <w:basedOn w:val="a"/>
    <w:rsid w:val="00C3215A"/>
    <w:pP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content2">
    <w:name w:val="content2"/>
    <w:basedOn w:val="a"/>
    <w:rsid w:val="00C3215A"/>
    <w:pPr>
      <w:pBdr>
        <w:bottom w:val="single" w:sz="6" w:space="2" w:color="E8E8E8"/>
      </w:pBdr>
      <w:spacing w:before="195"/>
      <w:ind w:left="300" w:right="300"/>
    </w:pPr>
    <w:rPr>
      <w:rFonts w:ascii="굴림" w:eastAsia="굴림" w:hAnsi="굴림" w:cs="굴림"/>
      <w:lang w:eastAsia="ko-KR"/>
    </w:rPr>
  </w:style>
  <w:style w:type="paragraph" w:customStyle="1" w:styleId="btn6">
    <w:name w:val="btn6"/>
    <w:basedOn w:val="a"/>
    <w:rsid w:val="00C3215A"/>
    <w:pPr>
      <w:jc w:val="center"/>
    </w:pPr>
    <w:rPr>
      <w:rFonts w:ascii="굴림" w:eastAsia="굴림" w:hAnsi="굴림" w:cs="굴림"/>
      <w:lang w:eastAsia="ko-KR"/>
    </w:rPr>
  </w:style>
  <w:style w:type="paragraph" w:customStyle="1" w:styleId="ln151">
    <w:name w:val="ln15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postdata1">
    <w:name w:val="post_data1"/>
    <w:basedOn w:val="a"/>
    <w:rsid w:val="00C3215A"/>
    <w:pPr>
      <w:spacing w:before="45"/>
    </w:pPr>
    <w:rPr>
      <w:rFonts w:ascii="굴림" w:eastAsia="굴림" w:hAnsi="굴림" w:cs="굴림"/>
      <w:lang w:eastAsia="ko-KR"/>
    </w:rPr>
  </w:style>
  <w:style w:type="character" w:styleId="a9">
    <w:name w:val="Strong"/>
    <w:basedOn w:val="a0"/>
    <w:uiPriority w:val="22"/>
    <w:qFormat/>
    <w:rsid w:val="00C3215A"/>
    <w:rPr>
      <w:b/>
      <w:bCs/>
    </w:rPr>
  </w:style>
  <w:style w:type="paragraph" w:styleId="aa">
    <w:name w:val="Balloon Text"/>
    <w:basedOn w:val="a"/>
    <w:link w:val="Char1"/>
    <w:rsid w:val="0075528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a"/>
    <w:rsid w:val="00755280"/>
    <w:rPr>
      <w:rFonts w:ascii="맑은 고딕" w:eastAsia="맑은 고딕" w:hAnsi="맑은 고딕" w:cs="Times New Roman"/>
      <w:sz w:val="18"/>
      <w:szCs w:val="18"/>
      <w:lang w:eastAsia="en-US"/>
    </w:rPr>
  </w:style>
  <w:style w:type="character" w:customStyle="1" w:styleId="1Char">
    <w:name w:val="제목 1 Char"/>
    <w:aliases w:val="제목1 Char"/>
    <w:basedOn w:val="a0"/>
    <w:link w:val="10"/>
    <w:rsid w:val="00072771"/>
    <w:rPr>
      <w:rFonts w:ascii="나눔고딕" w:eastAsia="나눔고딕" w:hAnsi="나눔고딕"/>
      <w:b/>
      <w:sz w:val="32"/>
      <w:szCs w:val="28"/>
    </w:rPr>
  </w:style>
  <w:style w:type="paragraph" w:styleId="ab">
    <w:name w:val="Title"/>
    <w:basedOn w:val="a"/>
    <w:next w:val="a"/>
    <w:link w:val="Char2"/>
    <w:rsid w:val="00A548E2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basedOn w:val="a0"/>
    <w:link w:val="ab"/>
    <w:rsid w:val="00A548E2"/>
    <w:rPr>
      <w:rFonts w:ascii="맑은 고딕" w:eastAsia="돋움" w:hAnsi="맑은 고딕" w:cs="Times New Roman"/>
      <w:b/>
      <w:bCs/>
      <w:sz w:val="32"/>
      <w:szCs w:val="32"/>
      <w:lang w:eastAsia="en-US"/>
    </w:rPr>
  </w:style>
  <w:style w:type="paragraph" w:styleId="TOC">
    <w:name w:val="TOC Heading"/>
    <w:basedOn w:val="10"/>
    <w:next w:val="a"/>
    <w:uiPriority w:val="39"/>
    <w:semiHidden/>
    <w:unhideWhenUsed/>
    <w:qFormat/>
    <w:rsid w:val="00623C89"/>
    <w:pPr>
      <w:keepLines/>
      <w:spacing w:before="480" w:line="276" w:lineRule="auto"/>
      <w:outlineLvl w:val="9"/>
    </w:pPr>
    <w:rPr>
      <w:bCs/>
      <w:color w:val="365F91"/>
    </w:rPr>
  </w:style>
  <w:style w:type="paragraph" w:styleId="13">
    <w:name w:val="toc 1"/>
    <w:basedOn w:val="a"/>
    <w:next w:val="a"/>
    <w:autoRedefine/>
    <w:uiPriority w:val="39"/>
    <w:rsid w:val="00623C89"/>
  </w:style>
  <w:style w:type="table" w:styleId="ac">
    <w:name w:val="Table Grid"/>
    <w:basedOn w:val="a1"/>
    <w:rsid w:val="006B50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eyword">
    <w:name w:val="keyword"/>
    <w:basedOn w:val="a0"/>
    <w:rsid w:val="009D2ED6"/>
    <w:rPr>
      <w:b/>
      <w:bCs/>
    </w:rPr>
  </w:style>
  <w:style w:type="paragraph" w:styleId="ad">
    <w:name w:val="Subtitle"/>
    <w:aliases w:val="메인본문"/>
    <w:basedOn w:val="a"/>
    <w:next w:val="ae"/>
    <w:link w:val="Char3"/>
    <w:autoRedefine/>
    <w:qFormat/>
    <w:rsid w:val="003B0EAD"/>
    <w:rPr>
      <w:rFonts w:asciiTheme="minorEastAsia" w:eastAsia="나눔고딕코딩" w:hAnsiTheme="minorEastAsia"/>
      <w:szCs w:val="20"/>
    </w:rPr>
  </w:style>
  <w:style w:type="character" w:customStyle="1" w:styleId="Char3">
    <w:name w:val="부제 Char"/>
    <w:aliases w:val="메인본문 Char"/>
    <w:basedOn w:val="a0"/>
    <w:link w:val="ad"/>
    <w:rsid w:val="003B0EAD"/>
    <w:rPr>
      <w:rFonts w:asciiTheme="minorEastAsia" w:eastAsia="나눔고딕코딩" w:hAnsiTheme="minorEastAsia"/>
      <w:sz w:val="24"/>
      <w:lang w:eastAsia="en-US"/>
    </w:rPr>
  </w:style>
  <w:style w:type="paragraph" w:styleId="ae">
    <w:name w:val="Body Text"/>
    <w:basedOn w:val="a"/>
    <w:link w:val="Char4"/>
    <w:rsid w:val="00200CDF"/>
    <w:pPr>
      <w:spacing w:after="180"/>
    </w:pPr>
  </w:style>
  <w:style w:type="character" w:customStyle="1" w:styleId="Char4">
    <w:name w:val="본문 Char"/>
    <w:basedOn w:val="a0"/>
    <w:link w:val="ae"/>
    <w:rsid w:val="00200CDF"/>
    <w:rPr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B07E1B"/>
    <w:pPr>
      <w:ind w:leftChars="400" w:left="800"/>
    </w:pPr>
  </w:style>
  <w:style w:type="paragraph" w:styleId="22">
    <w:name w:val="toc 2"/>
    <w:basedOn w:val="a"/>
    <w:next w:val="a"/>
    <w:autoRedefine/>
    <w:uiPriority w:val="39"/>
    <w:rsid w:val="000112C2"/>
    <w:pPr>
      <w:ind w:leftChars="200" w:left="425"/>
    </w:pPr>
  </w:style>
  <w:style w:type="paragraph" w:styleId="af0">
    <w:name w:val="Plain Text"/>
    <w:basedOn w:val="a"/>
    <w:link w:val="Char5"/>
    <w:rsid w:val="003E2232"/>
    <w:rPr>
      <w:rFonts w:ascii="바탕" w:eastAsia="바탕" w:hAnsi="Courier New" w:cs="Courier New"/>
      <w:sz w:val="20"/>
      <w:szCs w:val="20"/>
    </w:rPr>
  </w:style>
  <w:style w:type="character" w:customStyle="1" w:styleId="Char5">
    <w:name w:val="글자만 Char"/>
    <w:basedOn w:val="a0"/>
    <w:link w:val="af0"/>
    <w:rsid w:val="003E2232"/>
    <w:rPr>
      <w:rFonts w:ascii="바탕" w:eastAsia="바탕" w:hAnsi="Courier New" w:cs="Courier New"/>
      <w:lang w:eastAsia="en-US"/>
    </w:rPr>
  </w:style>
  <w:style w:type="paragraph" w:styleId="31">
    <w:name w:val="toc 3"/>
    <w:basedOn w:val="a"/>
    <w:next w:val="a"/>
    <w:autoRedefine/>
    <w:uiPriority w:val="39"/>
    <w:rsid w:val="002E2FA2"/>
    <w:pPr>
      <w:ind w:leftChars="400" w:left="850"/>
    </w:pPr>
  </w:style>
  <w:style w:type="paragraph" w:styleId="af1">
    <w:name w:val="Document Map"/>
    <w:basedOn w:val="a"/>
    <w:link w:val="Char6"/>
    <w:rsid w:val="002D3E93"/>
    <w:rPr>
      <w:rFonts w:ascii="굴림" w:eastAsia="굴림"/>
      <w:sz w:val="18"/>
      <w:szCs w:val="18"/>
    </w:rPr>
  </w:style>
  <w:style w:type="character" w:customStyle="1" w:styleId="Char6">
    <w:name w:val="문서 구조 Char"/>
    <w:basedOn w:val="a0"/>
    <w:link w:val="af1"/>
    <w:rsid w:val="002D3E93"/>
    <w:rPr>
      <w:rFonts w:ascii="굴림" w:eastAsia="굴림"/>
      <w:sz w:val="18"/>
      <w:szCs w:val="18"/>
      <w:lang w:eastAsia="en-US"/>
    </w:rPr>
  </w:style>
  <w:style w:type="character" w:customStyle="1" w:styleId="parameter">
    <w:name w:val="parameter"/>
    <w:basedOn w:val="a0"/>
    <w:rsid w:val="002D3E93"/>
    <w:rPr>
      <w:i/>
      <w:iCs/>
    </w:rPr>
  </w:style>
  <w:style w:type="character" w:styleId="HTML0">
    <w:name w:val="HTML Code"/>
    <w:basedOn w:val="a0"/>
    <w:uiPriority w:val="99"/>
    <w:unhideWhenUsed/>
    <w:rsid w:val="003122BD"/>
    <w:rPr>
      <w:rFonts w:ascii="굴림체" w:eastAsia="굴림체" w:hAnsi="굴림체" w:cs="굴림체"/>
      <w:sz w:val="24"/>
      <w:szCs w:val="24"/>
    </w:rPr>
  </w:style>
  <w:style w:type="character" w:customStyle="1" w:styleId="nobreak">
    <w:name w:val="nobreak"/>
    <w:basedOn w:val="a0"/>
    <w:rsid w:val="003122BD"/>
  </w:style>
  <w:style w:type="character" w:customStyle="1" w:styleId="apple-converted-space">
    <w:name w:val="apple-converted-space"/>
    <w:basedOn w:val="a0"/>
    <w:rsid w:val="002450D8"/>
  </w:style>
  <w:style w:type="paragraph" w:customStyle="1" w:styleId="af2">
    <w:name w:val="코드"/>
    <w:basedOn w:val="ad"/>
    <w:link w:val="Char7"/>
    <w:autoRedefine/>
    <w:qFormat/>
    <w:rsid w:val="00957C4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="나눔고딕코딩" w:hAnsi="나눔고딕코딩" w:cs="나눔고딕코딩"/>
      <w:sz w:val="32"/>
      <w:szCs w:val="22"/>
      <w:lang w:eastAsia="ko-KR"/>
    </w:rPr>
  </w:style>
  <w:style w:type="character" w:customStyle="1" w:styleId="Char7">
    <w:name w:val="코드 Char"/>
    <w:basedOn w:val="Char3"/>
    <w:link w:val="af2"/>
    <w:rsid w:val="00957C48"/>
    <w:rPr>
      <w:rFonts w:ascii="나눔고딕코딩" w:eastAsia="나눔고딕코딩" w:hAnsi="나눔고딕코딩" w:cs="나눔고딕코딩"/>
      <w:sz w:val="32"/>
      <w:szCs w:val="22"/>
      <w:lang w:eastAsia="en-US"/>
    </w:rPr>
  </w:style>
  <w:style w:type="paragraph" w:customStyle="1" w:styleId="32">
    <w:name w:val="제목3"/>
    <w:basedOn w:val="30"/>
    <w:link w:val="3Char0"/>
    <w:rsid w:val="00C30308"/>
  </w:style>
  <w:style w:type="character" w:customStyle="1" w:styleId="3Char0">
    <w:name w:val="제목3 Char"/>
    <w:basedOn w:val="3Char"/>
    <w:link w:val="32"/>
    <w:rsid w:val="00C30308"/>
    <w:rPr>
      <w:rFonts w:ascii="굴림" w:eastAsia="굴림" w:hAnsi="굴림" w:cs="굴림"/>
      <w:b/>
      <w:bCs/>
      <w:sz w:val="27"/>
      <w:szCs w:val="27"/>
    </w:rPr>
  </w:style>
  <w:style w:type="paragraph" w:customStyle="1" w:styleId="20">
    <w:name w:val="제목2"/>
    <w:basedOn w:val="10"/>
    <w:next w:val="a"/>
    <w:link w:val="2Char0"/>
    <w:autoRedefine/>
    <w:qFormat/>
    <w:rsid w:val="00AE2D88"/>
    <w:pPr>
      <w:numPr>
        <w:ilvl w:val="1"/>
      </w:numPr>
    </w:pPr>
  </w:style>
  <w:style w:type="character" w:customStyle="1" w:styleId="2Char0">
    <w:name w:val="제목2 Char"/>
    <w:basedOn w:val="a0"/>
    <w:link w:val="20"/>
    <w:rsid w:val="00AE2D88"/>
    <w:rPr>
      <w:rFonts w:asciiTheme="minorHAnsi" w:eastAsiaTheme="minorEastAsia" w:hAnsiTheme="minorHAnsi"/>
      <w:b/>
      <w:sz w:val="32"/>
      <w:szCs w:val="28"/>
    </w:rPr>
  </w:style>
  <w:style w:type="character" w:customStyle="1" w:styleId="code-keyword1">
    <w:name w:val="code-keyword1"/>
    <w:basedOn w:val="a0"/>
    <w:rsid w:val="007F0BBC"/>
    <w:rPr>
      <w:color w:val="0000FF"/>
    </w:rPr>
  </w:style>
  <w:style w:type="character" w:customStyle="1" w:styleId="code-summarycomment1">
    <w:name w:val="code-summarycomment1"/>
    <w:basedOn w:val="a0"/>
    <w:rsid w:val="007F0BBC"/>
    <w:rPr>
      <w:color w:val="808080"/>
    </w:rPr>
  </w:style>
  <w:style w:type="character" w:customStyle="1" w:styleId="code-comment1">
    <w:name w:val="code-comment1"/>
    <w:basedOn w:val="a0"/>
    <w:rsid w:val="007F0BBC"/>
    <w:rPr>
      <w:i/>
      <w:iCs/>
      <w:color w:val="008000"/>
    </w:rPr>
  </w:style>
  <w:style w:type="character" w:customStyle="1" w:styleId="4Char">
    <w:name w:val="제목 4 Char"/>
    <w:basedOn w:val="a0"/>
    <w:link w:val="41"/>
    <w:semiHidden/>
    <w:rsid w:val="00AB075E"/>
    <w:rPr>
      <w:b/>
      <w:bCs/>
      <w:sz w:val="24"/>
      <w:szCs w:val="24"/>
      <w:lang w:eastAsia="en-US"/>
    </w:rPr>
  </w:style>
  <w:style w:type="character" w:customStyle="1" w:styleId="code-string1">
    <w:name w:val="code-string1"/>
    <w:basedOn w:val="a0"/>
    <w:rsid w:val="00F37B79"/>
    <w:rPr>
      <w:color w:val="800080"/>
    </w:rPr>
  </w:style>
  <w:style w:type="character" w:customStyle="1" w:styleId="code-leadattribute1">
    <w:name w:val="code-leadattribute1"/>
    <w:basedOn w:val="a0"/>
    <w:rsid w:val="00F37B79"/>
    <w:rPr>
      <w:color w:val="800000"/>
    </w:rPr>
  </w:style>
  <w:style w:type="character" w:customStyle="1" w:styleId="code-attribute1">
    <w:name w:val="code-attribute1"/>
    <w:basedOn w:val="a0"/>
    <w:rsid w:val="00F37B79"/>
    <w:rPr>
      <w:color w:val="FF0000"/>
    </w:rPr>
  </w:style>
  <w:style w:type="paragraph" w:customStyle="1" w:styleId="4">
    <w:name w:val="제목4"/>
    <w:basedOn w:val="20"/>
    <w:link w:val="4Char0"/>
    <w:qFormat/>
    <w:rsid w:val="00157996"/>
    <w:pPr>
      <w:numPr>
        <w:ilvl w:val="2"/>
      </w:numPr>
    </w:pPr>
  </w:style>
  <w:style w:type="character" w:customStyle="1" w:styleId="4Char0">
    <w:name w:val="제목4 Char"/>
    <w:basedOn w:val="a0"/>
    <w:link w:val="4"/>
    <w:rsid w:val="00157996"/>
    <w:rPr>
      <w:rFonts w:asciiTheme="minorHAnsi" w:eastAsiaTheme="minorEastAsia" w:hAnsiTheme="minorHAnsi"/>
      <w:b/>
      <w:sz w:val="32"/>
      <w:szCs w:val="28"/>
    </w:rPr>
  </w:style>
  <w:style w:type="numbering" w:customStyle="1" w:styleId="1">
    <w:name w:val="스타일1"/>
    <w:uiPriority w:val="99"/>
    <w:rsid w:val="000C52A3"/>
    <w:pPr>
      <w:numPr>
        <w:numId w:val="2"/>
      </w:numPr>
    </w:pPr>
  </w:style>
  <w:style w:type="numbering" w:customStyle="1" w:styleId="2">
    <w:name w:val="스타일2"/>
    <w:uiPriority w:val="99"/>
    <w:rsid w:val="00BB1806"/>
    <w:pPr>
      <w:numPr>
        <w:numId w:val="3"/>
      </w:numPr>
    </w:pPr>
  </w:style>
  <w:style w:type="numbering" w:customStyle="1" w:styleId="3">
    <w:name w:val="스타일3"/>
    <w:uiPriority w:val="99"/>
    <w:rsid w:val="00255AA1"/>
    <w:pPr>
      <w:numPr>
        <w:numId w:val="5"/>
      </w:numPr>
    </w:pPr>
  </w:style>
  <w:style w:type="paragraph" w:customStyle="1" w:styleId="5">
    <w:name w:val="제목5"/>
    <w:basedOn w:val="4"/>
    <w:link w:val="5Char0"/>
    <w:qFormat/>
    <w:rsid w:val="00810B37"/>
    <w:pPr>
      <w:numPr>
        <w:ilvl w:val="3"/>
      </w:numPr>
    </w:pPr>
    <w:rPr>
      <w:sz w:val="26"/>
      <w:szCs w:val="26"/>
    </w:rPr>
  </w:style>
  <w:style w:type="paragraph" w:customStyle="1" w:styleId="40">
    <w:name w:val="스타일4"/>
    <w:basedOn w:val="a"/>
    <w:next w:val="51"/>
    <w:link w:val="4Char1"/>
    <w:qFormat/>
    <w:rsid w:val="00507CEE"/>
    <w:pPr>
      <w:numPr>
        <w:numId w:val="18"/>
      </w:numPr>
    </w:pPr>
    <w:rPr>
      <w:sz w:val="28"/>
      <w:lang w:eastAsia="ko-KR"/>
    </w:rPr>
  </w:style>
  <w:style w:type="character" w:customStyle="1" w:styleId="5Char0">
    <w:name w:val="제목5 Char"/>
    <w:basedOn w:val="5Char"/>
    <w:link w:val="5"/>
    <w:rsid w:val="00810B37"/>
    <w:rPr>
      <w:rFonts w:asciiTheme="minorHAnsi" w:eastAsiaTheme="minorEastAsia" w:hAnsiTheme="minorHAnsi" w:cs="굴림"/>
      <w:b/>
      <w:bCs w:val="0"/>
      <w:sz w:val="26"/>
      <w:szCs w:val="26"/>
    </w:rPr>
  </w:style>
  <w:style w:type="character" w:customStyle="1" w:styleId="4Char1">
    <w:name w:val="스타일4 Char"/>
    <w:basedOn w:val="4Char0"/>
    <w:link w:val="40"/>
    <w:rsid w:val="00507CEE"/>
    <w:rPr>
      <w:rFonts w:asciiTheme="minorHAnsi" w:eastAsiaTheme="minorEastAsia" w:hAnsiTheme="minorHAnsi"/>
      <w:b w:val="0"/>
      <w:sz w:val="28"/>
      <w:szCs w:val="24"/>
    </w:rPr>
  </w:style>
  <w:style w:type="paragraph" w:styleId="51">
    <w:name w:val="List 5"/>
    <w:basedOn w:val="a"/>
    <w:rsid w:val="00364309"/>
    <w:pPr>
      <w:ind w:leftChars="1000" w:left="100" w:hangingChars="200" w:hanging="20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uiPriority="9"/>
    <w:lsdException w:name="heading 3" w:uiPriority="9"/>
    <w:lsdException w:name="heading 4" w:qFormat="1"/>
    <w:lsdException w:name="heading 5" w:uiPriority="9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BE58B6"/>
    <w:rPr>
      <w:sz w:val="24"/>
      <w:szCs w:val="24"/>
      <w:lang w:eastAsia="en-US"/>
    </w:rPr>
  </w:style>
  <w:style w:type="paragraph" w:styleId="10">
    <w:name w:val="heading 1"/>
    <w:aliases w:val="제목1"/>
    <w:basedOn w:val="a"/>
    <w:next w:val="a"/>
    <w:link w:val="1Char"/>
    <w:autoRedefine/>
    <w:qFormat/>
    <w:rsid w:val="00072771"/>
    <w:pPr>
      <w:keepNext/>
      <w:numPr>
        <w:numId w:val="1"/>
      </w:numPr>
      <w:outlineLvl w:val="0"/>
    </w:pPr>
    <w:rPr>
      <w:rFonts w:ascii="나눔고딕" w:eastAsia="나눔고딕" w:hAnsi="나눔고딕"/>
      <w:b/>
      <w:sz w:val="32"/>
      <w:szCs w:val="28"/>
      <w:lang w:eastAsia="ko-KR"/>
    </w:rPr>
  </w:style>
  <w:style w:type="paragraph" w:styleId="21">
    <w:name w:val="heading 2"/>
    <w:basedOn w:val="a"/>
    <w:next w:val="a"/>
    <w:link w:val="2Char"/>
    <w:uiPriority w:val="9"/>
    <w:rsid w:val="0050451D"/>
    <w:pPr>
      <w:keepNext/>
      <w:widowControl w:val="0"/>
      <w:spacing w:before="100" w:beforeAutospacing="1" w:after="100" w:afterAutospacing="1"/>
      <w:contextualSpacing/>
      <w:mirrorIndents/>
      <w:jc w:val="both"/>
      <w:outlineLvl w:val="1"/>
    </w:pPr>
    <w:rPr>
      <w:rFonts w:asciiTheme="minorHAnsi" w:eastAsiaTheme="minorEastAsia" w:hAnsiTheme="minorHAnsi" w:cstheme="minorHAnsi"/>
      <w:b/>
      <w:bCs/>
      <w:szCs w:val="36"/>
      <w:lang w:eastAsia="ko-KR"/>
    </w:rPr>
  </w:style>
  <w:style w:type="paragraph" w:styleId="30">
    <w:name w:val="heading 3"/>
    <w:basedOn w:val="a"/>
    <w:link w:val="3Char"/>
    <w:uiPriority w:val="9"/>
    <w:rsid w:val="00C3215A"/>
    <w:pPr>
      <w:spacing w:before="100" w:beforeAutospacing="1" w:after="100" w:afterAutospacing="1"/>
      <w:outlineLvl w:val="2"/>
    </w:pPr>
    <w:rPr>
      <w:rFonts w:ascii="굴림" w:eastAsia="굴림" w:hAnsi="굴림" w:cs="굴림"/>
      <w:b/>
      <w:bCs/>
      <w:sz w:val="27"/>
      <w:szCs w:val="27"/>
      <w:lang w:eastAsia="ko-KR"/>
    </w:rPr>
  </w:style>
  <w:style w:type="paragraph" w:styleId="41">
    <w:name w:val="heading 4"/>
    <w:basedOn w:val="a"/>
    <w:next w:val="a"/>
    <w:link w:val="4Char"/>
    <w:semiHidden/>
    <w:unhideWhenUsed/>
    <w:qFormat/>
    <w:rsid w:val="00AB075E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link w:val="5Char"/>
    <w:uiPriority w:val="9"/>
    <w:rsid w:val="00C3215A"/>
    <w:pPr>
      <w:spacing w:before="100" w:beforeAutospacing="1" w:after="100" w:afterAutospacing="1"/>
      <w:outlineLvl w:val="4"/>
    </w:pPr>
    <w:rPr>
      <w:rFonts w:ascii="굴림" w:eastAsia="굴림" w:hAnsi="굴림" w:cs="굴림"/>
      <w:b/>
      <w:bCs/>
      <w:sz w:val="20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96011"/>
    <w:rPr>
      <w:color w:val="0000FF"/>
      <w:u w:val="single"/>
    </w:rPr>
  </w:style>
  <w:style w:type="paragraph" w:styleId="a4">
    <w:name w:val="Normal (Web)"/>
    <w:basedOn w:val="a"/>
    <w:uiPriority w:val="99"/>
    <w:rsid w:val="00696011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a5">
    <w:name w:val="header"/>
    <w:basedOn w:val="a"/>
    <w:link w:val="Char"/>
    <w:uiPriority w:val="99"/>
    <w:rsid w:val="006B67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67B6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rsid w:val="006B67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67B6"/>
    <w:rPr>
      <w:sz w:val="24"/>
      <w:szCs w:val="24"/>
      <w:lang w:eastAsia="en-US"/>
    </w:rPr>
  </w:style>
  <w:style w:type="character" w:customStyle="1" w:styleId="parameter1">
    <w:name w:val="parameter1"/>
    <w:basedOn w:val="a0"/>
    <w:rsid w:val="002A7171"/>
    <w:rPr>
      <w:rFonts w:ascii="Verdana" w:hAnsi="Verdana" w:hint="default"/>
      <w:i/>
      <w:i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0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rsid w:val="00C00CBB"/>
    <w:rPr>
      <w:rFonts w:ascii="굴림체" w:eastAsia="굴림체" w:hAnsi="굴림체" w:cs="굴림체"/>
      <w:sz w:val="24"/>
      <w:szCs w:val="24"/>
    </w:rPr>
  </w:style>
  <w:style w:type="character" w:customStyle="1" w:styleId="cs">
    <w:name w:val="cs"/>
    <w:basedOn w:val="a0"/>
    <w:rsid w:val="00C00CBB"/>
  </w:style>
  <w:style w:type="character" w:customStyle="1" w:styleId="vb">
    <w:name w:val="vb"/>
    <w:basedOn w:val="a0"/>
    <w:rsid w:val="00C00CBB"/>
  </w:style>
  <w:style w:type="character" w:customStyle="1" w:styleId="cpp">
    <w:name w:val="cpp"/>
    <w:basedOn w:val="a0"/>
    <w:rsid w:val="00C00CBB"/>
  </w:style>
  <w:style w:type="character" w:customStyle="1" w:styleId="nu">
    <w:name w:val="nu"/>
    <w:basedOn w:val="a0"/>
    <w:rsid w:val="00C00CBB"/>
  </w:style>
  <w:style w:type="character" w:customStyle="1" w:styleId="code">
    <w:name w:val="code"/>
    <w:basedOn w:val="a0"/>
    <w:rsid w:val="00C00CBB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copyangelpumzlinkup">
    <w:name w:val="copyangel_pumz_linkup"/>
    <w:basedOn w:val="a0"/>
    <w:rsid w:val="005D1F6A"/>
  </w:style>
  <w:style w:type="character" w:styleId="a7">
    <w:name w:val="FollowedHyperlink"/>
    <w:basedOn w:val="a0"/>
    <w:uiPriority w:val="99"/>
    <w:rsid w:val="00A86937"/>
    <w:rPr>
      <w:color w:val="800080"/>
      <w:u w:val="single"/>
    </w:rPr>
  </w:style>
  <w:style w:type="character" w:customStyle="1" w:styleId="2Char">
    <w:name w:val="제목 2 Char"/>
    <w:basedOn w:val="a0"/>
    <w:link w:val="21"/>
    <w:uiPriority w:val="9"/>
    <w:rsid w:val="0050451D"/>
    <w:rPr>
      <w:rFonts w:asciiTheme="minorHAnsi" w:eastAsiaTheme="minorEastAsia" w:hAnsiTheme="minorHAnsi" w:cstheme="minorHAnsi"/>
      <w:b/>
      <w:bCs/>
      <w:sz w:val="24"/>
      <w:szCs w:val="36"/>
    </w:rPr>
  </w:style>
  <w:style w:type="character" w:customStyle="1" w:styleId="3Char">
    <w:name w:val="제목 3 Char"/>
    <w:basedOn w:val="a0"/>
    <w:link w:val="30"/>
    <w:uiPriority w:val="9"/>
    <w:rsid w:val="00C3215A"/>
    <w:rPr>
      <w:rFonts w:ascii="굴림" w:eastAsia="굴림" w:hAnsi="굴림" w:cs="굴림"/>
      <w:b/>
      <w:bCs/>
      <w:sz w:val="27"/>
      <w:szCs w:val="27"/>
    </w:rPr>
  </w:style>
  <w:style w:type="character" w:customStyle="1" w:styleId="5Char">
    <w:name w:val="제목 5 Char"/>
    <w:basedOn w:val="a0"/>
    <w:link w:val="50"/>
    <w:uiPriority w:val="9"/>
    <w:rsid w:val="00C3215A"/>
    <w:rPr>
      <w:rFonts w:ascii="굴림" w:eastAsia="굴림" w:hAnsi="굴림" w:cs="굴림"/>
      <w:b/>
      <w:bCs/>
    </w:rPr>
  </w:style>
  <w:style w:type="character" w:styleId="a8">
    <w:name w:val="Emphasis"/>
    <w:basedOn w:val="a0"/>
    <w:uiPriority w:val="20"/>
    <w:rsid w:val="00C3215A"/>
    <w:rPr>
      <w:i/>
      <w:iCs/>
    </w:rPr>
  </w:style>
  <w:style w:type="paragraph" w:customStyle="1" w:styleId="i1">
    <w:name w:val="i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2">
    <w:name w:val="i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view">
    <w:name w:val="post-view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listtitle">
    <w:name w:val="postlisttitle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blogevent">
    <w:name w:val="blogevent"/>
    <w:basedOn w:val="a"/>
    <w:rsid w:val="00C3215A"/>
    <w:pPr>
      <w:spacing w:before="150" w:after="100" w:afterAutospacing="1"/>
      <w:jc w:val="center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eventimg1">
    <w:name w:val="eventimg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eventimg2">
    <w:name w:val="eventimg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mybtn">
    <w:name w:val="postmybtn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page-navigation">
    <w:name w:val="page-navigation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nid">
    <w:name w:val="n_id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reviewinfo">
    <w:name w:val="review_info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reviewview">
    <w:name w:val="review_view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layerpop">
    <w:name w:val="layerpop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clear">
    <w:name w:val="clea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lank5">
    <w:name w:val="blank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lank7">
    <w:name w:val="blank7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lank10">
    <w:name w:val="blank1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lank20">
    <w:name w:val="blank2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l">
    <w:name w:val="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c">
    <w:name w:val="tc"/>
    <w:basedOn w:val="a"/>
    <w:rsid w:val="00C3215A"/>
    <w:pPr>
      <w:spacing w:before="100" w:beforeAutospacing="1" w:after="100" w:afterAutospacing="1"/>
      <w:jc w:val="center"/>
    </w:pPr>
    <w:rPr>
      <w:rFonts w:ascii="굴림" w:eastAsia="굴림" w:hAnsi="굴림" w:cs="굴림"/>
      <w:lang w:eastAsia="ko-KR"/>
    </w:rPr>
  </w:style>
  <w:style w:type="paragraph" w:customStyle="1" w:styleId="tr">
    <w:name w:val="tr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vm">
    <w:name w:val="vm"/>
    <w:basedOn w:val="a"/>
    <w:rsid w:val="00C3215A"/>
    <w:pPr>
      <w:spacing w:before="100" w:beforeAutospacing="1" w:after="100" w:afterAutospacing="1"/>
      <w:textAlignment w:val="center"/>
    </w:pPr>
    <w:rPr>
      <w:rFonts w:ascii="굴림" w:eastAsia="굴림" w:hAnsi="굴림" w:cs="굴림"/>
      <w:lang w:eastAsia="ko-KR"/>
    </w:rPr>
  </w:style>
  <w:style w:type="paragraph" w:customStyle="1" w:styleId="u">
    <w:name w:val="u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u w:val="single"/>
      <w:lang w:eastAsia="ko-KR"/>
    </w:rPr>
  </w:style>
  <w:style w:type="paragraph" w:customStyle="1" w:styleId="ls1">
    <w:name w:val="ls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pacing w:val="-15"/>
      <w:lang w:eastAsia="ko-KR"/>
    </w:rPr>
  </w:style>
  <w:style w:type="paragraph" w:customStyle="1" w:styleId="p8">
    <w:name w:val="p8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2"/>
      <w:szCs w:val="12"/>
      <w:lang w:eastAsia="ko-KR"/>
    </w:rPr>
  </w:style>
  <w:style w:type="paragraph" w:customStyle="1" w:styleId="p9">
    <w:name w:val="p9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4"/>
      <w:szCs w:val="14"/>
      <w:lang w:eastAsia="ko-KR"/>
    </w:rPr>
  </w:style>
  <w:style w:type="paragraph" w:customStyle="1" w:styleId="p10">
    <w:name w:val="p1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5"/>
      <w:szCs w:val="15"/>
      <w:lang w:eastAsia="ko-KR"/>
    </w:rPr>
  </w:style>
  <w:style w:type="paragraph" w:customStyle="1" w:styleId="p11">
    <w:name w:val="p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7"/>
      <w:szCs w:val="17"/>
      <w:lang w:eastAsia="ko-KR"/>
    </w:rPr>
  </w:style>
  <w:style w:type="paragraph" w:customStyle="1" w:styleId="p12">
    <w:name w:val="p1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penaltyb">
    <w:name w:val="penalty_b"/>
    <w:basedOn w:val="a"/>
    <w:rsid w:val="00C3215A"/>
    <w:pPr>
      <w:pBdr>
        <w:top w:val="single" w:sz="6" w:space="0" w:color="CBCBCB"/>
        <w:left w:val="single" w:sz="6" w:space="0" w:color="CBCBCB"/>
        <w:bottom w:val="single" w:sz="6" w:space="0" w:color="CBCBCB"/>
        <w:right w:val="single" w:sz="6" w:space="0" w:color="CBCBCB"/>
      </w:pBdr>
      <w:spacing w:before="450" w:after="450"/>
      <w:ind w:left="150" w:right="150"/>
    </w:pPr>
    <w:rPr>
      <w:rFonts w:ascii="굴림" w:eastAsia="굴림" w:hAnsi="굴림" w:cs="굴림"/>
      <w:color w:val="808080"/>
      <w:sz w:val="18"/>
      <w:szCs w:val="18"/>
      <w:lang w:eastAsia="ko-KR"/>
    </w:rPr>
  </w:style>
  <w:style w:type="paragraph" w:customStyle="1" w:styleId="sendpostlayer">
    <w:name w:val="send_post_layer"/>
    <w:basedOn w:val="a"/>
    <w:rsid w:val="00C3215A"/>
    <w:pPr>
      <w:pBdr>
        <w:top w:val="single" w:sz="6" w:space="0" w:color="919191"/>
        <w:left w:val="single" w:sz="6" w:space="0" w:color="919191"/>
        <w:bottom w:val="single" w:sz="6" w:space="0" w:color="919191"/>
        <w:right w:val="single" w:sz="6" w:space="0" w:color="919191"/>
      </w:pBdr>
      <w:shd w:val="clear" w:color="auto" w:fill="FFFFFF"/>
      <w:spacing w:before="100" w:beforeAutospacing="1" w:after="100" w:afterAutospacing="1"/>
    </w:pPr>
    <w:rPr>
      <w:rFonts w:ascii="dotum" w:eastAsia="굴림" w:hAnsi="dotum" w:cs="굴림"/>
      <w:color w:val="6E6E6E"/>
      <w:spacing w:val="-15"/>
      <w:sz w:val="17"/>
      <w:szCs w:val="17"/>
      <w:lang w:eastAsia="ko-KR"/>
    </w:rPr>
  </w:style>
  <w:style w:type="paragraph" w:customStyle="1" w:styleId="addfilelayer">
    <w:name w:val="addfile_layer"/>
    <w:basedOn w:val="a"/>
    <w:rsid w:val="00C3215A"/>
    <w:pPr>
      <w:pBdr>
        <w:top w:val="single" w:sz="6" w:space="0" w:color="919191"/>
        <w:left w:val="single" w:sz="6" w:space="0" w:color="919191"/>
        <w:bottom w:val="single" w:sz="6" w:space="0" w:color="919191"/>
        <w:right w:val="single" w:sz="6" w:space="0" w:color="919191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layer">
    <w:name w:val="post_layer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shadow01">
    <w:name w:val="shadow0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r">
    <w:name w:val="f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um">
    <w:name w:val="num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list">
    <w:name w:val="p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hosel">
    <w:name w:val="pho_se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ine">
    <w:name w:val="lin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age">
    <w:name w:val="imag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age1">
    <w:name w:val="image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11">
    <w:name w:val="날짜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02">
    <w:name w:val="shadow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rdertype">
    <w:name w:val="border_typ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ose">
    <w:name w:val="clos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ontent">
    <w:name w:val="conten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">
    <w:name w:val="bt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nner">
    <w:name w:val="inn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t">
    <w:name w:val="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itle">
    <w:name w:val="p_titl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ntent">
    <w:name w:val="p_conten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ayercontents">
    <w:name w:val="layer_content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ar">
    <w:name w:val="ba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yes">
    <w:name w:val="ye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">
    <w:name w:val="shadow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1">
    <w:name w:val="shadow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2">
    <w:name w:val="shadow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3">
    <w:name w:val="shadow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-cut">
    <w:name w:val="txt-cu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n15">
    <w:name w:val="ln1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data">
    <w:name w:val="post_dat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q1">
    <w:name w:val="q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q2">
    <w:name w:val="q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ewicon">
    <w:name w:val="newic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er">
    <w:name w:val="view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1">
    <w:name w:val="btn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3">
    <w:name w:val="pcol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1">
    <w:name w:val="t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2">
    <w:name w:val="t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3">
    <w:name w:val="t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4">
    <w:name w:val="t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-sympathy">
    <w:name w:val="btn-sympath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">
    <w:name w:val="b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">
    <w:name w:val="po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head">
    <w:name w:val="post-head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footer">
    <w:name w:val="post-foot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ody">
    <w:name w:val="post-bod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top">
    <w:name w:val="post-to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l">
    <w:name w:val="h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r">
    <w:name w:val="ht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l">
    <w:name w:val="bc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r">
    <w:name w:val="bc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l">
    <w:name w:val="f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r">
    <w:name w:val="ft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c">
    <w:name w:val="ht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c">
    <w:name w:val="bt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c">
    <w:name w:val="ft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itle-area">
    <w:name w:val="title-are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disk">
    <w:name w:val="post_dis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dline">
    <w:name w:val="dlin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sub">
    <w:name w:val="post-sub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lank">
    <w:name w:val="blan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l">
    <w:name w:val="pt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r">
    <w:name w:val="pt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tag">
    <w:name w:val="post-tag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footercontents">
    <w:name w:val="post_footer_content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tn">
    <w:name w:val="post-bt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co1">
    <w:name w:val="ico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co2">
    <w:name w:val="ico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co3">
    <w:name w:val="ico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omment">
    <w:name w:val="commen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st">
    <w:name w:val="c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nput">
    <w:name w:val="inpu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plyedit">
    <w:name w:val="reply_ed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top">
    <w:name w:val="ito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alist">
    <w:name w:val="ia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llist">
    <w:name w:val="il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temfontdiv">
    <w:name w:val="itemfontdiv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g-body">
    <w:name w:val="bg-bod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isttbl">
    <w:name w:val="listtb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istbtn">
    <w:name w:val="listbt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aging">
    <w:name w:val="paging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prove-list-tit">
    <w:name w:val="improve-list-t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prove-list">
    <w:name w:val="improve-li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1">
    <w:name w:val="view_quote0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2">
    <w:name w:val="view_quote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3">
    <w:name w:val="view_quote0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4">
    <w:name w:val="view_quote0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5">
    <w:name w:val="view_quote0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7">
    <w:name w:val="view_quote07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viewquote08">
    <w:name w:val="view_quote08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adpost">
    <w:name w:val="post_adpos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ack">
    <w:name w:val="post-bac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1">
    <w:name w:val="pco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2">
    <w:name w:val="pcol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2b">
    <w:name w:val="pcol2b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ne">
    <w:name w:val="clin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c">
    <w:name w:val="bcc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itle">
    <w:name w:val="htitl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open">
    <w:name w:val="ope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ame">
    <w:name w:val="nam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url">
    <w:name w:val="url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ate">
    <w:name w:val="cate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lk">
    <w:name w:val="bl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aginp">
    <w:name w:val="tag_in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aginp1">
    <w:name w:val="tag_inp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ik">
    <w:name w:val="ni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">
    <w:name w:val="tx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x">
    <w:name w:val="cx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turn">
    <w:name w:val="retur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edit">
    <w:name w:val="btn_ed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x">
    <w:name w:val="box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ubox">
    <w:name w:val="ubox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3">
    <w:name w:val="i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n-pers">
    <w:name w:val="in-per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replyedit">
    <w:name w:val="btn_reply_edi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userdata">
    <w:name w:val="user_dat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plyeditinput">
    <w:name w:val="reply_edit_inpu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ress">
    <w:name w:val="address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rackback">
    <w:name w:val="trackback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12">
    <w:name w:val="인용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quote02">
    <w:name w:val="l_quote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quote02">
    <w:name w:val="r_quote0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top">
    <w:name w:val="adpost_top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left">
    <w:name w:val="adpost_lef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right">
    <w:name w:val="adpost_right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con">
    <w:name w:val="adpost_c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nodata">
    <w:name w:val="nodata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1">
    <w:name w:val="type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2">
    <w:name w:val="type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sby">
    <w:name w:val="adsb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option">
    <w:name w:val="post_opti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er">
    <w:name w:val="pe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temico">
    <w:name w:val="itemico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urlcopy">
    <w:name w:val="btn_urlcop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on">
    <w:name w:val="o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">
    <w:name w:val="add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r">
    <w:name w:val="addr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ummary">
    <w:name w:val="summar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y">
    <w:name w:val="by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-open">
    <w:name w:val="i-open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logo">
    <w:name w:val="logo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character" w:customStyle="1" w:styleId="arw">
    <w:name w:val="arw"/>
    <w:basedOn w:val="a0"/>
    <w:rsid w:val="00C3215A"/>
  </w:style>
  <w:style w:type="paragraph" w:customStyle="1" w:styleId="btn-sympathy1">
    <w:name w:val="btn-sympathy1"/>
    <w:basedOn w:val="a"/>
    <w:rsid w:val="00C3215A"/>
    <w:pPr>
      <w:ind w:left="30"/>
      <w:textAlignment w:val="center"/>
    </w:pPr>
    <w:rPr>
      <w:rFonts w:ascii="굴림" w:eastAsia="굴림" w:hAnsi="굴림" w:cs="굴림"/>
      <w:lang w:eastAsia="ko-KR"/>
    </w:rPr>
  </w:style>
  <w:style w:type="paragraph" w:customStyle="1" w:styleId="b1">
    <w:name w:val="b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b/>
      <w:bCs/>
      <w:lang w:eastAsia="ko-KR"/>
    </w:rPr>
  </w:style>
  <w:style w:type="paragraph" w:customStyle="1" w:styleId="post-view1">
    <w:name w:val="post-view1"/>
    <w:basedOn w:val="a"/>
    <w:rsid w:val="00C3215A"/>
    <w:pPr>
      <w:spacing w:after="225"/>
      <w:jc w:val="both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1">
    <w:name w:val="post1"/>
    <w:basedOn w:val="a"/>
    <w:rsid w:val="00C3215A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</w:pPr>
    <w:rPr>
      <w:rFonts w:ascii="굴림" w:eastAsia="굴림" w:hAnsi="굴림" w:cs="굴림"/>
      <w:lang w:eastAsia="ko-KR"/>
    </w:rPr>
  </w:style>
  <w:style w:type="paragraph" w:customStyle="1" w:styleId="post-head1">
    <w:name w:val="post-head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footer1">
    <w:name w:val="post-foote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body1">
    <w:name w:val="post-body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-top1">
    <w:name w:val="post-top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l1">
    <w:name w:val="ht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r1">
    <w:name w:val="ht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l1">
    <w:name w:val="bc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r1">
    <w:name w:val="bc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l1">
    <w:name w:val="ft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r1">
    <w:name w:val="ftr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htc1">
    <w:name w:val="htc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c1">
    <w:name w:val="btc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tc1">
    <w:name w:val="ftc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cc1">
    <w:name w:val="bcc1"/>
    <w:basedOn w:val="a"/>
    <w:rsid w:val="00C3215A"/>
    <w:pPr>
      <w:shd w:val="clear" w:color="auto" w:fill="FFFFFF"/>
      <w:spacing w:before="100" w:beforeAutospacing="1" w:after="100" w:afterAutospacing="1"/>
      <w:jc w:val="center"/>
    </w:pPr>
    <w:rPr>
      <w:rFonts w:ascii="굴림" w:eastAsia="굴림" w:hAnsi="굴림" w:cs="굴림"/>
      <w:lang w:eastAsia="ko-KR"/>
    </w:rPr>
  </w:style>
  <w:style w:type="paragraph" w:customStyle="1" w:styleId="title-area1">
    <w:name w:val="title-area1"/>
    <w:basedOn w:val="a"/>
    <w:rsid w:val="00C3215A"/>
    <w:pPr>
      <w:spacing w:before="100" w:beforeAutospacing="1" w:after="100" w:afterAutospacing="1"/>
      <w:textAlignment w:val="bottom"/>
    </w:pPr>
    <w:rPr>
      <w:rFonts w:ascii="돋움" w:eastAsia="돋움" w:hAnsi="돋움" w:cs="굴림"/>
      <w:lang w:eastAsia="ko-KR"/>
    </w:rPr>
  </w:style>
  <w:style w:type="paragraph" w:customStyle="1" w:styleId="htitle1">
    <w:name w:val="htitle1"/>
    <w:basedOn w:val="a"/>
    <w:rsid w:val="00C3215A"/>
    <w:rPr>
      <w:rFonts w:ascii="돋움" w:eastAsia="돋움" w:hAnsi="돋움" w:cs="굴림"/>
      <w:lang w:eastAsia="ko-KR"/>
    </w:rPr>
  </w:style>
  <w:style w:type="paragraph" w:customStyle="1" w:styleId="itemico1">
    <w:name w:val="itemico1"/>
    <w:basedOn w:val="a"/>
    <w:rsid w:val="00C3215A"/>
    <w:pPr>
      <w:textAlignment w:val="top"/>
    </w:pPr>
    <w:rPr>
      <w:rFonts w:ascii="굴림" w:eastAsia="굴림" w:hAnsi="굴림" w:cs="굴림"/>
      <w:lang w:eastAsia="ko-KR"/>
    </w:rPr>
  </w:style>
  <w:style w:type="paragraph" w:customStyle="1" w:styleId="pcol11">
    <w:name w:val="pcol11"/>
    <w:basedOn w:val="a"/>
    <w:rsid w:val="00C3215A"/>
    <w:rPr>
      <w:rFonts w:ascii="굴림" w:eastAsia="굴림" w:hAnsi="굴림" w:cs="굴림"/>
      <w:b/>
      <w:bCs/>
      <w:color w:val="000000"/>
      <w:spacing w:val="-15"/>
      <w:sz w:val="27"/>
      <w:szCs w:val="27"/>
      <w:lang w:eastAsia="ko-KR"/>
    </w:rPr>
  </w:style>
  <w:style w:type="paragraph" w:customStyle="1" w:styleId="open1">
    <w:name w:val="open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date1">
    <w:name w:val="date1"/>
    <w:basedOn w:val="a"/>
    <w:rsid w:val="00C3215A"/>
    <w:rPr>
      <w:rFonts w:ascii="dotum" w:eastAsia="굴림" w:hAnsi="dotum" w:cs="굴림"/>
      <w:sz w:val="17"/>
      <w:szCs w:val="17"/>
      <w:lang w:eastAsia="ko-KR"/>
    </w:rPr>
  </w:style>
  <w:style w:type="paragraph" w:customStyle="1" w:styleId="name1">
    <w:name w:val="name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url1">
    <w:name w:val="url1"/>
    <w:basedOn w:val="a"/>
    <w:rsid w:val="00C3215A"/>
    <w:pPr>
      <w:jc w:val="right"/>
    </w:pPr>
    <w:rPr>
      <w:rFonts w:ascii="굴림" w:eastAsia="굴림" w:hAnsi="굴림" w:cs="굴림"/>
      <w:lang w:eastAsia="ko-KR"/>
    </w:rPr>
  </w:style>
  <w:style w:type="paragraph" w:customStyle="1" w:styleId="btnurlcopy1">
    <w:name w:val="btn_urlcopy1"/>
    <w:basedOn w:val="a"/>
    <w:rsid w:val="00C3215A"/>
    <w:pPr>
      <w:ind w:left="60"/>
    </w:pPr>
    <w:rPr>
      <w:rFonts w:ascii="굴림" w:eastAsia="굴림" w:hAnsi="굴림" w:cs="굴림"/>
      <w:lang w:eastAsia="ko-KR"/>
    </w:rPr>
  </w:style>
  <w:style w:type="paragraph" w:customStyle="1" w:styleId="cate1">
    <w:name w:val="cate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postdisk1">
    <w:name w:val="post_disk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dline1">
    <w:name w:val="dline1"/>
    <w:basedOn w:val="a"/>
    <w:rsid w:val="00C3215A"/>
    <w:pPr>
      <w:pBdr>
        <w:top w:val="dashed" w:sz="12" w:space="0" w:color="333333"/>
      </w:pBd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post-sub1">
    <w:name w:val="post-sub1"/>
    <w:basedOn w:val="a"/>
    <w:rsid w:val="00C3215A"/>
    <w:pPr>
      <w:spacing w:before="100" w:beforeAutospacing="1" w:after="100" w:afterAutospacing="1"/>
      <w:jc w:val="right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blk1">
    <w:name w:val="blk1"/>
    <w:basedOn w:val="a"/>
    <w:rsid w:val="00C3215A"/>
    <w:rPr>
      <w:rFonts w:ascii="돋움" w:eastAsia="돋움" w:hAnsi="돋움" w:cs="굴림"/>
      <w:color w:val="7FA4AA"/>
      <w:sz w:val="17"/>
      <w:szCs w:val="17"/>
      <w:lang w:eastAsia="ko-KR"/>
    </w:rPr>
  </w:style>
  <w:style w:type="paragraph" w:customStyle="1" w:styleId="num1">
    <w:name w:val="num1"/>
    <w:basedOn w:val="a"/>
    <w:rsid w:val="00C3215A"/>
    <w:rPr>
      <w:rFonts w:ascii="Verdana" w:eastAsia="굴림" w:hAnsi="Verdana" w:cs="굴림"/>
      <w:b/>
      <w:bCs/>
      <w:sz w:val="17"/>
      <w:szCs w:val="17"/>
      <w:lang w:eastAsia="ko-KR"/>
    </w:rPr>
  </w:style>
  <w:style w:type="paragraph" w:customStyle="1" w:styleId="blank1">
    <w:name w:val="blank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ptl1">
    <w:name w:val="pt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tr1">
    <w:name w:val="ptr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post-tag1">
    <w:name w:val="post-tag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footercontents1">
    <w:name w:val="post_footer_contents1"/>
    <w:basedOn w:val="a"/>
    <w:rsid w:val="00C3215A"/>
    <w:pPr>
      <w:spacing w:before="100" w:beforeAutospacing="1" w:after="100" w:afterAutospacing="1"/>
    </w:pPr>
    <w:rPr>
      <w:rFonts w:ascii="dotum" w:eastAsia="굴림" w:hAnsi="dotum" w:cs="굴림"/>
      <w:sz w:val="18"/>
      <w:szCs w:val="18"/>
      <w:lang w:eastAsia="ko-KR"/>
    </w:rPr>
  </w:style>
  <w:style w:type="paragraph" w:customStyle="1" w:styleId="post-tag2">
    <w:name w:val="post-tag2"/>
    <w:basedOn w:val="a"/>
    <w:rsid w:val="00C3215A"/>
    <w:pPr>
      <w:spacing w:before="100" w:beforeAutospacing="1" w:after="100" w:afterAutospacing="1"/>
      <w:ind w:right="1050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taginp2">
    <w:name w:val="tag_inp2"/>
    <w:basedOn w:val="a"/>
    <w:rsid w:val="00C3215A"/>
    <w:pPr>
      <w:pBdr>
        <w:top w:val="single" w:sz="6" w:space="0" w:color="EFEFEF"/>
        <w:left w:val="single" w:sz="6" w:space="0" w:color="EFEFEF"/>
        <w:bottom w:val="single" w:sz="6" w:space="0" w:color="EFEFEF"/>
        <w:right w:val="single" w:sz="6" w:space="0" w:color="EFEFEF"/>
      </w:pBdr>
      <w:spacing w:after="100" w:afterAutospacing="1"/>
      <w:textAlignment w:val="center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taginp11">
    <w:name w:val="tag_inp11"/>
    <w:basedOn w:val="a"/>
    <w:rsid w:val="00C3215A"/>
    <w:pPr>
      <w:pBdr>
        <w:top w:val="single" w:sz="6" w:space="0" w:color="EFEFEF"/>
        <w:left w:val="single" w:sz="6" w:space="0" w:color="EFEFEF"/>
        <w:bottom w:val="single" w:sz="6" w:space="0" w:color="EFEFEF"/>
        <w:right w:val="single" w:sz="6" w:space="0" w:color="EFEFEF"/>
      </w:pBdr>
      <w:spacing w:after="100" w:afterAutospacing="1"/>
      <w:textAlignment w:val="center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ost-btn1">
    <w:name w:val="post-btn1"/>
    <w:basedOn w:val="a"/>
    <w:rsid w:val="00C3215A"/>
    <w:pPr>
      <w:spacing w:before="300" w:after="100" w:afterAutospacing="1"/>
    </w:pPr>
    <w:rPr>
      <w:rFonts w:ascii="돋움" w:eastAsia="돋움" w:hAnsi="돋움" w:cs="굴림"/>
      <w:sz w:val="17"/>
      <w:szCs w:val="17"/>
      <w:lang w:eastAsia="ko-KR"/>
    </w:rPr>
  </w:style>
  <w:style w:type="paragraph" w:customStyle="1" w:styleId="pcol2b1">
    <w:name w:val="pcol2b1"/>
    <w:basedOn w:val="a"/>
    <w:rsid w:val="00C3215A"/>
    <w:pPr>
      <w:shd w:val="clear" w:color="auto" w:fill="8A8A8A"/>
      <w:ind w:left="45" w:right="45"/>
      <w:textAlignment w:val="center"/>
    </w:pPr>
    <w:rPr>
      <w:rFonts w:ascii="굴림" w:eastAsia="굴림" w:hAnsi="굴림" w:cs="굴림"/>
      <w:lang w:eastAsia="ko-KR"/>
    </w:rPr>
  </w:style>
  <w:style w:type="paragraph" w:customStyle="1" w:styleId="on1">
    <w:name w:val="on1"/>
    <w:basedOn w:val="a"/>
    <w:rsid w:val="00C3215A"/>
    <w:rPr>
      <w:rFonts w:ascii="굴림" w:eastAsia="굴림" w:hAnsi="굴림" w:cs="굴림"/>
      <w:b/>
      <w:bCs/>
      <w:u w:val="single"/>
      <w:lang w:eastAsia="ko-KR"/>
    </w:rPr>
  </w:style>
  <w:style w:type="paragraph" w:customStyle="1" w:styleId="ico11">
    <w:name w:val="ico11"/>
    <w:basedOn w:val="a"/>
    <w:rsid w:val="00C3215A"/>
    <w:pPr>
      <w:ind w:right="45"/>
    </w:pPr>
    <w:rPr>
      <w:rFonts w:ascii="굴림" w:eastAsia="굴림" w:hAnsi="굴림" w:cs="굴림"/>
      <w:lang w:eastAsia="ko-KR"/>
    </w:rPr>
  </w:style>
  <w:style w:type="paragraph" w:customStyle="1" w:styleId="ico21">
    <w:name w:val="ico21"/>
    <w:basedOn w:val="a"/>
    <w:rsid w:val="00C3215A"/>
    <w:pPr>
      <w:ind w:right="45"/>
    </w:pPr>
    <w:rPr>
      <w:rFonts w:ascii="굴림" w:eastAsia="굴림" w:hAnsi="굴림" w:cs="굴림"/>
      <w:lang w:eastAsia="ko-KR"/>
    </w:rPr>
  </w:style>
  <w:style w:type="paragraph" w:customStyle="1" w:styleId="ico31">
    <w:name w:val="ico31"/>
    <w:basedOn w:val="a"/>
    <w:rsid w:val="00C3215A"/>
    <w:pPr>
      <w:ind w:right="45"/>
    </w:pPr>
    <w:rPr>
      <w:rFonts w:ascii="굴림" w:eastAsia="굴림" w:hAnsi="굴림" w:cs="굴림"/>
      <w:lang w:eastAsia="ko-KR"/>
    </w:rPr>
  </w:style>
  <w:style w:type="paragraph" w:customStyle="1" w:styleId="comment1">
    <w:name w:val="comment1"/>
    <w:basedOn w:val="a"/>
    <w:rsid w:val="00C3215A"/>
    <w:pPr>
      <w:shd w:val="clear" w:color="auto" w:fill="F8F8F8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cline1">
    <w:name w:val="cline1"/>
    <w:basedOn w:val="a"/>
    <w:rsid w:val="00C3215A"/>
    <w:pPr>
      <w:pBdr>
        <w:bottom w:val="dotted" w:sz="6" w:space="0" w:color="8A8A8A"/>
      </w:pBd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paging1">
    <w:name w:val="paging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st1">
    <w:name w:val="cli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lang w:eastAsia="ko-KR"/>
    </w:rPr>
  </w:style>
  <w:style w:type="paragraph" w:customStyle="1" w:styleId="nik1">
    <w:name w:val="nik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1">
    <w:name w:val="txt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x1">
    <w:name w:val="cx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return1">
    <w:name w:val="return1"/>
    <w:basedOn w:val="a"/>
    <w:rsid w:val="00C3215A"/>
    <w:rPr>
      <w:rFonts w:ascii="굴림" w:eastAsia="굴림" w:hAnsi="굴림" w:cs="굴림"/>
      <w:sz w:val="17"/>
      <w:szCs w:val="17"/>
      <w:lang w:eastAsia="ko-KR"/>
    </w:rPr>
  </w:style>
  <w:style w:type="paragraph" w:customStyle="1" w:styleId="btnedit1">
    <w:name w:val="btn_edit1"/>
    <w:basedOn w:val="a"/>
    <w:rsid w:val="00C3215A"/>
    <w:pPr>
      <w:spacing w:before="100" w:beforeAutospacing="1" w:after="100" w:afterAutospacing="1"/>
      <w:jc w:val="right"/>
      <w:textAlignment w:val="bottom"/>
    </w:pPr>
    <w:rPr>
      <w:rFonts w:ascii="굴림" w:eastAsia="굴림" w:hAnsi="굴림" w:cs="굴림"/>
      <w:lang w:eastAsia="ko-KR"/>
    </w:rPr>
  </w:style>
  <w:style w:type="paragraph" w:customStyle="1" w:styleId="input1">
    <w:name w:val="inpu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11">
    <w:name w:val="i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x1">
    <w:name w:val="box1"/>
    <w:basedOn w:val="a"/>
    <w:rsid w:val="00C3215A"/>
    <w:pPr>
      <w:pBdr>
        <w:top w:val="single" w:sz="6" w:space="0" w:color="C4CAD1"/>
        <w:left w:val="single" w:sz="6" w:space="0" w:color="C4CAD1"/>
        <w:bottom w:val="single" w:sz="6" w:space="0" w:color="C4CAD1"/>
        <w:right w:val="single" w:sz="6" w:space="0" w:color="C4CAD1"/>
      </w:pBdr>
      <w:shd w:val="clear" w:color="auto" w:fill="FFFFFF"/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ubox1">
    <w:name w:val="ubox1"/>
    <w:basedOn w:val="a"/>
    <w:rsid w:val="00C3215A"/>
    <w:pPr>
      <w:pBdr>
        <w:top w:val="single" w:sz="6" w:space="0" w:color="C4CAD1"/>
        <w:left w:val="single" w:sz="6" w:space="0" w:color="C4CAD1"/>
        <w:bottom w:val="single" w:sz="6" w:space="0" w:color="C4CAD1"/>
        <w:right w:val="single" w:sz="6" w:space="0" w:color="C4CAD1"/>
      </w:pBdr>
      <w:shd w:val="clear" w:color="auto" w:fill="FFFFFF"/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31">
    <w:name w:val="i3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in-pers1">
    <w:name w:val="in-pers1"/>
    <w:basedOn w:val="a"/>
    <w:rsid w:val="00C3215A"/>
    <w:pPr>
      <w:pBdr>
        <w:top w:val="single" w:sz="6" w:space="0" w:color="C4CAD1"/>
        <w:left w:val="single" w:sz="6" w:space="0" w:color="C4CAD1"/>
        <w:bottom w:val="single" w:sz="6" w:space="0" w:color="C4CAD1"/>
        <w:right w:val="single" w:sz="6" w:space="0" w:color="C4CAD1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replyedit1">
    <w:name w:val="reply_edit1"/>
    <w:basedOn w:val="a"/>
    <w:rsid w:val="00C3215A"/>
    <w:pPr>
      <w:spacing w:before="100" w:beforeAutospacing="1" w:after="105"/>
    </w:pPr>
    <w:rPr>
      <w:rFonts w:ascii="굴림" w:eastAsia="굴림" w:hAnsi="굴림" w:cs="굴림"/>
      <w:lang w:eastAsia="ko-KR"/>
    </w:rPr>
  </w:style>
  <w:style w:type="paragraph" w:customStyle="1" w:styleId="btnreplyedit1">
    <w:name w:val="btn_reply_edit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userdata1">
    <w:name w:val="user_data1"/>
    <w:basedOn w:val="a"/>
    <w:rsid w:val="00C3215A"/>
    <w:pPr>
      <w:spacing w:before="100" w:beforeAutospacing="1" w:after="100" w:afterAutospacing="1"/>
      <w:textAlignment w:val="top"/>
    </w:pPr>
    <w:rPr>
      <w:rFonts w:ascii="굴림" w:eastAsia="굴림" w:hAnsi="굴림" w:cs="굴림"/>
      <w:lang w:eastAsia="ko-KR"/>
    </w:rPr>
  </w:style>
  <w:style w:type="paragraph" w:customStyle="1" w:styleId="replyeditinput1">
    <w:name w:val="reply_edit_input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dress1">
    <w:name w:val="address1"/>
    <w:basedOn w:val="a"/>
    <w:rsid w:val="00C3215A"/>
    <w:rPr>
      <w:rFonts w:ascii="돋움" w:eastAsia="돋움" w:hAnsi="돋움" w:cs="굴림"/>
      <w:sz w:val="18"/>
      <w:szCs w:val="18"/>
      <w:lang w:eastAsia="ko-KR"/>
    </w:rPr>
  </w:style>
  <w:style w:type="paragraph" w:customStyle="1" w:styleId="btn2">
    <w:name w:val="btn2"/>
    <w:basedOn w:val="a"/>
    <w:rsid w:val="00C3215A"/>
    <w:pPr>
      <w:spacing w:after="45"/>
    </w:pPr>
    <w:rPr>
      <w:rFonts w:ascii="굴림" w:eastAsia="굴림" w:hAnsi="굴림" w:cs="굴림"/>
      <w:lang w:eastAsia="ko-KR"/>
    </w:rPr>
  </w:style>
  <w:style w:type="paragraph" w:customStyle="1" w:styleId="add1">
    <w:name w:val="add1"/>
    <w:basedOn w:val="a"/>
    <w:rsid w:val="00C3215A"/>
    <w:pPr>
      <w:ind w:left="75"/>
      <w:textAlignment w:val="center"/>
    </w:pPr>
    <w:rPr>
      <w:rFonts w:ascii="굴림" w:eastAsia="굴림" w:hAnsi="굴림" w:cs="굴림"/>
      <w:lang w:eastAsia="ko-KR"/>
    </w:rPr>
  </w:style>
  <w:style w:type="paragraph" w:customStyle="1" w:styleId="url2">
    <w:name w:val="url2"/>
    <w:basedOn w:val="a"/>
    <w:rsid w:val="00C3215A"/>
    <w:pPr>
      <w:spacing w:before="100" w:beforeAutospacing="1" w:after="100" w:afterAutospacing="1"/>
    </w:pPr>
    <w:rPr>
      <w:rFonts w:ascii="Verdana" w:eastAsia="굴림" w:hAnsi="Verdana" w:cs="굴림"/>
      <w:sz w:val="14"/>
      <w:szCs w:val="14"/>
      <w:lang w:eastAsia="ko-KR"/>
    </w:rPr>
  </w:style>
  <w:style w:type="paragraph" w:customStyle="1" w:styleId="trackback1">
    <w:name w:val="trackback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name2">
    <w:name w:val="name2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itop1">
    <w:name w:val="itop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12">
    <w:name w:val="i12"/>
    <w:basedOn w:val="a"/>
    <w:rsid w:val="00C3215A"/>
    <w:rPr>
      <w:rFonts w:ascii="돋움" w:eastAsia="돋움" w:hAnsi="돋움" w:cs="굴림"/>
      <w:b/>
      <w:bCs/>
      <w:sz w:val="18"/>
      <w:szCs w:val="18"/>
      <w:lang w:eastAsia="ko-KR"/>
    </w:rPr>
  </w:style>
  <w:style w:type="paragraph" w:customStyle="1" w:styleId="i21">
    <w:name w:val="i21"/>
    <w:basedOn w:val="a"/>
    <w:rsid w:val="00C3215A"/>
    <w:rPr>
      <w:rFonts w:ascii="Verdana" w:eastAsia="굴림" w:hAnsi="Verdana" w:cs="굴림"/>
      <w:sz w:val="15"/>
      <w:szCs w:val="15"/>
      <w:lang w:eastAsia="ko-KR"/>
    </w:rPr>
  </w:style>
  <w:style w:type="paragraph" w:customStyle="1" w:styleId="ialist1">
    <w:name w:val="iali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llist1">
    <w:name w:val="illi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itemfontdiv1">
    <w:name w:val="itemfontdiv1"/>
    <w:basedOn w:val="a"/>
    <w:rsid w:val="00C3215A"/>
    <w:pPr>
      <w:pBdr>
        <w:top w:val="single" w:sz="6" w:space="1" w:color="B6B6B6"/>
        <w:left w:val="single" w:sz="6" w:space="1" w:color="B6B6B6"/>
        <w:bottom w:val="single" w:sz="6" w:space="1" w:color="B6B6B6"/>
        <w:right w:val="single" w:sz="6" w:space="1" w:color="B6B6B6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g-body1">
    <w:name w:val="bg-body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fr1">
    <w:name w:val="fr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num2">
    <w:name w:val="num2"/>
    <w:basedOn w:val="a"/>
    <w:rsid w:val="00C3215A"/>
    <w:rPr>
      <w:rFonts w:ascii="Verdana" w:eastAsia="굴림" w:hAnsi="Verdana" w:cs="굴림"/>
      <w:sz w:val="15"/>
      <w:szCs w:val="15"/>
      <w:lang w:eastAsia="ko-KR"/>
    </w:rPr>
  </w:style>
  <w:style w:type="paragraph" w:customStyle="1" w:styleId="plist1">
    <w:name w:val="plist1"/>
    <w:basedOn w:val="a"/>
    <w:rsid w:val="00C3215A"/>
    <w:rPr>
      <w:rFonts w:ascii="굴림" w:eastAsia="굴림" w:hAnsi="굴림" w:cs="굴림"/>
      <w:b/>
      <w:bCs/>
      <w:lang w:eastAsia="ko-KR"/>
    </w:rPr>
  </w:style>
  <w:style w:type="paragraph" w:customStyle="1" w:styleId="listtbl1">
    <w:name w:val="listtbl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dline2">
    <w:name w:val="dline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2b2">
    <w:name w:val="pcol2b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er1">
    <w:name w:val="per1"/>
    <w:basedOn w:val="a"/>
    <w:rsid w:val="00C3215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pacing w:before="30" w:after="100" w:afterAutospacing="1"/>
    </w:pPr>
    <w:rPr>
      <w:rFonts w:ascii="굴림" w:eastAsia="굴림" w:hAnsi="굴림" w:cs="굴림"/>
      <w:lang w:eastAsia="ko-KR"/>
    </w:rPr>
  </w:style>
  <w:style w:type="paragraph" w:customStyle="1" w:styleId="post-tag3">
    <w:name w:val="post-tag3"/>
    <w:basedOn w:val="a"/>
    <w:rsid w:val="00C3215A"/>
    <w:pPr>
      <w:spacing w:before="45"/>
    </w:pPr>
    <w:rPr>
      <w:rFonts w:ascii="굴림" w:eastAsia="굴림" w:hAnsi="굴림" w:cs="굴림"/>
      <w:lang w:eastAsia="ko-KR"/>
    </w:rPr>
  </w:style>
  <w:style w:type="paragraph" w:customStyle="1" w:styleId="listbtn1">
    <w:name w:val="listbtn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aging2">
    <w:name w:val="paging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improve-list-tit1">
    <w:name w:val="improve-list-tit1"/>
    <w:basedOn w:val="a"/>
    <w:rsid w:val="00C3215A"/>
    <w:pPr>
      <w:spacing w:after="120"/>
    </w:pPr>
    <w:rPr>
      <w:rFonts w:ascii="굴림" w:eastAsia="굴림" w:hAnsi="굴림" w:cs="굴림"/>
      <w:lang w:eastAsia="ko-KR"/>
    </w:rPr>
  </w:style>
  <w:style w:type="character" w:customStyle="1" w:styleId="arw1">
    <w:name w:val="arw1"/>
    <w:basedOn w:val="a0"/>
    <w:rsid w:val="00C3215A"/>
    <w:rPr>
      <w:b w:val="0"/>
      <w:bCs w:val="0"/>
      <w:vanish w:val="0"/>
      <w:webHidden w:val="0"/>
      <w:sz w:val="12"/>
      <w:szCs w:val="12"/>
      <w:specVanish w:val="0"/>
    </w:rPr>
  </w:style>
  <w:style w:type="paragraph" w:customStyle="1" w:styleId="improve-list1">
    <w:name w:val="improve-list1"/>
    <w:basedOn w:val="a"/>
    <w:rsid w:val="00C3215A"/>
    <w:pPr>
      <w:spacing w:after="225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pcol31">
    <w:name w:val="pcol31"/>
    <w:basedOn w:val="a"/>
    <w:rsid w:val="00C3215A"/>
    <w:pPr>
      <w:spacing w:before="100" w:beforeAutospacing="1" w:after="100" w:afterAutospacing="1"/>
    </w:pPr>
    <w:rPr>
      <w:rFonts w:ascii="Verdana" w:eastAsia="굴림" w:hAnsi="Verdana" w:cs="굴림"/>
      <w:sz w:val="15"/>
      <w:szCs w:val="15"/>
      <w:lang w:eastAsia="ko-KR"/>
    </w:rPr>
  </w:style>
  <w:style w:type="paragraph" w:customStyle="1" w:styleId="i-open1">
    <w:name w:val="i-open1"/>
    <w:basedOn w:val="a"/>
    <w:rsid w:val="00C3215A"/>
    <w:pPr>
      <w:textAlignment w:val="center"/>
    </w:pPr>
    <w:rPr>
      <w:rFonts w:ascii="굴림" w:eastAsia="굴림" w:hAnsi="굴림" w:cs="굴림"/>
      <w:lang w:eastAsia="ko-KR"/>
    </w:rPr>
  </w:style>
  <w:style w:type="paragraph" w:customStyle="1" w:styleId="pcol2b3">
    <w:name w:val="pcol2b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bcc2">
    <w:name w:val="bcc2"/>
    <w:basedOn w:val="a"/>
    <w:rsid w:val="00C3215A"/>
    <w:pPr>
      <w:spacing w:before="100" w:beforeAutospacing="1" w:after="100" w:afterAutospacing="1"/>
      <w:jc w:val="center"/>
    </w:pPr>
    <w:rPr>
      <w:rFonts w:ascii="굴림" w:eastAsia="굴림" w:hAnsi="굴림" w:cs="굴림"/>
      <w:lang w:eastAsia="ko-KR"/>
    </w:rPr>
  </w:style>
  <w:style w:type="paragraph" w:customStyle="1" w:styleId="tl1">
    <w:name w:val="tl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c1">
    <w:name w:val="tc1"/>
    <w:basedOn w:val="a"/>
    <w:rsid w:val="00C3215A"/>
    <w:pPr>
      <w:jc w:val="center"/>
    </w:pPr>
    <w:rPr>
      <w:rFonts w:ascii="굴림" w:eastAsia="굴림" w:hAnsi="굴림" w:cs="굴림"/>
      <w:lang w:eastAsia="ko-KR"/>
    </w:rPr>
  </w:style>
  <w:style w:type="paragraph" w:customStyle="1" w:styleId="i13">
    <w:name w:val="i13"/>
    <w:basedOn w:val="a"/>
    <w:rsid w:val="00C3215A"/>
    <w:rPr>
      <w:rFonts w:ascii="굴림" w:eastAsia="굴림" w:hAnsi="굴림" w:cs="굴림"/>
      <w:b/>
      <w:bCs/>
      <w:lang w:eastAsia="ko-KR"/>
    </w:rPr>
  </w:style>
  <w:style w:type="paragraph" w:customStyle="1" w:styleId="i22">
    <w:name w:val="i22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pcol32">
    <w:name w:val="pcol32"/>
    <w:basedOn w:val="a"/>
    <w:rsid w:val="00C3215A"/>
    <w:rPr>
      <w:rFonts w:ascii="굴림" w:eastAsia="굴림" w:hAnsi="굴림" w:cs="굴림"/>
      <w:u w:val="single"/>
      <w:lang w:eastAsia="ko-KR"/>
    </w:rPr>
  </w:style>
  <w:style w:type="paragraph" w:customStyle="1" w:styleId="phosel1">
    <w:name w:val="pho_sel1"/>
    <w:basedOn w:val="a"/>
    <w:rsid w:val="00C3215A"/>
    <w:pPr>
      <w:textAlignment w:val="center"/>
    </w:pPr>
    <w:rPr>
      <w:rFonts w:ascii="돋움" w:eastAsia="돋움" w:hAnsi="돋움" w:cs="굴림"/>
      <w:sz w:val="18"/>
      <w:szCs w:val="18"/>
      <w:lang w:eastAsia="ko-KR"/>
    </w:rPr>
  </w:style>
  <w:style w:type="character" w:customStyle="1" w:styleId="arw2">
    <w:name w:val="arw2"/>
    <w:basedOn w:val="a0"/>
    <w:rsid w:val="00C3215A"/>
    <w:rPr>
      <w:vanish w:val="0"/>
      <w:webHidden w:val="0"/>
      <w:sz w:val="12"/>
      <w:szCs w:val="12"/>
      <w:specVanish w:val="0"/>
    </w:rPr>
  </w:style>
  <w:style w:type="paragraph" w:customStyle="1" w:styleId="t11">
    <w:name w:val="t11"/>
    <w:basedOn w:val="a"/>
    <w:rsid w:val="00C3215A"/>
    <w:rPr>
      <w:rFonts w:ascii="굴림" w:eastAsia="굴림" w:hAnsi="굴림" w:cs="굴림"/>
      <w:b/>
      <w:bCs/>
      <w:lang w:eastAsia="ko-KR"/>
    </w:rPr>
  </w:style>
  <w:style w:type="paragraph" w:customStyle="1" w:styleId="t21">
    <w:name w:val="t2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31">
    <w:name w:val="t3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41">
    <w:name w:val="t4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line1">
    <w:name w:val="line1"/>
    <w:basedOn w:val="a"/>
    <w:rsid w:val="00C3215A"/>
    <w:pPr>
      <w:spacing w:before="225"/>
    </w:pPr>
    <w:rPr>
      <w:rFonts w:ascii="굴림" w:eastAsia="굴림" w:hAnsi="굴림" w:cs="굴림"/>
      <w:lang w:eastAsia="ko-KR"/>
    </w:rPr>
  </w:style>
  <w:style w:type="paragraph" w:customStyle="1" w:styleId="image2">
    <w:name w:val="image2"/>
    <w:basedOn w:val="a"/>
    <w:rsid w:val="00C3215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image11">
    <w:name w:val="image11"/>
    <w:basedOn w:val="a"/>
    <w:rsid w:val="00C3215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date2">
    <w:name w:val="date2"/>
    <w:basedOn w:val="a"/>
    <w:rsid w:val="00C3215A"/>
    <w:rPr>
      <w:rFonts w:ascii="굴림" w:eastAsia="굴림" w:hAnsi="굴림" w:cs="굴림"/>
      <w:sz w:val="17"/>
      <w:szCs w:val="17"/>
      <w:lang w:eastAsia="ko-KR"/>
    </w:rPr>
  </w:style>
  <w:style w:type="paragraph" w:customStyle="1" w:styleId="shadow011">
    <w:name w:val="shadow0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021">
    <w:name w:val="shadow0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ordertype1">
    <w:name w:val="border_type1"/>
    <w:basedOn w:val="a"/>
    <w:rsid w:val="00C3215A"/>
    <w:pPr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ose1">
    <w:name w:val="close1"/>
    <w:basedOn w:val="a"/>
    <w:rsid w:val="00C3215A"/>
    <w:pP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ontent1">
    <w:name w:val="content1"/>
    <w:basedOn w:val="a"/>
    <w:rsid w:val="00C3215A"/>
    <w:pPr>
      <w:pBdr>
        <w:bottom w:val="single" w:sz="6" w:space="0" w:color="E8E8E8"/>
      </w:pBdr>
      <w:spacing w:before="195"/>
      <w:ind w:left="300" w:right="300"/>
    </w:pPr>
    <w:rPr>
      <w:rFonts w:ascii="굴림" w:eastAsia="굴림" w:hAnsi="굴림" w:cs="굴림"/>
      <w:lang w:eastAsia="ko-KR"/>
    </w:rPr>
  </w:style>
  <w:style w:type="paragraph" w:customStyle="1" w:styleId="q11">
    <w:name w:val="q11"/>
    <w:basedOn w:val="a"/>
    <w:rsid w:val="00C3215A"/>
    <w:rPr>
      <w:rFonts w:ascii="굴림" w:eastAsia="굴림" w:hAnsi="굴림" w:cs="굴림"/>
      <w:color w:val="222222"/>
      <w:sz w:val="18"/>
      <w:szCs w:val="18"/>
      <w:lang w:eastAsia="ko-KR"/>
    </w:rPr>
  </w:style>
  <w:style w:type="paragraph" w:customStyle="1" w:styleId="q21">
    <w:name w:val="q21"/>
    <w:basedOn w:val="a"/>
    <w:rsid w:val="00C3215A"/>
    <w:rPr>
      <w:rFonts w:ascii="굴림" w:eastAsia="굴림" w:hAnsi="굴림" w:cs="굴림"/>
      <w:color w:val="222222"/>
      <w:sz w:val="18"/>
      <w:szCs w:val="18"/>
      <w:lang w:eastAsia="ko-KR"/>
    </w:rPr>
  </w:style>
  <w:style w:type="paragraph" w:customStyle="1" w:styleId="btn3">
    <w:name w:val="btn3"/>
    <w:basedOn w:val="a"/>
    <w:rsid w:val="00C3215A"/>
    <w:pPr>
      <w:jc w:val="center"/>
    </w:pPr>
    <w:rPr>
      <w:rFonts w:ascii="굴림" w:eastAsia="굴림" w:hAnsi="굴림" w:cs="굴림"/>
      <w:lang w:eastAsia="ko-KR"/>
    </w:rPr>
  </w:style>
  <w:style w:type="paragraph" w:customStyle="1" w:styleId="viewquote011">
    <w:name w:val="view_quote01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quote1">
    <w:name w:val="quote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xt2">
    <w:name w:val="txt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3">
    <w:name w:val="txt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21">
    <w:name w:val="view_quote02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lquote021">
    <w:name w:val="l_quote0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rquote021">
    <w:name w:val="r_quote0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viewquote031">
    <w:name w:val="view_quote03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txt4">
    <w:name w:val="txt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5">
    <w:name w:val="txt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41">
    <w:name w:val="view_quote04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txt6">
    <w:name w:val="txt6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7">
    <w:name w:val="txt7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51">
    <w:name w:val="view_quote051"/>
    <w:basedOn w:val="a"/>
    <w:rsid w:val="00C3215A"/>
    <w:pPr>
      <w:spacing w:before="210" w:after="300"/>
      <w:ind w:left="600" w:right="600"/>
    </w:pPr>
    <w:rPr>
      <w:rFonts w:ascii="굴림" w:eastAsia="굴림" w:hAnsi="굴림" w:cs="굴림"/>
      <w:lang w:eastAsia="ko-KR"/>
    </w:rPr>
  </w:style>
  <w:style w:type="paragraph" w:customStyle="1" w:styleId="txt8">
    <w:name w:val="txt8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B2B2B2"/>
      <w:lang w:eastAsia="ko-KR"/>
    </w:rPr>
  </w:style>
  <w:style w:type="paragraph" w:customStyle="1" w:styleId="txt9">
    <w:name w:val="txt9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444444"/>
      <w:lang w:eastAsia="ko-KR"/>
    </w:rPr>
  </w:style>
  <w:style w:type="paragraph" w:customStyle="1" w:styleId="viewquote071">
    <w:name w:val="view_quote071"/>
    <w:basedOn w:val="a"/>
    <w:rsid w:val="00C3215A"/>
    <w:pPr>
      <w:pBdr>
        <w:top w:val="dotted" w:sz="6" w:space="8" w:color="B2B2B2"/>
        <w:left w:val="dotted" w:sz="6" w:space="7" w:color="B2B2B2"/>
        <w:bottom w:val="dotted" w:sz="6" w:space="8" w:color="B2B2B2"/>
        <w:right w:val="dotted" w:sz="6" w:space="8" w:color="B2B2B2"/>
      </w:pBdr>
      <w:spacing w:before="210" w:after="300"/>
      <w:ind w:left="600" w:right="600"/>
    </w:pPr>
    <w:rPr>
      <w:rFonts w:ascii="굴림" w:eastAsia="굴림" w:hAnsi="굴림" w:cs="굴림"/>
      <w:color w:val="B2B2B2"/>
      <w:lang w:eastAsia="ko-KR"/>
    </w:rPr>
  </w:style>
  <w:style w:type="paragraph" w:customStyle="1" w:styleId="viewquote081">
    <w:name w:val="view_quote081"/>
    <w:basedOn w:val="a"/>
    <w:rsid w:val="00C3215A"/>
    <w:pPr>
      <w:pBdr>
        <w:top w:val="dotted" w:sz="6" w:space="8" w:color="B2B2B2"/>
        <w:left w:val="dotted" w:sz="6" w:space="7" w:color="B2B2B2"/>
        <w:bottom w:val="dotted" w:sz="6" w:space="8" w:color="B2B2B2"/>
        <w:right w:val="dotted" w:sz="6" w:space="8" w:color="B2B2B2"/>
      </w:pBdr>
      <w:spacing w:before="210" w:after="300"/>
      <w:ind w:left="600" w:right="600"/>
    </w:pPr>
    <w:rPr>
      <w:rFonts w:ascii="굴림" w:eastAsia="굴림" w:hAnsi="굴림" w:cs="굴림"/>
      <w:color w:val="B2B2B2"/>
      <w:lang w:eastAsia="ko-KR"/>
    </w:rPr>
  </w:style>
  <w:style w:type="paragraph" w:customStyle="1" w:styleId="postadpost1">
    <w:name w:val="post_adpost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8"/>
      <w:szCs w:val="18"/>
      <w:lang w:eastAsia="ko-KR"/>
    </w:rPr>
  </w:style>
  <w:style w:type="paragraph" w:customStyle="1" w:styleId="pcol12">
    <w:name w:val="pcol1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0"/>
      <w:szCs w:val="20"/>
      <w:lang w:eastAsia="ko-KR"/>
    </w:rPr>
  </w:style>
  <w:style w:type="paragraph" w:customStyle="1" w:styleId="adposttop1">
    <w:name w:val="adpost_top1"/>
    <w:basedOn w:val="a"/>
    <w:rsid w:val="00C3215A"/>
    <w:pPr>
      <w:spacing w:line="0" w:lineRule="auto"/>
    </w:pPr>
    <w:rPr>
      <w:rFonts w:ascii="굴림" w:eastAsia="굴림" w:hAnsi="굴림" w:cs="굴림"/>
      <w:sz w:val="2"/>
      <w:szCs w:val="2"/>
      <w:lang w:eastAsia="ko-KR"/>
    </w:rPr>
  </w:style>
  <w:style w:type="paragraph" w:customStyle="1" w:styleId="adpostleft1">
    <w:name w:val="adpost_left1"/>
    <w:basedOn w:val="a"/>
    <w:rsid w:val="00C3215A"/>
    <w:pPr>
      <w:pBdr>
        <w:left w:val="single" w:sz="6" w:space="0" w:color="auto"/>
      </w:pBd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right1">
    <w:name w:val="adpost_right1"/>
    <w:basedOn w:val="a"/>
    <w:rsid w:val="00C3215A"/>
    <w:pPr>
      <w:pBdr>
        <w:right w:val="single" w:sz="6" w:space="0" w:color="auto"/>
      </w:pBd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adpostcon1">
    <w:name w:val="adpost_con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nodata1">
    <w:name w:val="nodata1"/>
    <w:basedOn w:val="a"/>
    <w:rsid w:val="00C3215A"/>
    <w:pPr>
      <w:spacing w:before="100" w:beforeAutospacing="1" w:after="100" w:afterAutospacing="1" w:line="225" w:lineRule="atLeast"/>
      <w:jc w:val="center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txt10">
    <w:name w:val="txt10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11">
    <w:name w:val="type1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13">
    <w:name w:val="pcol1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0"/>
      <w:szCs w:val="20"/>
      <w:u w:val="single"/>
      <w:lang w:eastAsia="ko-KR"/>
    </w:rPr>
  </w:style>
  <w:style w:type="paragraph" w:customStyle="1" w:styleId="addr1">
    <w:name w:val="addr1"/>
    <w:basedOn w:val="a"/>
    <w:rsid w:val="00C3215A"/>
    <w:pPr>
      <w:spacing w:before="100" w:beforeAutospacing="1" w:after="100" w:afterAutospacing="1" w:line="195" w:lineRule="atLeast"/>
    </w:pPr>
    <w:rPr>
      <w:rFonts w:ascii="굴림" w:eastAsia="굴림" w:hAnsi="굴림" w:cs="굴림"/>
      <w:lang w:eastAsia="ko-KR"/>
    </w:rPr>
  </w:style>
  <w:style w:type="paragraph" w:customStyle="1" w:styleId="pcol21">
    <w:name w:val="pcol2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8A8A8A"/>
      <w:sz w:val="17"/>
      <w:szCs w:val="17"/>
      <w:lang w:eastAsia="ko-KR"/>
    </w:rPr>
  </w:style>
  <w:style w:type="paragraph" w:customStyle="1" w:styleId="summary1">
    <w:name w:val="summary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type21">
    <w:name w:val="type21"/>
    <w:basedOn w:val="a"/>
    <w:rsid w:val="00C3215A"/>
    <w:pPr>
      <w:ind w:left="120" w:right="120"/>
    </w:pPr>
    <w:rPr>
      <w:rFonts w:ascii="굴림" w:eastAsia="굴림" w:hAnsi="굴림" w:cs="굴림"/>
      <w:lang w:eastAsia="ko-KR"/>
    </w:rPr>
  </w:style>
  <w:style w:type="paragraph" w:customStyle="1" w:styleId="pcol14">
    <w:name w:val="pcol14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0"/>
      <w:szCs w:val="20"/>
      <w:u w:val="single"/>
      <w:lang w:eastAsia="ko-KR"/>
    </w:rPr>
  </w:style>
  <w:style w:type="paragraph" w:customStyle="1" w:styleId="pcol22">
    <w:name w:val="pcol2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8A8A8A"/>
      <w:sz w:val="17"/>
      <w:szCs w:val="17"/>
      <w:lang w:eastAsia="ko-KR"/>
    </w:rPr>
  </w:style>
  <w:style w:type="paragraph" w:customStyle="1" w:styleId="summary2">
    <w:name w:val="summary2"/>
    <w:basedOn w:val="a"/>
    <w:rsid w:val="00C3215A"/>
    <w:pPr>
      <w:spacing w:before="100" w:beforeAutospacing="1" w:after="100" w:afterAutospacing="1" w:line="225" w:lineRule="atLeast"/>
    </w:pPr>
    <w:rPr>
      <w:rFonts w:ascii="굴림" w:eastAsia="굴림" w:hAnsi="굴림" w:cs="굴림"/>
      <w:lang w:eastAsia="ko-KR"/>
    </w:rPr>
  </w:style>
  <w:style w:type="paragraph" w:customStyle="1" w:styleId="adsby1">
    <w:name w:val="adsby1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by1">
    <w:name w:val="by1"/>
    <w:basedOn w:val="a"/>
    <w:rsid w:val="00C3215A"/>
    <w:pPr>
      <w:spacing w:before="100" w:beforeAutospacing="1" w:after="100" w:afterAutospacing="1"/>
    </w:pPr>
    <w:rPr>
      <w:rFonts w:ascii="Verdana" w:eastAsia="굴림" w:hAnsi="Verdana" w:cs="굴림"/>
      <w:sz w:val="15"/>
      <w:szCs w:val="15"/>
      <w:lang w:eastAsia="ko-KR"/>
    </w:rPr>
  </w:style>
  <w:style w:type="paragraph" w:customStyle="1" w:styleId="logo1">
    <w:name w:val="logo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ar1">
    <w:name w:val="bar1"/>
    <w:basedOn w:val="a"/>
    <w:rsid w:val="00C3215A"/>
    <w:pPr>
      <w:spacing w:before="100" w:beforeAutospacing="1" w:after="100" w:afterAutospacing="1"/>
    </w:pPr>
    <w:rPr>
      <w:rFonts w:ascii="돋움" w:eastAsia="돋움" w:hAnsi="돋움" w:cs="굴림"/>
      <w:sz w:val="17"/>
      <w:szCs w:val="17"/>
      <w:lang w:eastAsia="ko-KR"/>
    </w:rPr>
  </w:style>
  <w:style w:type="paragraph" w:customStyle="1" w:styleId="adpostcon2">
    <w:name w:val="adpost_con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sz w:val="18"/>
      <w:szCs w:val="18"/>
      <w:lang w:eastAsia="ko-KR"/>
    </w:rPr>
  </w:style>
  <w:style w:type="paragraph" w:customStyle="1" w:styleId="adsby2">
    <w:name w:val="adsby2"/>
    <w:basedOn w:val="a"/>
    <w:rsid w:val="00C3215A"/>
    <w:pPr>
      <w:spacing w:before="100" w:beforeAutospacing="1" w:after="100" w:afterAutospacing="1"/>
      <w:jc w:val="right"/>
    </w:pPr>
    <w:rPr>
      <w:rFonts w:ascii="굴림" w:eastAsia="굴림" w:hAnsi="굴림" w:cs="굴림"/>
      <w:lang w:eastAsia="ko-KR"/>
    </w:rPr>
  </w:style>
  <w:style w:type="paragraph" w:customStyle="1" w:styleId="inner1">
    <w:name w:val="inner1"/>
    <w:basedOn w:val="a"/>
    <w:rsid w:val="00C3215A"/>
    <w:pPr>
      <w:pBdr>
        <w:top w:val="single" w:sz="24" w:space="0" w:color="F9F9F9"/>
        <w:left w:val="single" w:sz="24" w:space="12" w:color="F9F9F9"/>
        <w:bottom w:val="single" w:sz="24" w:space="0" w:color="F9F9F9"/>
        <w:right w:val="single" w:sz="24" w:space="12" w:color="F9F9F9"/>
      </w:pBdr>
      <w:shd w:val="clear" w:color="auto" w:fill="FFFFFF"/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st1">
    <w:name w:val="st1"/>
    <w:basedOn w:val="a"/>
    <w:rsid w:val="00C3215A"/>
    <w:pPr>
      <w:spacing w:line="270" w:lineRule="atLeast"/>
    </w:pPr>
    <w:rPr>
      <w:rFonts w:ascii="굴림" w:eastAsia="굴림" w:hAnsi="굴림" w:cs="굴림"/>
      <w:color w:val="57AA3A"/>
      <w:lang w:eastAsia="ko-KR"/>
    </w:rPr>
  </w:style>
  <w:style w:type="paragraph" w:customStyle="1" w:styleId="ptitle1">
    <w:name w:val="p_title1"/>
    <w:basedOn w:val="a"/>
    <w:rsid w:val="00C3215A"/>
    <w:pPr>
      <w:spacing w:line="270" w:lineRule="atLeast"/>
      <w:jc w:val="center"/>
    </w:pPr>
    <w:rPr>
      <w:rFonts w:ascii="굴림" w:eastAsia="굴림" w:hAnsi="굴림" w:cs="굴림"/>
      <w:lang w:eastAsia="ko-KR"/>
    </w:rPr>
  </w:style>
  <w:style w:type="paragraph" w:customStyle="1" w:styleId="newicon1">
    <w:name w:val="newicon1"/>
    <w:basedOn w:val="a"/>
    <w:rsid w:val="00C3215A"/>
    <w:pPr>
      <w:spacing w:line="270" w:lineRule="atLeast"/>
      <w:textAlignment w:val="center"/>
    </w:pPr>
    <w:rPr>
      <w:rFonts w:ascii="굴림" w:eastAsia="굴림" w:hAnsi="굴림" w:cs="굴림"/>
      <w:lang w:eastAsia="ko-KR"/>
    </w:rPr>
  </w:style>
  <w:style w:type="paragraph" w:customStyle="1" w:styleId="viewer1">
    <w:name w:val="viewer1"/>
    <w:basedOn w:val="a"/>
    <w:rsid w:val="00C3215A"/>
    <w:pPr>
      <w:pBdr>
        <w:left w:val="single" w:sz="6" w:space="0" w:color="F2F2F2"/>
      </w:pBdr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pcontent1">
    <w:name w:val="p_content1"/>
    <w:basedOn w:val="a"/>
    <w:rsid w:val="00C3215A"/>
    <w:pPr>
      <w:pBdr>
        <w:top w:val="dashed" w:sz="6" w:space="14" w:color="EAEAEA"/>
      </w:pBdr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btn4">
    <w:name w:val="btn4"/>
    <w:basedOn w:val="a"/>
    <w:rsid w:val="00C3215A"/>
    <w:pPr>
      <w:spacing w:line="270" w:lineRule="atLeast"/>
      <w:jc w:val="center"/>
    </w:pPr>
    <w:rPr>
      <w:rFonts w:ascii="굴림" w:eastAsia="굴림" w:hAnsi="굴림" w:cs="굴림"/>
      <w:lang w:eastAsia="ko-KR"/>
    </w:rPr>
  </w:style>
  <w:style w:type="paragraph" w:customStyle="1" w:styleId="btn11">
    <w:name w:val="btn11"/>
    <w:basedOn w:val="a"/>
    <w:rsid w:val="00C3215A"/>
    <w:pPr>
      <w:spacing w:line="270" w:lineRule="atLeast"/>
    </w:pPr>
    <w:rPr>
      <w:rFonts w:ascii="굴림" w:eastAsia="굴림" w:hAnsi="굴림" w:cs="굴림"/>
      <w:lang w:eastAsia="ko-KR"/>
    </w:rPr>
  </w:style>
  <w:style w:type="paragraph" w:customStyle="1" w:styleId="post-back1">
    <w:name w:val="post-back1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15">
    <w:name w:val="pcol1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000000"/>
      <w:sz w:val="27"/>
      <w:szCs w:val="27"/>
      <w:lang w:eastAsia="ko-KR"/>
    </w:rPr>
  </w:style>
  <w:style w:type="paragraph" w:customStyle="1" w:styleId="pcol23">
    <w:name w:val="pcol2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8A8A8A"/>
      <w:lang w:eastAsia="ko-KR"/>
    </w:rPr>
  </w:style>
  <w:style w:type="paragraph" w:customStyle="1" w:styleId="pcol2b4">
    <w:name w:val="pcol2b4"/>
    <w:basedOn w:val="a"/>
    <w:rsid w:val="00C3215A"/>
    <w:pPr>
      <w:shd w:val="clear" w:color="auto" w:fill="8A8A8A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cline2">
    <w:name w:val="cline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col33">
    <w:name w:val="pcol33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color w:val="FE0012"/>
      <w:lang w:eastAsia="ko-KR"/>
    </w:rPr>
  </w:style>
  <w:style w:type="paragraph" w:customStyle="1" w:styleId="bcc3">
    <w:name w:val="bcc3"/>
    <w:basedOn w:val="a"/>
    <w:rsid w:val="00C3215A"/>
    <w:pP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btn5">
    <w:name w:val="btn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postoption1">
    <w:name w:val="post_option1"/>
    <w:basedOn w:val="a"/>
    <w:rsid w:val="00C3215A"/>
    <w:pPr>
      <w:jc w:val="right"/>
    </w:pPr>
    <w:rPr>
      <w:rFonts w:ascii="굴림" w:eastAsia="굴림" w:hAnsi="굴림" w:cs="굴림"/>
      <w:lang w:eastAsia="ko-KR"/>
    </w:rPr>
  </w:style>
  <w:style w:type="paragraph" w:customStyle="1" w:styleId="layercontents1">
    <w:name w:val="layer_contents1"/>
    <w:basedOn w:val="a"/>
    <w:rsid w:val="00C3215A"/>
    <w:pP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bar2">
    <w:name w:val="bar2"/>
    <w:basedOn w:val="a"/>
    <w:rsid w:val="00C3215A"/>
    <w:rPr>
      <w:rFonts w:ascii="굴림" w:eastAsia="굴림" w:hAnsi="굴림" w:cs="굴림"/>
      <w:color w:val="C9C9C9"/>
      <w:lang w:eastAsia="ko-KR"/>
    </w:rPr>
  </w:style>
  <w:style w:type="paragraph" w:customStyle="1" w:styleId="yes1">
    <w:name w:val="yes1"/>
    <w:basedOn w:val="a"/>
    <w:rsid w:val="00C3215A"/>
    <w:rPr>
      <w:rFonts w:ascii="굴림" w:eastAsia="굴림" w:hAnsi="굴림" w:cs="굴림"/>
      <w:color w:val="919191"/>
      <w:lang w:eastAsia="ko-KR"/>
    </w:rPr>
  </w:style>
  <w:style w:type="paragraph" w:customStyle="1" w:styleId="shadow4">
    <w:name w:val="shadow4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shadow11">
    <w:name w:val="shadow1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shadow21">
    <w:name w:val="shadow2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shadow31">
    <w:name w:val="shadow3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txt-cut1">
    <w:name w:val="txt-cut1"/>
    <w:basedOn w:val="a"/>
    <w:rsid w:val="00C3215A"/>
    <w:rPr>
      <w:rFonts w:ascii="굴림" w:eastAsia="굴림" w:hAnsi="굴림" w:cs="굴림"/>
      <w:sz w:val="18"/>
      <w:szCs w:val="18"/>
      <w:lang w:eastAsia="ko-KR"/>
    </w:rPr>
  </w:style>
  <w:style w:type="paragraph" w:customStyle="1" w:styleId="layercontents2">
    <w:name w:val="layer_contents2"/>
    <w:basedOn w:val="a"/>
    <w:rsid w:val="00C3215A"/>
    <w:pPr>
      <w:shd w:val="clear" w:color="auto" w:fill="FFFFFF"/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5">
    <w:name w:val="shadow5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12">
    <w:name w:val="shadow1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22">
    <w:name w:val="shadow2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32">
    <w:name w:val="shadow32"/>
    <w:basedOn w:val="a"/>
    <w:rsid w:val="00C3215A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customStyle="1" w:styleId="shadow022">
    <w:name w:val="shadow022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bordertype2">
    <w:name w:val="border_type2"/>
    <w:basedOn w:val="a"/>
    <w:rsid w:val="00C3215A"/>
    <w:pPr>
      <w:pBdr>
        <w:top w:val="single" w:sz="12" w:space="0" w:color="777777"/>
        <w:left w:val="single" w:sz="12" w:space="0" w:color="777777"/>
        <w:bottom w:val="single" w:sz="12" w:space="0" w:color="777777"/>
        <w:right w:val="single" w:sz="12" w:space="0" w:color="777777"/>
      </w:pBd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close2">
    <w:name w:val="close2"/>
    <w:basedOn w:val="a"/>
    <w:rsid w:val="00C3215A"/>
    <w:pPr>
      <w:shd w:val="clear" w:color="auto" w:fill="FFFFFF"/>
    </w:pPr>
    <w:rPr>
      <w:rFonts w:ascii="굴림" w:eastAsia="굴림" w:hAnsi="굴림" w:cs="굴림"/>
      <w:lang w:eastAsia="ko-KR"/>
    </w:rPr>
  </w:style>
  <w:style w:type="paragraph" w:customStyle="1" w:styleId="content2">
    <w:name w:val="content2"/>
    <w:basedOn w:val="a"/>
    <w:rsid w:val="00C3215A"/>
    <w:pPr>
      <w:pBdr>
        <w:bottom w:val="single" w:sz="6" w:space="2" w:color="E8E8E8"/>
      </w:pBdr>
      <w:spacing w:before="195"/>
      <w:ind w:left="300" w:right="300"/>
    </w:pPr>
    <w:rPr>
      <w:rFonts w:ascii="굴림" w:eastAsia="굴림" w:hAnsi="굴림" w:cs="굴림"/>
      <w:lang w:eastAsia="ko-KR"/>
    </w:rPr>
  </w:style>
  <w:style w:type="paragraph" w:customStyle="1" w:styleId="btn6">
    <w:name w:val="btn6"/>
    <w:basedOn w:val="a"/>
    <w:rsid w:val="00C3215A"/>
    <w:pPr>
      <w:jc w:val="center"/>
    </w:pPr>
    <w:rPr>
      <w:rFonts w:ascii="굴림" w:eastAsia="굴림" w:hAnsi="굴림" w:cs="굴림"/>
      <w:lang w:eastAsia="ko-KR"/>
    </w:rPr>
  </w:style>
  <w:style w:type="paragraph" w:customStyle="1" w:styleId="ln151">
    <w:name w:val="ln151"/>
    <w:basedOn w:val="a"/>
    <w:rsid w:val="00C3215A"/>
    <w:rPr>
      <w:rFonts w:ascii="굴림" w:eastAsia="굴림" w:hAnsi="굴림" w:cs="굴림"/>
      <w:lang w:eastAsia="ko-KR"/>
    </w:rPr>
  </w:style>
  <w:style w:type="paragraph" w:customStyle="1" w:styleId="postdata1">
    <w:name w:val="post_data1"/>
    <w:basedOn w:val="a"/>
    <w:rsid w:val="00C3215A"/>
    <w:pPr>
      <w:spacing w:before="45"/>
    </w:pPr>
    <w:rPr>
      <w:rFonts w:ascii="굴림" w:eastAsia="굴림" w:hAnsi="굴림" w:cs="굴림"/>
      <w:lang w:eastAsia="ko-KR"/>
    </w:rPr>
  </w:style>
  <w:style w:type="character" w:styleId="a9">
    <w:name w:val="Strong"/>
    <w:basedOn w:val="a0"/>
    <w:uiPriority w:val="22"/>
    <w:qFormat/>
    <w:rsid w:val="00C3215A"/>
    <w:rPr>
      <w:b/>
      <w:bCs/>
    </w:rPr>
  </w:style>
  <w:style w:type="paragraph" w:styleId="aa">
    <w:name w:val="Balloon Text"/>
    <w:basedOn w:val="a"/>
    <w:link w:val="Char1"/>
    <w:rsid w:val="00755280"/>
    <w:rPr>
      <w:rFonts w:ascii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a"/>
    <w:rsid w:val="00755280"/>
    <w:rPr>
      <w:rFonts w:ascii="맑은 고딕" w:eastAsia="맑은 고딕" w:hAnsi="맑은 고딕" w:cs="Times New Roman"/>
      <w:sz w:val="18"/>
      <w:szCs w:val="18"/>
      <w:lang w:eastAsia="en-US"/>
    </w:rPr>
  </w:style>
  <w:style w:type="character" w:customStyle="1" w:styleId="1Char">
    <w:name w:val="제목 1 Char"/>
    <w:aliases w:val="제목1 Char"/>
    <w:basedOn w:val="a0"/>
    <w:link w:val="10"/>
    <w:rsid w:val="00072771"/>
    <w:rPr>
      <w:rFonts w:ascii="나눔고딕" w:eastAsia="나눔고딕" w:hAnsi="나눔고딕"/>
      <w:b/>
      <w:sz w:val="32"/>
      <w:szCs w:val="28"/>
    </w:rPr>
  </w:style>
  <w:style w:type="paragraph" w:styleId="ab">
    <w:name w:val="Title"/>
    <w:basedOn w:val="a"/>
    <w:next w:val="a"/>
    <w:link w:val="Char2"/>
    <w:rsid w:val="00A548E2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2">
    <w:name w:val="제목 Char"/>
    <w:basedOn w:val="a0"/>
    <w:link w:val="ab"/>
    <w:rsid w:val="00A548E2"/>
    <w:rPr>
      <w:rFonts w:ascii="맑은 고딕" w:eastAsia="돋움" w:hAnsi="맑은 고딕" w:cs="Times New Roman"/>
      <w:b/>
      <w:bCs/>
      <w:sz w:val="32"/>
      <w:szCs w:val="32"/>
      <w:lang w:eastAsia="en-US"/>
    </w:rPr>
  </w:style>
  <w:style w:type="paragraph" w:styleId="TOC">
    <w:name w:val="TOC Heading"/>
    <w:basedOn w:val="10"/>
    <w:next w:val="a"/>
    <w:uiPriority w:val="39"/>
    <w:semiHidden/>
    <w:unhideWhenUsed/>
    <w:qFormat/>
    <w:rsid w:val="00623C89"/>
    <w:pPr>
      <w:keepLines/>
      <w:spacing w:before="480" w:line="276" w:lineRule="auto"/>
      <w:outlineLvl w:val="9"/>
    </w:pPr>
    <w:rPr>
      <w:bCs/>
      <w:color w:val="365F91"/>
    </w:rPr>
  </w:style>
  <w:style w:type="paragraph" w:styleId="13">
    <w:name w:val="toc 1"/>
    <w:basedOn w:val="a"/>
    <w:next w:val="a"/>
    <w:autoRedefine/>
    <w:uiPriority w:val="39"/>
    <w:rsid w:val="00623C89"/>
  </w:style>
  <w:style w:type="table" w:styleId="ac">
    <w:name w:val="Table Grid"/>
    <w:basedOn w:val="a1"/>
    <w:rsid w:val="006B50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keyword">
    <w:name w:val="keyword"/>
    <w:basedOn w:val="a0"/>
    <w:rsid w:val="009D2ED6"/>
    <w:rPr>
      <w:b/>
      <w:bCs/>
    </w:rPr>
  </w:style>
  <w:style w:type="paragraph" w:styleId="ad">
    <w:name w:val="Subtitle"/>
    <w:aliases w:val="메인본문"/>
    <w:basedOn w:val="a"/>
    <w:next w:val="ae"/>
    <w:link w:val="Char3"/>
    <w:autoRedefine/>
    <w:qFormat/>
    <w:rsid w:val="003B0EAD"/>
    <w:rPr>
      <w:rFonts w:asciiTheme="minorEastAsia" w:eastAsia="나눔고딕코딩" w:hAnsiTheme="minorEastAsia"/>
      <w:szCs w:val="20"/>
    </w:rPr>
  </w:style>
  <w:style w:type="character" w:customStyle="1" w:styleId="Char3">
    <w:name w:val="부제 Char"/>
    <w:aliases w:val="메인본문 Char"/>
    <w:basedOn w:val="a0"/>
    <w:link w:val="ad"/>
    <w:rsid w:val="003B0EAD"/>
    <w:rPr>
      <w:rFonts w:asciiTheme="minorEastAsia" w:eastAsia="나눔고딕코딩" w:hAnsiTheme="minorEastAsia"/>
      <w:sz w:val="24"/>
      <w:lang w:eastAsia="en-US"/>
    </w:rPr>
  </w:style>
  <w:style w:type="paragraph" w:styleId="ae">
    <w:name w:val="Body Text"/>
    <w:basedOn w:val="a"/>
    <w:link w:val="Char4"/>
    <w:rsid w:val="00200CDF"/>
    <w:pPr>
      <w:spacing w:after="180"/>
    </w:pPr>
  </w:style>
  <w:style w:type="character" w:customStyle="1" w:styleId="Char4">
    <w:name w:val="본문 Char"/>
    <w:basedOn w:val="a0"/>
    <w:link w:val="ae"/>
    <w:rsid w:val="00200CDF"/>
    <w:rPr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B07E1B"/>
    <w:pPr>
      <w:ind w:leftChars="400" w:left="800"/>
    </w:pPr>
  </w:style>
  <w:style w:type="paragraph" w:styleId="22">
    <w:name w:val="toc 2"/>
    <w:basedOn w:val="a"/>
    <w:next w:val="a"/>
    <w:autoRedefine/>
    <w:uiPriority w:val="39"/>
    <w:rsid w:val="000112C2"/>
    <w:pPr>
      <w:ind w:leftChars="200" w:left="425"/>
    </w:pPr>
  </w:style>
  <w:style w:type="paragraph" w:styleId="af0">
    <w:name w:val="Plain Text"/>
    <w:basedOn w:val="a"/>
    <w:link w:val="Char5"/>
    <w:rsid w:val="003E2232"/>
    <w:rPr>
      <w:rFonts w:ascii="바탕" w:eastAsia="바탕" w:hAnsi="Courier New" w:cs="Courier New"/>
      <w:sz w:val="20"/>
      <w:szCs w:val="20"/>
    </w:rPr>
  </w:style>
  <w:style w:type="character" w:customStyle="1" w:styleId="Char5">
    <w:name w:val="글자만 Char"/>
    <w:basedOn w:val="a0"/>
    <w:link w:val="af0"/>
    <w:rsid w:val="003E2232"/>
    <w:rPr>
      <w:rFonts w:ascii="바탕" w:eastAsia="바탕" w:hAnsi="Courier New" w:cs="Courier New"/>
      <w:lang w:eastAsia="en-US"/>
    </w:rPr>
  </w:style>
  <w:style w:type="paragraph" w:styleId="31">
    <w:name w:val="toc 3"/>
    <w:basedOn w:val="a"/>
    <w:next w:val="a"/>
    <w:autoRedefine/>
    <w:uiPriority w:val="39"/>
    <w:rsid w:val="002E2FA2"/>
    <w:pPr>
      <w:ind w:leftChars="400" w:left="850"/>
    </w:pPr>
  </w:style>
  <w:style w:type="paragraph" w:styleId="af1">
    <w:name w:val="Document Map"/>
    <w:basedOn w:val="a"/>
    <w:link w:val="Char6"/>
    <w:rsid w:val="002D3E93"/>
    <w:rPr>
      <w:rFonts w:ascii="굴림" w:eastAsia="굴림"/>
      <w:sz w:val="18"/>
      <w:szCs w:val="18"/>
    </w:rPr>
  </w:style>
  <w:style w:type="character" w:customStyle="1" w:styleId="Char6">
    <w:name w:val="문서 구조 Char"/>
    <w:basedOn w:val="a0"/>
    <w:link w:val="af1"/>
    <w:rsid w:val="002D3E93"/>
    <w:rPr>
      <w:rFonts w:ascii="굴림" w:eastAsia="굴림"/>
      <w:sz w:val="18"/>
      <w:szCs w:val="18"/>
      <w:lang w:eastAsia="en-US"/>
    </w:rPr>
  </w:style>
  <w:style w:type="character" w:customStyle="1" w:styleId="parameter">
    <w:name w:val="parameter"/>
    <w:basedOn w:val="a0"/>
    <w:rsid w:val="002D3E93"/>
    <w:rPr>
      <w:i/>
      <w:iCs/>
    </w:rPr>
  </w:style>
  <w:style w:type="character" w:styleId="HTML0">
    <w:name w:val="HTML Code"/>
    <w:basedOn w:val="a0"/>
    <w:uiPriority w:val="99"/>
    <w:unhideWhenUsed/>
    <w:rsid w:val="003122BD"/>
    <w:rPr>
      <w:rFonts w:ascii="굴림체" w:eastAsia="굴림체" w:hAnsi="굴림체" w:cs="굴림체"/>
      <w:sz w:val="24"/>
      <w:szCs w:val="24"/>
    </w:rPr>
  </w:style>
  <w:style w:type="character" w:customStyle="1" w:styleId="nobreak">
    <w:name w:val="nobreak"/>
    <w:basedOn w:val="a0"/>
    <w:rsid w:val="003122BD"/>
  </w:style>
  <w:style w:type="character" w:customStyle="1" w:styleId="apple-converted-space">
    <w:name w:val="apple-converted-space"/>
    <w:basedOn w:val="a0"/>
    <w:rsid w:val="002450D8"/>
  </w:style>
  <w:style w:type="paragraph" w:customStyle="1" w:styleId="af2">
    <w:name w:val="코드"/>
    <w:basedOn w:val="ad"/>
    <w:link w:val="Char7"/>
    <w:autoRedefine/>
    <w:qFormat/>
    <w:rsid w:val="00957C48"/>
    <w:pPr>
      <w:widowControl w:val="0"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rFonts w:ascii="나눔고딕코딩" w:hAnsi="나눔고딕코딩" w:cs="나눔고딕코딩"/>
      <w:sz w:val="32"/>
      <w:szCs w:val="22"/>
      <w:lang w:eastAsia="ko-KR"/>
    </w:rPr>
  </w:style>
  <w:style w:type="character" w:customStyle="1" w:styleId="Char7">
    <w:name w:val="코드 Char"/>
    <w:basedOn w:val="Char3"/>
    <w:link w:val="af2"/>
    <w:rsid w:val="00957C48"/>
    <w:rPr>
      <w:rFonts w:ascii="나눔고딕코딩" w:eastAsia="나눔고딕코딩" w:hAnsi="나눔고딕코딩" w:cs="나눔고딕코딩"/>
      <w:sz w:val="32"/>
      <w:szCs w:val="22"/>
      <w:lang w:eastAsia="en-US"/>
    </w:rPr>
  </w:style>
  <w:style w:type="paragraph" w:customStyle="1" w:styleId="32">
    <w:name w:val="제목3"/>
    <w:basedOn w:val="30"/>
    <w:link w:val="3Char0"/>
    <w:rsid w:val="00C30308"/>
  </w:style>
  <w:style w:type="character" w:customStyle="1" w:styleId="3Char0">
    <w:name w:val="제목3 Char"/>
    <w:basedOn w:val="3Char"/>
    <w:link w:val="32"/>
    <w:rsid w:val="00C30308"/>
    <w:rPr>
      <w:rFonts w:ascii="굴림" w:eastAsia="굴림" w:hAnsi="굴림" w:cs="굴림"/>
      <w:b/>
      <w:bCs/>
      <w:sz w:val="27"/>
      <w:szCs w:val="27"/>
    </w:rPr>
  </w:style>
  <w:style w:type="paragraph" w:customStyle="1" w:styleId="20">
    <w:name w:val="제목2"/>
    <w:basedOn w:val="10"/>
    <w:next w:val="a"/>
    <w:link w:val="2Char0"/>
    <w:autoRedefine/>
    <w:qFormat/>
    <w:rsid w:val="00AE2D88"/>
    <w:pPr>
      <w:numPr>
        <w:ilvl w:val="1"/>
      </w:numPr>
    </w:pPr>
  </w:style>
  <w:style w:type="character" w:customStyle="1" w:styleId="2Char0">
    <w:name w:val="제목2 Char"/>
    <w:basedOn w:val="a0"/>
    <w:link w:val="20"/>
    <w:rsid w:val="00AE2D88"/>
    <w:rPr>
      <w:rFonts w:asciiTheme="minorHAnsi" w:eastAsiaTheme="minorEastAsia" w:hAnsiTheme="minorHAnsi"/>
      <w:b/>
      <w:sz w:val="32"/>
      <w:szCs w:val="28"/>
    </w:rPr>
  </w:style>
  <w:style w:type="character" w:customStyle="1" w:styleId="code-keyword1">
    <w:name w:val="code-keyword1"/>
    <w:basedOn w:val="a0"/>
    <w:rsid w:val="007F0BBC"/>
    <w:rPr>
      <w:color w:val="0000FF"/>
    </w:rPr>
  </w:style>
  <w:style w:type="character" w:customStyle="1" w:styleId="code-summarycomment1">
    <w:name w:val="code-summarycomment1"/>
    <w:basedOn w:val="a0"/>
    <w:rsid w:val="007F0BBC"/>
    <w:rPr>
      <w:color w:val="808080"/>
    </w:rPr>
  </w:style>
  <w:style w:type="character" w:customStyle="1" w:styleId="code-comment1">
    <w:name w:val="code-comment1"/>
    <w:basedOn w:val="a0"/>
    <w:rsid w:val="007F0BBC"/>
    <w:rPr>
      <w:i/>
      <w:iCs/>
      <w:color w:val="008000"/>
    </w:rPr>
  </w:style>
  <w:style w:type="character" w:customStyle="1" w:styleId="4Char">
    <w:name w:val="제목 4 Char"/>
    <w:basedOn w:val="a0"/>
    <w:link w:val="41"/>
    <w:semiHidden/>
    <w:rsid w:val="00AB075E"/>
    <w:rPr>
      <w:b/>
      <w:bCs/>
      <w:sz w:val="24"/>
      <w:szCs w:val="24"/>
      <w:lang w:eastAsia="en-US"/>
    </w:rPr>
  </w:style>
  <w:style w:type="character" w:customStyle="1" w:styleId="code-string1">
    <w:name w:val="code-string1"/>
    <w:basedOn w:val="a0"/>
    <w:rsid w:val="00F37B79"/>
    <w:rPr>
      <w:color w:val="800080"/>
    </w:rPr>
  </w:style>
  <w:style w:type="character" w:customStyle="1" w:styleId="code-leadattribute1">
    <w:name w:val="code-leadattribute1"/>
    <w:basedOn w:val="a0"/>
    <w:rsid w:val="00F37B79"/>
    <w:rPr>
      <w:color w:val="800000"/>
    </w:rPr>
  </w:style>
  <w:style w:type="character" w:customStyle="1" w:styleId="code-attribute1">
    <w:name w:val="code-attribute1"/>
    <w:basedOn w:val="a0"/>
    <w:rsid w:val="00F37B79"/>
    <w:rPr>
      <w:color w:val="FF0000"/>
    </w:rPr>
  </w:style>
  <w:style w:type="paragraph" w:customStyle="1" w:styleId="4">
    <w:name w:val="제목4"/>
    <w:basedOn w:val="20"/>
    <w:link w:val="4Char0"/>
    <w:qFormat/>
    <w:rsid w:val="00157996"/>
    <w:pPr>
      <w:numPr>
        <w:ilvl w:val="2"/>
      </w:numPr>
    </w:pPr>
  </w:style>
  <w:style w:type="character" w:customStyle="1" w:styleId="4Char0">
    <w:name w:val="제목4 Char"/>
    <w:basedOn w:val="a0"/>
    <w:link w:val="4"/>
    <w:rsid w:val="00157996"/>
    <w:rPr>
      <w:rFonts w:asciiTheme="minorHAnsi" w:eastAsiaTheme="minorEastAsia" w:hAnsiTheme="minorHAnsi"/>
      <w:b/>
      <w:sz w:val="32"/>
      <w:szCs w:val="28"/>
    </w:rPr>
  </w:style>
  <w:style w:type="numbering" w:customStyle="1" w:styleId="1">
    <w:name w:val="스타일1"/>
    <w:uiPriority w:val="99"/>
    <w:rsid w:val="000C52A3"/>
    <w:pPr>
      <w:numPr>
        <w:numId w:val="2"/>
      </w:numPr>
    </w:pPr>
  </w:style>
  <w:style w:type="numbering" w:customStyle="1" w:styleId="2">
    <w:name w:val="스타일2"/>
    <w:uiPriority w:val="99"/>
    <w:rsid w:val="00BB1806"/>
    <w:pPr>
      <w:numPr>
        <w:numId w:val="3"/>
      </w:numPr>
    </w:pPr>
  </w:style>
  <w:style w:type="numbering" w:customStyle="1" w:styleId="3">
    <w:name w:val="스타일3"/>
    <w:uiPriority w:val="99"/>
    <w:rsid w:val="00255AA1"/>
    <w:pPr>
      <w:numPr>
        <w:numId w:val="5"/>
      </w:numPr>
    </w:pPr>
  </w:style>
  <w:style w:type="paragraph" w:customStyle="1" w:styleId="5">
    <w:name w:val="제목5"/>
    <w:basedOn w:val="4"/>
    <w:link w:val="5Char0"/>
    <w:qFormat/>
    <w:rsid w:val="00810B37"/>
    <w:pPr>
      <w:numPr>
        <w:ilvl w:val="3"/>
      </w:numPr>
    </w:pPr>
    <w:rPr>
      <w:sz w:val="26"/>
      <w:szCs w:val="26"/>
    </w:rPr>
  </w:style>
  <w:style w:type="paragraph" w:customStyle="1" w:styleId="40">
    <w:name w:val="스타일4"/>
    <w:basedOn w:val="a"/>
    <w:next w:val="51"/>
    <w:link w:val="4Char1"/>
    <w:qFormat/>
    <w:rsid w:val="00507CEE"/>
    <w:pPr>
      <w:numPr>
        <w:numId w:val="18"/>
      </w:numPr>
    </w:pPr>
    <w:rPr>
      <w:sz w:val="28"/>
      <w:lang w:eastAsia="ko-KR"/>
    </w:rPr>
  </w:style>
  <w:style w:type="character" w:customStyle="1" w:styleId="5Char0">
    <w:name w:val="제목5 Char"/>
    <w:basedOn w:val="5Char"/>
    <w:link w:val="5"/>
    <w:rsid w:val="00810B37"/>
    <w:rPr>
      <w:rFonts w:asciiTheme="minorHAnsi" w:eastAsiaTheme="minorEastAsia" w:hAnsiTheme="minorHAnsi" w:cs="굴림"/>
      <w:b/>
      <w:bCs w:val="0"/>
      <w:sz w:val="26"/>
      <w:szCs w:val="26"/>
    </w:rPr>
  </w:style>
  <w:style w:type="character" w:customStyle="1" w:styleId="4Char1">
    <w:name w:val="스타일4 Char"/>
    <w:basedOn w:val="4Char0"/>
    <w:link w:val="40"/>
    <w:rsid w:val="00507CEE"/>
    <w:rPr>
      <w:rFonts w:asciiTheme="minorHAnsi" w:eastAsiaTheme="minorEastAsia" w:hAnsiTheme="minorHAnsi"/>
      <w:b w:val="0"/>
      <w:sz w:val="28"/>
      <w:szCs w:val="24"/>
    </w:rPr>
  </w:style>
  <w:style w:type="paragraph" w:styleId="51">
    <w:name w:val="List 5"/>
    <w:basedOn w:val="a"/>
    <w:rsid w:val="00364309"/>
    <w:pPr>
      <w:ind w:leftChars="10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87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9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56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504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11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871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4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217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6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531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990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75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15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8315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28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4750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3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68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83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6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23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2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71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0774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50158991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529026551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947275270">
          <w:marLeft w:val="0"/>
          <w:marRight w:val="0"/>
          <w:marTop w:val="0"/>
          <w:marBottom w:val="0"/>
          <w:divBdr>
            <w:top w:val="single" w:sz="6" w:space="8" w:color="C1C1C1"/>
            <w:left w:val="single" w:sz="6" w:space="8" w:color="C1C1C1"/>
            <w:bottom w:val="single" w:sz="6" w:space="8" w:color="C1C1C1"/>
            <w:right w:val="single" w:sz="6" w:space="8" w:color="C1C1C1"/>
          </w:divBdr>
        </w:div>
        <w:div w:id="1297644286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2879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9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4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65086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27817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22810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9629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4340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04313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3935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31834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34668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6509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79934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74858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6778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93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4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7289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5337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2546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2620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48643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1639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674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66528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51002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0645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96719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327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35962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68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23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0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0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2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8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7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9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92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0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1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93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0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259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32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6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0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9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22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6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71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73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95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5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81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8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91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1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4" w:color="FF9900"/>
                <w:bottom w:val="none" w:sz="0" w:space="0" w:color="auto"/>
                <w:right w:val="none" w:sz="0" w:space="0" w:color="auto"/>
              </w:divBdr>
              <w:divsChild>
                <w:div w:id="4363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5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56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47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765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7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02002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8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8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FFFFF"/>
                                                <w:left w:val="single" w:sz="2" w:space="0" w:color="FFFFFF"/>
                                                <w:bottom w:val="single" w:sz="2" w:space="0" w:color="FFFFFF"/>
                                                <w:right w:val="single" w:sz="2" w:space="0" w:color="FFFFFF"/>
                                              </w:divBdr>
                                              <w:divsChild>
                                                <w:div w:id="85573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2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8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08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722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7213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9680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9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367874195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68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4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51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5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6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23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5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4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3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62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18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440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9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8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95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8625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990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8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9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32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3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494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456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526815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87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97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C1C1"/>
                                <w:left w:val="single" w:sz="6" w:space="8" w:color="C1C1C1"/>
                                <w:bottom w:val="single" w:sz="6" w:space="8" w:color="C1C1C1"/>
                                <w:right w:val="single" w:sz="6" w:space="8" w:color="C1C1C1"/>
                              </w:divBdr>
                            </w:div>
                            <w:div w:id="35153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8386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82250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8629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3956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1C1C1"/>
                                <w:left w:val="single" w:sz="6" w:space="8" w:color="C1C1C1"/>
                                <w:bottom w:val="single" w:sz="6" w:space="8" w:color="C1C1C1"/>
                                <w:right w:val="single" w:sz="6" w:space="8" w:color="C1C1C1"/>
                              </w:divBdr>
                            </w:div>
                            <w:div w:id="93817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143917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347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BCBCB"/>
                                <w:left w:val="single" w:sz="6" w:space="8" w:color="CBCBCB"/>
                                <w:bottom w:val="single" w:sz="6" w:space="8" w:color="CBCBCB"/>
                                <w:right w:val="single" w:sz="6" w:space="8" w:color="CBCBCB"/>
                              </w:divBdr>
                            </w:div>
                            <w:div w:id="197702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6" w:space="8" w:color="CBCBCB"/>
                                <w:left w:val="double" w:sz="6" w:space="8" w:color="CBCBCB"/>
                                <w:bottom w:val="double" w:sz="6" w:space="8" w:color="CBCBCB"/>
                                <w:right w:val="double" w:sz="6" w:space="8" w:color="CBCBC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1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1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1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8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8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41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1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0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0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46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5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2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903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77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890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uble" w:sz="4" w:space="1" w:color="auto"/>
                                <w:left w:val="none" w:sz="0" w:space="0" w:color="auto"/>
                                <w:bottom w:val="double" w:sz="4" w:space="1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19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9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8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8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7023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39027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05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ingtot\&#48148;&#53461;%20&#54868;&#47732;\Sa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8935E5B3C8460D86B05FF520C5C31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253504A-97FC-48A6-B67F-0BDC1F3080D8}"/>
      </w:docPartPr>
      <w:docPartBody>
        <w:p w:rsidR="00F955BB" w:rsidRDefault="00EC5B1C" w:rsidP="00EC5B1C">
          <w:pPr>
            <w:pStyle w:val="F08935E5B3C8460D86B05FF520C5C31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B1C"/>
    <w:rsid w:val="00002BF2"/>
    <w:rsid w:val="000B603A"/>
    <w:rsid w:val="00241658"/>
    <w:rsid w:val="002B4D19"/>
    <w:rsid w:val="003527AA"/>
    <w:rsid w:val="00397525"/>
    <w:rsid w:val="00467104"/>
    <w:rsid w:val="0048313A"/>
    <w:rsid w:val="005A3C5B"/>
    <w:rsid w:val="006065B7"/>
    <w:rsid w:val="00664905"/>
    <w:rsid w:val="006A3D46"/>
    <w:rsid w:val="006C1674"/>
    <w:rsid w:val="007A1CB9"/>
    <w:rsid w:val="007B21EA"/>
    <w:rsid w:val="007E0486"/>
    <w:rsid w:val="00974C4E"/>
    <w:rsid w:val="009A719E"/>
    <w:rsid w:val="00B2146A"/>
    <w:rsid w:val="00B52AFD"/>
    <w:rsid w:val="00B55FB9"/>
    <w:rsid w:val="00B575CB"/>
    <w:rsid w:val="00BA52D7"/>
    <w:rsid w:val="00C45D42"/>
    <w:rsid w:val="00C65814"/>
    <w:rsid w:val="00CB0913"/>
    <w:rsid w:val="00D0286C"/>
    <w:rsid w:val="00D16C89"/>
    <w:rsid w:val="00D64FD7"/>
    <w:rsid w:val="00DE097F"/>
    <w:rsid w:val="00DF4CAA"/>
    <w:rsid w:val="00EC5B1C"/>
    <w:rsid w:val="00ED397B"/>
    <w:rsid w:val="00EF5F01"/>
    <w:rsid w:val="00F955BB"/>
    <w:rsid w:val="00FD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AEBE46A3EF4BDABBA87E68B931879A">
    <w:name w:val="25AEBE46A3EF4BDABBA87E68B931879A"/>
    <w:rsid w:val="00EC5B1C"/>
    <w:pPr>
      <w:widowControl w:val="0"/>
      <w:wordWrap w:val="0"/>
      <w:autoSpaceDE w:val="0"/>
      <w:autoSpaceDN w:val="0"/>
    </w:pPr>
  </w:style>
  <w:style w:type="paragraph" w:customStyle="1" w:styleId="F08935E5B3C8460D86B05FF520C5C314">
    <w:name w:val="F08935E5B3C8460D86B05FF520C5C314"/>
    <w:rsid w:val="00EC5B1C"/>
    <w:pPr>
      <w:widowControl w:val="0"/>
      <w:wordWrap w:val="0"/>
      <w:autoSpaceDE w:val="0"/>
      <w:autoSpaceDN w:val="0"/>
    </w:pPr>
  </w:style>
  <w:style w:type="paragraph" w:customStyle="1" w:styleId="9896105D320844C19AC396A87236A445">
    <w:name w:val="9896105D320844C19AC396A87236A445"/>
    <w:rsid w:val="00EC5B1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AEBE46A3EF4BDABBA87E68B931879A">
    <w:name w:val="25AEBE46A3EF4BDABBA87E68B931879A"/>
    <w:rsid w:val="00EC5B1C"/>
    <w:pPr>
      <w:widowControl w:val="0"/>
      <w:wordWrap w:val="0"/>
      <w:autoSpaceDE w:val="0"/>
      <w:autoSpaceDN w:val="0"/>
    </w:pPr>
  </w:style>
  <w:style w:type="paragraph" w:customStyle="1" w:styleId="F08935E5B3C8460D86B05FF520C5C314">
    <w:name w:val="F08935E5B3C8460D86B05FF520C5C314"/>
    <w:rsid w:val="00EC5B1C"/>
    <w:pPr>
      <w:widowControl w:val="0"/>
      <w:wordWrap w:val="0"/>
      <w:autoSpaceDE w:val="0"/>
      <w:autoSpaceDN w:val="0"/>
    </w:pPr>
  </w:style>
  <w:style w:type="paragraph" w:customStyle="1" w:styleId="9896105D320844C19AC396A87236A445">
    <w:name w:val="9896105D320844C19AC396A87236A445"/>
    <w:rsid w:val="00EC5B1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C357D-8B59-4D62-B601-B21C03726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</Template>
  <TotalTime>0</TotalTime>
  <Pages>14</Pages>
  <Words>513</Words>
  <Characters>2929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이름:</vt:lpstr>
      <vt:lpstr>Client’s Name: </vt:lpstr>
    </vt:vector>
  </TitlesOfParts>
  <Company>Fortune Infotech Ltd</Company>
  <LinksUpToDate>false</LinksUpToDate>
  <CharactersWithSpaces>3436</CharactersWithSpaces>
  <SharedDoc>false</SharedDoc>
  <HLinks>
    <vt:vector size="6" baseType="variant">
      <vt:variant>
        <vt:i4>4063263</vt:i4>
      </vt:variant>
      <vt:variant>
        <vt:i4>0</vt:i4>
      </vt:variant>
      <vt:variant>
        <vt:i4>0</vt:i4>
      </vt:variant>
      <vt:variant>
        <vt:i4>5</vt:i4>
      </vt:variant>
      <vt:variant>
        <vt:lpwstr>http://www.certtutor.net/Articles/Index.cfm?ArticleID=9629</vt:lpwstr>
      </vt:variant>
      <vt:variant>
        <vt:lpwstr>#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이름:</dc:title>
  <dc:creator>notebook</dc:creator>
  <cp:lastModifiedBy>Registered User</cp:lastModifiedBy>
  <cp:revision>2</cp:revision>
  <cp:lastPrinted>2017-05-31T10:01:00Z</cp:lastPrinted>
  <dcterms:created xsi:type="dcterms:W3CDTF">2017-08-17T00:39:00Z</dcterms:created>
  <dcterms:modified xsi:type="dcterms:W3CDTF">2017-08-17T00:39:00Z</dcterms:modified>
</cp:coreProperties>
</file>